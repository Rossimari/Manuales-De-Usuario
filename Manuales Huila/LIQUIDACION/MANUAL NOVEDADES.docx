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96" w:rsidRDefault="00DD3996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 w:rsidP="007B358C">
      <w:pPr>
        <w:ind w:left="708"/>
      </w:pPr>
    </w:p>
    <w:p w:rsidR="00A949F8" w:rsidRDefault="00A949F8"/>
    <w:p w:rsidR="00A949F8" w:rsidRDefault="00A949F8"/>
    <w:p w:rsidR="00A949F8" w:rsidRDefault="00A949F8"/>
    <w:p w:rsidR="002210BE" w:rsidRDefault="002210BE"/>
    <w:p w:rsidR="002210BE" w:rsidRDefault="002210BE"/>
    <w:p w:rsidR="008073AF" w:rsidRPr="008073AF" w:rsidRDefault="008073AF" w:rsidP="008073AF">
      <w:pPr>
        <w:spacing w:line="276" w:lineRule="auto"/>
        <w:ind w:left="2836"/>
        <w:jc w:val="center"/>
        <w:rPr>
          <w:rFonts w:cs="Segoe UI Semibold"/>
          <w:b/>
          <w:color w:val="294B8E"/>
          <w:spacing w:val="-20"/>
          <w:sz w:val="72"/>
        </w:rPr>
      </w:pPr>
      <w:r w:rsidRPr="008073AF">
        <w:rPr>
          <w:rFonts w:cs="Segoe UI Semibold"/>
          <w:b/>
          <w:color w:val="294B8E"/>
          <w:spacing w:val="-20"/>
          <w:sz w:val="72"/>
        </w:rPr>
        <w:t>MANUAL DE USUARIO</w:t>
      </w:r>
    </w:p>
    <w:p w:rsidR="008073AF" w:rsidRPr="00B179DE" w:rsidRDefault="00E12B67" w:rsidP="008073AF">
      <w:pPr>
        <w:ind w:left="2836"/>
        <w:jc w:val="center"/>
        <w:rPr>
          <w:color w:val="00B0F0"/>
          <w:sz w:val="24"/>
        </w:rPr>
      </w:pPr>
      <w:r>
        <w:rPr>
          <w:rFonts w:cs="Segoe UI"/>
          <w:color w:val="00B0F0"/>
          <w:sz w:val="32"/>
        </w:rPr>
        <w:t>NOVEDADES</w:t>
      </w:r>
    </w:p>
    <w:p w:rsidR="008073AF" w:rsidRPr="008073AF" w:rsidRDefault="008073AF"/>
    <w:p w:rsidR="002210BE" w:rsidRDefault="002210BE"/>
    <w:p w:rsidR="002210BE" w:rsidRDefault="002210BE"/>
    <w:p w:rsidR="008073AF" w:rsidRDefault="008073AF" w:rsidP="008073AF">
      <w:pPr>
        <w:spacing w:line="240" w:lineRule="auto"/>
        <w:rPr>
          <w:sz w:val="52"/>
          <w:szCs w:val="56"/>
        </w:rPr>
        <w:sectPr w:rsidR="008073AF" w:rsidSect="00242E75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003FB7" w:rsidRPr="001A317A" w:rsidRDefault="00003FB7" w:rsidP="001A317A">
      <w:pPr>
        <w:jc w:val="center"/>
        <w:rPr>
          <w:b/>
          <w:color w:val="0033CC"/>
          <w:sz w:val="36"/>
          <w:szCs w:val="36"/>
        </w:rPr>
      </w:pPr>
      <w:bookmarkStart w:id="4" w:name="_Toc397612164"/>
      <w:bookmarkStart w:id="5" w:name="_Toc401997952"/>
      <w:bookmarkStart w:id="6" w:name="_Toc402175096"/>
      <w:r w:rsidRPr="001A317A">
        <w:rPr>
          <w:b/>
          <w:color w:val="0033CC"/>
          <w:sz w:val="36"/>
          <w:szCs w:val="36"/>
        </w:rPr>
        <w:lastRenderedPageBreak/>
        <w:t>TABLA DE CONTENIDO</w:t>
      </w:r>
      <w:bookmarkEnd w:id="5"/>
      <w:bookmarkEnd w:id="6"/>
    </w:p>
    <w:p w:rsidR="00003FB7" w:rsidRPr="00003FB7" w:rsidRDefault="00003FB7" w:rsidP="00003FB7"/>
    <w:p w:rsidR="00003FB7" w:rsidRDefault="00003FB7" w:rsidP="00003FB7">
      <w:pPr>
        <w:jc w:val="right"/>
      </w:pPr>
      <w:r>
        <w:t>Pág.</w:t>
      </w:r>
    </w:p>
    <w:p w:rsidR="00F77240" w:rsidRDefault="00003FB7">
      <w:pPr>
        <w:pStyle w:val="TDC1"/>
        <w:rPr>
          <w:rFonts w:asciiTheme="minorHAnsi" w:eastAsiaTheme="minorEastAsia" w:hAnsiTheme="minorHAnsi" w:cstheme="minorBidi"/>
          <w:color w:val="auto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8399262" w:history="1">
        <w:r w:rsidR="00F77240" w:rsidRPr="00FF4DA3">
          <w:rPr>
            <w:rStyle w:val="Hipervnculo"/>
            <w:b/>
          </w:rPr>
          <w:t>1</w:t>
        </w:r>
        <w:r w:rsidR="00F77240">
          <w:rPr>
            <w:rFonts w:asciiTheme="minorHAnsi" w:eastAsiaTheme="minorEastAsia" w:hAnsiTheme="minorHAnsi" w:cstheme="minorBidi"/>
            <w:color w:val="auto"/>
            <w:lang w:val="es-ES" w:eastAsia="es-ES"/>
          </w:rPr>
          <w:tab/>
        </w:r>
        <w:r w:rsidR="00F77240" w:rsidRPr="00FF4DA3">
          <w:rPr>
            <w:rStyle w:val="Hipervnculo"/>
            <w:b/>
          </w:rPr>
          <w:t>NOVEDADES</w:t>
        </w:r>
        <w:r w:rsidR="00F77240">
          <w:rPr>
            <w:webHidden/>
          </w:rPr>
          <w:tab/>
        </w:r>
        <w:r w:rsidR="00F77240">
          <w:rPr>
            <w:webHidden/>
          </w:rPr>
          <w:fldChar w:fldCharType="begin"/>
        </w:r>
        <w:r w:rsidR="00F77240">
          <w:rPr>
            <w:webHidden/>
          </w:rPr>
          <w:instrText xml:space="preserve"> PAGEREF _Toc408399262 \h </w:instrText>
        </w:r>
        <w:r w:rsidR="00F77240">
          <w:rPr>
            <w:webHidden/>
          </w:rPr>
        </w:r>
        <w:r w:rsidR="00F77240">
          <w:rPr>
            <w:webHidden/>
          </w:rPr>
          <w:fldChar w:fldCharType="separate"/>
        </w:r>
        <w:r w:rsidR="00F77240">
          <w:rPr>
            <w:webHidden/>
          </w:rPr>
          <w:t>2</w:t>
        </w:r>
        <w:r w:rsidR="00F77240">
          <w:rPr>
            <w:webHidden/>
          </w:rPr>
          <w:fldChar w:fldCharType="end"/>
        </w:r>
      </w:hyperlink>
    </w:p>
    <w:p w:rsidR="00F77240" w:rsidRDefault="00F77240" w:rsidP="00F77240">
      <w:pPr>
        <w:pStyle w:val="TDC2"/>
        <w:rPr>
          <w:rFonts w:asciiTheme="minorHAnsi" w:eastAsiaTheme="minorEastAsia" w:hAnsiTheme="minorHAnsi" w:cstheme="minorBidi"/>
          <w:noProof/>
          <w:color w:val="auto"/>
          <w:lang w:val="es-ES" w:eastAsia="es-ES"/>
        </w:rPr>
      </w:pPr>
      <w:hyperlink w:anchor="_Toc408399263" w:history="1">
        <w:r w:rsidRPr="00FF4DA3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lang w:val="es-ES" w:eastAsia="es-ES"/>
          </w:rPr>
          <w:tab/>
        </w:r>
        <w:r w:rsidRPr="00FF4DA3">
          <w:rPr>
            <w:rStyle w:val="Hipervnculo"/>
            <w:noProof/>
          </w:rPr>
          <w:t>Acceso a la Opción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240" w:rsidRDefault="00F77240" w:rsidP="00F77240">
      <w:pPr>
        <w:pStyle w:val="TDC2"/>
        <w:rPr>
          <w:rFonts w:asciiTheme="minorHAnsi" w:eastAsiaTheme="minorEastAsia" w:hAnsiTheme="minorHAnsi" w:cstheme="minorBidi"/>
          <w:noProof/>
          <w:color w:val="auto"/>
          <w:lang w:val="es-ES" w:eastAsia="es-ES"/>
        </w:rPr>
      </w:pPr>
      <w:hyperlink w:anchor="_Toc408399264" w:history="1">
        <w:r w:rsidRPr="00FF4DA3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lang w:val="es-ES" w:eastAsia="es-ES"/>
          </w:rPr>
          <w:tab/>
        </w:r>
        <w:r w:rsidRPr="00FF4DA3">
          <w:rPr>
            <w:rStyle w:val="Hipervnculo"/>
            <w:noProof/>
          </w:rPr>
          <w:t>Buscar un Vehículo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240" w:rsidRDefault="00F77240" w:rsidP="00F77240">
      <w:pPr>
        <w:pStyle w:val="TDC2"/>
        <w:rPr>
          <w:rFonts w:asciiTheme="minorHAnsi" w:eastAsiaTheme="minorEastAsia" w:hAnsiTheme="minorHAnsi" w:cstheme="minorBidi"/>
          <w:noProof/>
          <w:color w:val="auto"/>
          <w:lang w:val="es-ES" w:eastAsia="es-ES"/>
        </w:rPr>
      </w:pPr>
      <w:hyperlink w:anchor="_Toc408399265" w:history="1">
        <w:r w:rsidRPr="00FF4DA3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lang w:val="es-ES" w:eastAsia="es-ES"/>
          </w:rPr>
          <w:tab/>
        </w:r>
        <w:r w:rsidRPr="00FF4DA3">
          <w:rPr>
            <w:rStyle w:val="Hipervnculo"/>
            <w:noProof/>
          </w:rPr>
          <w:t>Aplicar Novedades (Datos Vehículos).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7240" w:rsidRDefault="00F77240" w:rsidP="00F77240">
      <w:pPr>
        <w:pStyle w:val="TDC2"/>
        <w:rPr>
          <w:rFonts w:asciiTheme="minorHAnsi" w:eastAsiaTheme="minorEastAsia" w:hAnsiTheme="minorHAnsi" w:cstheme="minorBidi"/>
          <w:noProof/>
          <w:color w:val="auto"/>
          <w:lang w:val="es-ES" w:eastAsia="es-ES"/>
        </w:rPr>
      </w:pPr>
      <w:hyperlink w:anchor="_Toc408399266" w:history="1">
        <w:r w:rsidRPr="00FF4DA3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lang w:val="es-ES" w:eastAsia="es-ES"/>
          </w:rPr>
          <w:tab/>
        </w:r>
        <w:r w:rsidRPr="00FF4DA3">
          <w:rPr>
            <w:rStyle w:val="Hipervnculo"/>
            <w:noProof/>
          </w:rPr>
          <w:t>Aplicar Novedades (Otras Novedades).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3FB7" w:rsidRPr="00003FB7" w:rsidRDefault="00003FB7" w:rsidP="00196F0B">
      <w:pPr>
        <w:spacing w:line="276" w:lineRule="auto"/>
      </w:pPr>
      <w:r>
        <w:fldChar w:fldCharType="end"/>
      </w:r>
    </w:p>
    <w:p w:rsidR="00003FB7" w:rsidRPr="00003FB7" w:rsidRDefault="00003FB7" w:rsidP="00003FB7"/>
    <w:p w:rsidR="00003FB7" w:rsidRPr="00003FB7" w:rsidRDefault="00003FB7" w:rsidP="00003FB7"/>
    <w:p w:rsidR="00003FB7" w:rsidRPr="00003FB7" w:rsidRDefault="00003FB7" w:rsidP="00003FB7">
      <w:r w:rsidRPr="00003FB7">
        <w:br w:type="page"/>
      </w:r>
    </w:p>
    <w:bookmarkEnd w:id="4"/>
    <w:p w:rsidR="008073AF" w:rsidRPr="007141E1" w:rsidRDefault="008073AF" w:rsidP="008073AF"/>
    <w:p w:rsidR="008073AF" w:rsidRPr="001B5095" w:rsidRDefault="00E12B67" w:rsidP="00CF6210">
      <w:pPr>
        <w:pStyle w:val="Ttulo1"/>
        <w:rPr>
          <w:b/>
        </w:rPr>
      </w:pPr>
      <w:bookmarkStart w:id="7" w:name="_Toc408399262"/>
      <w:r w:rsidRPr="001B5095">
        <w:rPr>
          <w:b/>
        </w:rPr>
        <w:t>NOVEDADES</w:t>
      </w:r>
      <w:bookmarkEnd w:id="7"/>
    </w:p>
    <w:p w:rsidR="008073AF" w:rsidRPr="00BF708D" w:rsidRDefault="008073AF" w:rsidP="008073AF"/>
    <w:p w:rsidR="008073AF" w:rsidRPr="00B179DE" w:rsidRDefault="008073AF" w:rsidP="00B179DE">
      <w:pPr>
        <w:pStyle w:val="Ttulo2"/>
      </w:pPr>
      <w:bookmarkStart w:id="8" w:name="_Toc394585979"/>
      <w:bookmarkStart w:id="9" w:name="_Toc397612166"/>
      <w:bookmarkStart w:id="10" w:name="_Toc408399263"/>
      <w:r w:rsidRPr="00B179DE">
        <w:t xml:space="preserve">Acceso a la </w:t>
      </w:r>
      <w:bookmarkEnd w:id="8"/>
      <w:r w:rsidRPr="00B179DE">
        <w:t>Opción</w:t>
      </w:r>
      <w:bookmarkEnd w:id="9"/>
      <w:bookmarkEnd w:id="10"/>
    </w:p>
    <w:p w:rsidR="008073AF" w:rsidRDefault="008073AF" w:rsidP="00B179DE">
      <w:r>
        <w:t xml:space="preserve">Para acceder a esta opción se debe ingresar por el Menú de </w:t>
      </w:r>
      <w:r w:rsidR="00E12B67">
        <w:t>Procesos de Usuario</w:t>
      </w:r>
      <w:r>
        <w:t xml:space="preserve">, luego hacer doble clic en </w:t>
      </w:r>
      <w:r w:rsidR="00E12B67">
        <w:t>Novedades</w:t>
      </w:r>
      <w:r>
        <w:t xml:space="preserve"> y finalmente </w:t>
      </w:r>
      <w:r w:rsidR="00B179DE">
        <w:t>en</w:t>
      </w:r>
      <w:r>
        <w:t xml:space="preserve"> </w:t>
      </w:r>
      <w:r w:rsidR="00E12B67" w:rsidRPr="00E12B67">
        <w:rPr>
          <w:b/>
        </w:rPr>
        <w:t>Actualización de</w:t>
      </w:r>
      <w:r w:rsidR="00D531C6">
        <w:rPr>
          <w:b/>
        </w:rPr>
        <w:t>l</w:t>
      </w:r>
      <w:r w:rsidR="00E12B67" w:rsidRPr="00E12B67">
        <w:rPr>
          <w:b/>
        </w:rPr>
        <w:t xml:space="preserve"> Vehículos</w:t>
      </w:r>
      <w:r w:rsidR="00CF6210">
        <w:t>.</w:t>
      </w:r>
    </w:p>
    <w:p w:rsidR="00B179DE" w:rsidRPr="00CF6210" w:rsidRDefault="00E12B67" w:rsidP="00CF621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8E6F0A4" wp14:editId="3EAA83F1">
            <wp:extent cx="1952625" cy="628650"/>
            <wp:effectExtent l="190500" t="190500" r="200025" b="1905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28650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40F5" w:rsidRDefault="008073AF" w:rsidP="0036215B">
      <w:r w:rsidRPr="0036215B">
        <w:t xml:space="preserve">Al ingresar a la opción </w:t>
      </w:r>
      <w:r w:rsidR="00CF6210">
        <w:t>se muestra la siguiente ventana,</w:t>
      </w:r>
      <w:r w:rsidR="00765D2D" w:rsidRPr="0036215B">
        <w:t xml:space="preserve"> </w:t>
      </w:r>
      <w:r w:rsidRPr="0036215B">
        <w:t xml:space="preserve">donde se </w:t>
      </w:r>
      <w:r w:rsidR="001A40F5">
        <w:t xml:space="preserve">podrá buscar un vehículo para realizar las actualizaciones que se deseen. </w:t>
      </w:r>
    </w:p>
    <w:p w:rsidR="00765D2D" w:rsidRPr="00CF6210" w:rsidRDefault="001A40F5" w:rsidP="000F29F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E948F84" wp14:editId="14528210">
            <wp:extent cx="5295900" cy="3869473"/>
            <wp:effectExtent l="190500" t="190500" r="190500" b="1885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69" cy="3872957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3AF" w:rsidRPr="00CF6210" w:rsidRDefault="001A40F5" w:rsidP="00CF6210">
      <w:pPr>
        <w:pStyle w:val="Ttulo2"/>
      </w:pPr>
      <w:bookmarkStart w:id="11" w:name="_Toc397612167"/>
      <w:bookmarkStart w:id="12" w:name="_Toc408399264"/>
      <w:r>
        <w:lastRenderedPageBreak/>
        <w:t>Buscar</w:t>
      </w:r>
      <w:r w:rsidR="008073AF" w:rsidRPr="00CF6210">
        <w:t xml:space="preserve"> un </w:t>
      </w:r>
      <w:bookmarkEnd w:id="11"/>
      <w:r>
        <w:t>Vehículo</w:t>
      </w:r>
      <w:bookmarkEnd w:id="12"/>
    </w:p>
    <w:p w:rsidR="008073AF" w:rsidRPr="0036215B" w:rsidRDefault="008073AF" w:rsidP="0036215B">
      <w:r w:rsidRPr="0036215B">
        <w:t xml:space="preserve">Para </w:t>
      </w:r>
      <w:r w:rsidR="001A40F5">
        <w:t xml:space="preserve">realizar la búsqueda de un vehículo se debe ingresar la placa en el campo de </w:t>
      </w:r>
      <w:r w:rsidR="001A40F5" w:rsidRPr="001A40F5">
        <w:rPr>
          <w:b/>
        </w:rPr>
        <w:t>Digite Placa</w:t>
      </w:r>
      <w:r w:rsidR="00B235BC">
        <w:rPr>
          <w:b/>
        </w:rPr>
        <w:t>.</w:t>
      </w:r>
    </w:p>
    <w:p w:rsidR="00B235BC" w:rsidRDefault="00B235BC" w:rsidP="00B235B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C5461C0" wp14:editId="0C36D699">
            <wp:extent cx="2981325" cy="676275"/>
            <wp:effectExtent l="190500" t="190500" r="200025" b="2000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35BC" w:rsidRDefault="00B235BC" w:rsidP="00B235BC">
      <w:pPr>
        <w:jc w:val="left"/>
      </w:pPr>
      <w:r>
        <w:t xml:space="preserve">Luego de ingresar la placa se hace </w:t>
      </w:r>
      <w:proofErr w:type="spellStart"/>
      <w:r w:rsidRPr="00B235BC">
        <w:rPr>
          <w:b/>
        </w:rPr>
        <w:t>Enter</w:t>
      </w:r>
      <w:proofErr w:type="spellEnd"/>
      <w:r>
        <w:t xml:space="preserve"> y automáticamente se cargan los datos del vehículo consultado. </w:t>
      </w:r>
    </w:p>
    <w:p w:rsidR="00B235BC" w:rsidRDefault="004444A2" w:rsidP="000F29F6">
      <w:r>
        <w:rPr>
          <w:noProof/>
          <w:lang w:val="es-ES" w:eastAsia="es-ES"/>
        </w:rPr>
        <w:drawing>
          <wp:inline distT="0" distB="0" distL="0" distR="0" wp14:anchorId="2ED368E0" wp14:editId="7F6B232D">
            <wp:extent cx="5783310" cy="3657600"/>
            <wp:effectExtent l="190500" t="190500" r="198755" b="1905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59" cy="3670280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5095" w:rsidRDefault="001B5095">
      <w:pPr>
        <w:spacing w:line="240" w:lineRule="auto"/>
        <w:jc w:val="left"/>
      </w:pPr>
      <w:r>
        <w:br w:type="page"/>
      </w:r>
    </w:p>
    <w:p w:rsidR="001B5095" w:rsidRDefault="001B5095" w:rsidP="001B5095">
      <w:pPr>
        <w:pStyle w:val="Ttulo2"/>
      </w:pPr>
      <w:bookmarkStart w:id="13" w:name="_Toc408399265"/>
      <w:r>
        <w:lastRenderedPageBreak/>
        <w:t>Aplicar Novedades (Datos Vehículos)</w:t>
      </w:r>
      <w:r w:rsidR="001A317A">
        <w:t>.</w:t>
      </w:r>
      <w:bookmarkEnd w:id="13"/>
    </w:p>
    <w:p w:rsidR="00067A00" w:rsidRDefault="00067A00" w:rsidP="00716CC4">
      <w:r>
        <w:t>En la pestaña de Datos Vehículos se pueden realizar los cambios correspondientes a las características del vehículo consultado.</w:t>
      </w:r>
    </w:p>
    <w:p w:rsidR="00067A00" w:rsidRDefault="00D531C6" w:rsidP="00067A00">
      <w:r>
        <w:t>Para realizar algún cambio s</w:t>
      </w:r>
      <w:r w:rsidR="00067A00">
        <w:t xml:space="preserve">e ubica la característica a modificar, se actualiza su valor y finalmente se hace clic en el botón de </w:t>
      </w:r>
      <w:r w:rsidR="00067A00">
        <w:rPr>
          <w:b/>
        </w:rPr>
        <w:t>Modificar</w:t>
      </w:r>
      <w:r w:rsidR="00067A00">
        <w:t>.</w:t>
      </w:r>
    </w:p>
    <w:p w:rsidR="00067A00" w:rsidRPr="001A317A" w:rsidRDefault="00067A00" w:rsidP="00067A00">
      <w:pPr>
        <w:rPr>
          <w:b/>
          <w:color w:val="0033CC"/>
        </w:rPr>
      </w:pPr>
      <w:r w:rsidRPr="001A317A">
        <w:rPr>
          <w:b/>
          <w:color w:val="0033CC"/>
        </w:rPr>
        <w:t>Ejemplo:</w:t>
      </w:r>
    </w:p>
    <w:p w:rsidR="00E65082" w:rsidRDefault="00067A00" w:rsidP="00067A00">
      <w:r>
        <w:t>En este caso se actualizara la característica corre</w:t>
      </w:r>
      <w:r w:rsidR="00E65082">
        <w:t xml:space="preserve">spondiente al color de vehículo, porque en este caso esta como </w:t>
      </w:r>
      <w:r w:rsidR="00E65082" w:rsidRPr="00E65082">
        <w:rPr>
          <w:b/>
        </w:rPr>
        <w:t>999999</w:t>
      </w:r>
      <w:r w:rsidR="00E65082">
        <w:t xml:space="preserve"> - </w:t>
      </w:r>
      <w:r w:rsidR="00E65082" w:rsidRPr="00E65082">
        <w:rPr>
          <w:b/>
        </w:rPr>
        <w:t>NO DEFINIDO</w:t>
      </w:r>
      <w:r w:rsidR="00E65082">
        <w:t xml:space="preserve">. </w:t>
      </w:r>
    </w:p>
    <w:p w:rsidR="00E65082" w:rsidRDefault="00E65082" w:rsidP="00E65082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17254" wp14:editId="1FFBD975">
                <wp:simplePos x="0" y="0"/>
                <wp:positionH relativeFrom="column">
                  <wp:posOffset>1457325</wp:posOffset>
                </wp:positionH>
                <wp:positionV relativeFrom="paragraph">
                  <wp:posOffset>334010</wp:posOffset>
                </wp:positionV>
                <wp:extent cx="2886075" cy="228600"/>
                <wp:effectExtent l="0" t="0" r="2857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6" style="position:absolute;margin-left:114.75pt;margin-top:26.3pt;width:227.2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" filled="f" strokecolor="red" strokeweight="1.5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1BD22849" wp14:editId="686036A2">
            <wp:extent cx="3248025" cy="723900"/>
            <wp:effectExtent l="190500" t="190500" r="200025" b="1905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23900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082" w:rsidRDefault="00E65082" w:rsidP="00067A00">
      <w:r>
        <w:t>Y</w:t>
      </w:r>
      <w:r w:rsidR="00D531C6">
        <w:t xml:space="preserve"> se cambia a</w:t>
      </w:r>
      <w:r>
        <w:t xml:space="preserve"> </w:t>
      </w:r>
      <w:r w:rsidRPr="001A317A">
        <w:rPr>
          <w:b/>
        </w:rPr>
        <w:t>594 – BLANCO</w:t>
      </w:r>
      <w:r>
        <w:t xml:space="preserve"> </w:t>
      </w:r>
    </w:p>
    <w:p w:rsidR="00067A00" w:rsidRDefault="00E65082" w:rsidP="00E65082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CD4F2" wp14:editId="43221790">
                <wp:simplePos x="0" y="0"/>
                <wp:positionH relativeFrom="column">
                  <wp:posOffset>1466850</wp:posOffset>
                </wp:positionH>
                <wp:positionV relativeFrom="paragraph">
                  <wp:posOffset>374015</wp:posOffset>
                </wp:positionV>
                <wp:extent cx="2886075" cy="228600"/>
                <wp:effectExtent l="0" t="0" r="28575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26" style="position:absolute;margin-left:115.5pt;margin-top:29.45pt;width:227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" filled="f" strokecolor="red" strokeweight="1.5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DEECC60" wp14:editId="1D234948">
            <wp:extent cx="3276600" cy="762000"/>
            <wp:effectExtent l="190500" t="190500" r="190500" b="19050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082" w:rsidRDefault="00D531C6" w:rsidP="00E65082">
      <w:r>
        <w:t>Seguidamente</w:t>
      </w:r>
      <w:r w:rsidR="00E65082">
        <w:t xml:space="preserve"> se hace clic sobre el botón de </w:t>
      </w:r>
      <w:r w:rsidR="00E65082" w:rsidRPr="00E65082">
        <w:rPr>
          <w:b/>
        </w:rPr>
        <w:t>Modificar</w:t>
      </w:r>
      <w:r w:rsidR="00E65082">
        <w:t xml:space="preserve"> </w:t>
      </w:r>
      <w:r w:rsidR="001A317A">
        <w:t>y automáticamente se muestra el siguiente mensaje en donde se confirma que se desean guardar los cambios realizados.</w:t>
      </w:r>
    </w:p>
    <w:p w:rsidR="00E65082" w:rsidRDefault="00E65082" w:rsidP="00E6508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DBF10CA" wp14:editId="55F41A14">
            <wp:extent cx="3819525" cy="1152525"/>
            <wp:effectExtent l="19050" t="19050" r="28575" b="285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317A" w:rsidRDefault="001A317A" w:rsidP="001A317A">
      <w:pPr>
        <w:rPr>
          <w:b/>
        </w:rPr>
      </w:pPr>
      <w:r>
        <w:t xml:space="preserve">Finalmente se hace clic sobre el botón </w:t>
      </w:r>
      <w:r>
        <w:rPr>
          <w:b/>
        </w:rPr>
        <w:t xml:space="preserve">OK. </w:t>
      </w:r>
    </w:p>
    <w:p w:rsidR="001A317A" w:rsidRPr="001A317A" w:rsidRDefault="001A317A" w:rsidP="001A317A">
      <w:pPr>
        <w:rPr>
          <w:b/>
        </w:rPr>
      </w:pPr>
    </w:p>
    <w:p w:rsidR="001A317A" w:rsidRPr="00337AC9" w:rsidRDefault="00067A00" w:rsidP="00337AC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8F8F8"/>
        <w:spacing w:line="276" w:lineRule="auto"/>
        <w:jc w:val="center"/>
        <w:rPr>
          <w:i/>
          <w:sz w:val="20"/>
          <w:szCs w:val="18"/>
        </w:rPr>
      </w:pPr>
      <w:r w:rsidRPr="001A317A">
        <w:rPr>
          <w:b/>
          <w:i/>
          <w:sz w:val="20"/>
          <w:szCs w:val="18"/>
          <w:shd w:val="clear" w:color="auto" w:fill="F8F8F8"/>
        </w:rPr>
        <w:t>Nota:</w:t>
      </w:r>
      <w:r w:rsidRPr="001A317A">
        <w:rPr>
          <w:i/>
          <w:sz w:val="20"/>
          <w:szCs w:val="18"/>
          <w:shd w:val="clear" w:color="auto" w:fill="F8F8F8"/>
        </w:rPr>
        <w:t xml:space="preserve"> Los cambios que se realicen en la pestaña de </w:t>
      </w:r>
      <w:r w:rsidRPr="001A317A">
        <w:rPr>
          <w:b/>
          <w:i/>
          <w:sz w:val="20"/>
          <w:szCs w:val="18"/>
          <w:shd w:val="clear" w:color="auto" w:fill="F8F8F8"/>
        </w:rPr>
        <w:t>Datos de Vehículos</w:t>
      </w:r>
      <w:r w:rsidRPr="001A317A">
        <w:rPr>
          <w:i/>
          <w:sz w:val="20"/>
          <w:szCs w:val="18"/>
          <w:shd w:val="clear" w:color="auto" w:fill="F8F8F8"/>
        </w:rPr>
        <w:t xml:space="preserve"> conllevan a  que se realice nuevamente liquidación.</w:t>
      </w:r>
      <w:r w:rsidR="001A317A">
        <w:rPr>
          <w:b/>
        </w:rPr>
        <w:br w:type="page"/>
      </w:r>
    </w:p>
    <w:p w:rsidR="001A317A" w:rsidRDefault="001A317A" w:rsidP="001A317A">
      <w:pPr>
        <w:pStyle w:val="Ttulo2"/>
      </w:pPr>
      <w:bookmarkStart w:id="14" w:name="_Toc408399266"/>
      <w:r>
        <w:lastRenderedPageBreak/>
        <w:t>Aplicar Novedades (Otras Novedades).</w:t>
      </w:r>
      <w:bookmarkEnd w:id="14"/>
    </w:p>
    <w:p w:rsidR="002448D7" w:rsidRDefault="002448D7" w:rsidP="002448D7">
      <w:r>
        <w:t>En la pestaña de Otras Novedades se pueden aplicar las siguientes novedades: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CD - </w:t>
      </w:r>
      <w:r w:rsidRPr="002448D7">
        <w:t>Cambio Datos Veh</w:t>
      </w:r>
      <w:r>
        <w:t>í</w:t>
      </w:r>
      <w:r w:rsidRPr="002448D7">
        <w:t>culo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002 - </w:t>
      </w:r>
      <w:r w:rsidRPr="002448D7">
        <w:t xml:space="preserve">Traslado </w:t>
      </w:r>
      <w:r>
        <w:t>d</w:t>
      </w:r>
      <w:r w:rsidRPr="002448D7">
        <w:t>e Cuenta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003 - </w:t>
      </w:r>
      <w:r w:rsidRPr="002448D7">
        <w:t xml:space="preserve">Placa </w:t>
      </w:r>
      <w:r>
        <w:t>no Existe e</w:t>
      </w:r>
      <w:r w:rsidRPr="002448D7">
        <w:t>n El RUNT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004 - </w:t>
      </w:r>
      <w:r w:rsidRPr="002448D7">
        <w:t xml:space="preserve">Placa </w:t>
      </w:r>
      <w:r>
        <w:t>e</w:t>
      </w:r>
      <w:r w:rsidRPr="002448D7">
        <w:t>n Otro Departamento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005 - </w:t>
      </w:r>
      <w:r w:rsidRPr="002448D7">
        <w:t xml:space="preserve">Rechazo </w:t>
      </w:r>
      <w:r>
        <w:t>Traslado d</w:t>
      </w:r>
      <w:r w:rsidRPr="002448D7">
        <w:t>e Cuenta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006 - </w:t>
      </w:r>
      <w:r w:rsidRPr="002448D7">
        <w:t>Radicación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007 - </w:t>
      </w:r>
      <w:r w:rsidRPr="002448D7">
        <w:t xml:space="preserve">Cancelación </w:t>
      </w:r>
      <w:r>
        <w:t>d</w:t>
      </w:r>
      <w:r w:rsidRPr="002448D7">
        <w:t>e Matricula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008 - </w:t>
      </w:r>
      <w:r w:rsidRPr="002448D7">
        <w:t xml:space="preserve">Cambio </w:t>
      </w:r>
      <w:r>
        <w:t>d</w:t>
      </w:r>
      <w:r w:rsidRPr="002448D7">
        <w:t>e Servicio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009 - </w:t>
      </w:r>
      <w:r w:rsidRPr="002448D7">
        <w:t>Vehículo Exentó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010 - </w:t>
      </w:r>
      <w:r w:rsidRPr="002448D7">
        <w:t xml:space="preserve">Rechazo </w:t>
      </w:r>
      <w:r>
        <w:t>Cancelación d</w:t>
      </w:r>
      <w:r w:rsidRPr="002448D7">
        <w:t>e Matricula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011 - </w:t>
      </w:r>
      <w:proofErr w:type="spellStart"/>
      <w:r w:rsidRPr="002448D7">
        <w:t>Rematricula</w:t>
      </w:r>
      <w:proofErr w:type="spellEnd"/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012 - </w:t>
      </w:r>
      <w:r w:rsidRPr="002448D7">
        <w:t xml:space="preserve">Rechazo </w:t>
      </w:r>
      <w:r>
        <w:t>Radicación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013 - </w:t>
      </w:r>
      <w:r w:rsidRPr="002448D7">
        <w:t xml:space="preserve">Placa </w:t>
      </w:r>
      <w:r>
        <w:t>n</w:t>
      </w:r>
      <w:r w:rsidRPr="002448D7">
        <w:t>o Gravada</w:t>
      </w:r>
    </w:p>
    <w:p w:rsidR="002448D7" w:rsidRDefault="002448D7" w:rsidP="002448D7">
      <w:pPr>
        <w:pStyle w:val="Prrafodelista"/>
        <w:numPr>
          <w:ilvl w:val="0"/>
          <w:numId w:val="14"/>
        </w:numPr>
      </w:pPr>
      <w:r>
        <w:t xml:space="preserve">014 - </w:t>
      </w:r>
      <w:r w:rsidRPr="002448D7">
        <w:t xml:space="preserve">Cambio Servicio Particular </w:t>
      </w:r>
      <w:r>
        <w:t>–</w:t>
      </w:r>
      <w:r w:rsidRPr="002448D7">
        <w:t xml:space="preserve"> Publico</w:t>
      </w:r>
    </w:p>
    <w:p w:rsidR="00B41EDF" w:rsidRDefault="00B41EDF" w:rsidP="00B41EDF">
      <w:pPr>
        <w:pStyle w:val="Prrafodelista"/>
      </w:pPr>
    </w:p>
    <w:p w:rsidR="002448D7" w:rsidRDefault="002448D7" w:rsidP="002448D7">
      <w:r>
        <w:t xml:space="preserve">Para aplicar </w:t>
      </w:r>
      <w:r w:rsidR="00B41EDF">
        <w:t>cualquiera</w:t>
      </w:r>
      <w:r>
        <w:t xml:space="preserve"> de las novedades </w:t>
      </w:r>
      <w:r w:rsidR="00B41EDF">
        <w:t xml:space="preserve">mencionadas </w:t>
      </w:r>
      <w:r>
        <w:t>anterior</w:t>
      </w:r>
      <w:r w:rsidR="00B41EDF">
        <w:t xml:space="preserve">mente se debe colocar </w:t>
      </w:r>
      <w:r w:rsidR="00D531C6">
        <w:t xml:space="preserve">en el campo de </w:t>
      </w:r>
      <w:r w:rsidR="00D531C6" w:rsidRPr="00D531C6">
        <w:rPr>
          <w:b/>
        </w:rPr>
        <w:t>Fecha</w:t>
      </w:r>
      <w:r w:rsidR="00D531C6">
        <w:rPr>
          <w:b/>
        </w:rPr>
        <w:t xml:space="preserve">, </w:t>
      </w:r>
      <w:r w:rsidR="00B41EDF">
        <w:t xml:space="preserve">la fecha </w:t>
      </w:r>
      <w:r w:rsidR="00D531C6">
        <w:t>en la que se a</w:t>
      </w:r>
      <w:r w:rsidR="00B41EDF">
        <w:t>plica</w:t>
      </w:r>
      <w:r w:rsidR="00D531C6">
        <w:t>ra</w:t>
      </w:r>
      <w:r w:rsidR="00B41EDF">
        <w:t xml:space="preserve"> la novedad </w:t>
      </w:r>
      <w:r>
        <w:t xml:space="preserve">y adicional seleccionar </w:t>
      </w:r>
      <w:r w:rsidR="00B41EDF">
        <w:t>la</w:t>
      </w:r>
      <w:r>
        <w:t xml:space="preserve"> novedad</w:t>
      </w:r>
      <w:r w:rsidR="00B41EDF">
        <w:t xml:space="preserve"> en el campo de </w:t>
      </w:r>
      <w:r w:rsidR="00B41EDF" w:rsidRPr="00B41EDF">
        <w:rPr>
          <w:b/>
        </w:rPr>
        <w:t>Aplicar</w:t>
      </w:r>
      <w:r>
        <w:t>.</w:t>
      </w:r>
    </w:p>
    <w:p w:rsidR="00B41EDF" w:rsidRDefault="00B41EDF" w:rsidP="002448D7"/>
    <w:p w:rsidR="002448D7" w:rsidRPr="001A317A" w:rsidRDefault="002448D7" w:rsidP="002448D7">
      <w:pPr>
        <w:rPr>
          <w:b/>
          <w:color w:val="0033CC"/>
        </w:rPr>
      </w:pPr>
      <w:r w:rsidRPr="001A317A">
        <w:rPr>
          <w:b/>
          <w:color w:val="0033CC"/>
        </w:rPr>
        <w:t>Ejemplo:</w:t>
      </w:r>
    </w:p>
    <w:p w:rsidR="002448D7" w:rsidRDefault="002448D7" w:rsidP="00716CC4">
      <w:pPr>
        <w:spacing w:line="240" w:lineRule="auto"/>
      </w:pPr>
      <w:r>
        <w:t xml:space="preserve">En este caso se aplicara la novedad </w:t>
      </w:r>
      <w:r w:rsidRPr="00B41EDF">
        <w:rPr>
          <w:b/>
        </w:rPr>
        <w:t>004 – Placa en otro Departamento.</w:t>
      </w:r>
      <w:r>
        <w:t xml:space="preserve"> </w:t>
      </w:r>
    </w:p>
    <w:p w:rsidR="002448D7" w:rsidRDefault="002448D7" w:rsidP="00716CC4">
      <w:pPr>
        <w:spacing w:line="240" w:lineRule="auto"/>
      </w:pPr>
    </w:p>
    <w:p w:rsidR="002448D7" w:rsidRDefault="002448D7" w:rsidP="00716CC4">
      <w:pPr>
        <w:spacing w:line="240" w:lineRule="auto"/>
      </w:pPr>
      <w:r>
        <w:t xml:space="preserve">Se coloca la fecha y se selecciona. </w:t>
      </w:r>
    </w:p>
    <w:p w:rsidR="00B41EDF" w:rsidRDefault="00B41EDF" w:rsidP="00B41EDF">
      <w:pPr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9657C" wp14:editId="67D6EEF5">
                <wp:simplePos x="0" y="0"/>
                <wp:positionH relativeFrom="column">
                  <wp:posOffset>828675</wp:posOffset>
                </wp:positionH>
                <wp:positionV relativeFrom="paragraph">
                  <wp:posOffset>1401445</wp:posOffset>
                </wp:positionV>
                <wp:extent cx="3571875" cy="228600"/>
                <wp:effectExtent l="0" t="0" r="28575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26" style="position:absolute;margin-left:65.25pt;margin-top:110.35pt;width:281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" filled="f" strokecolor="red" strokeweight="1.5pt"/>
            </w:pict>
          </mc:Fallback>
        </mc:AlternateContent>
      </w:r>
      <w:r w:rsidR="002448D7">
        <w:rPr>
          <w:noProof/>
          <w:lang w:val="es-ES" w:eastAsia="es-ES"/>
        </w:rPr>
        <w:drawing>
          <wp:inline distT="0" distB="0" distL="0" distR="0" wp14:anchorId="3B9A0D96" wp14:editId="20081281">
            <wp:extent cx="4467225" cy="1438275"/>
            <wp:effectExtent l="190500" t="190500" r="200025" b="2000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77"/>
                    <a:stretch/>
                  </pic:blipFill>
                  <pic:spPr bwMode="auto"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EDF" w:rsidRDefault="00B41EDF" w:rsidP="00B41EDF">
      <w:r>
        <w:t xml:space="preserve">Luego se hace clic sobre el botón de </w:t>
      </w:r>
      <w:r w:rsidRPr="00E65082">
        <w:rPr>
          <w:b/>
        </w:rPr>
        <w:t>Modificar</w:t>
      </w:r>
      <w:r>
        <w:t xml:space="preserve"> y automáticamente se muestra el siguiente mensaje en donde se confirma que se desean guardar los cambios realizados.</w:t>
      </w:r>
    </w:p>
    <w:p w:rsidR="00B41EDF" w:rsidRDefault="00B41EDF" w:rsidP="00B41ED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0BA9EA0" wp14:editId="42645011">
            <wp:extent cx="3819525" cy="1152525"/>
            <wp:effectExtent l="19050" t="19050" r="28575" b="285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1EDF" w:rsidRDefault="00B41EDF" w:rsidP="00B41EDF">
      <w:pPr>
        <w:rPr>
          <w:b/>
        </w:rPr>
      </w:pPr>
      <w:r>
        <w:t xml:space="preserve">Finalmente se hace clic sobre el botón </w:t>
      </w:r>
      <w:r>
        <w:rPr>
          <w:b/>
        </w:rPr>
        <w:t xml:space="preserve">OK. </w:t>
      </w:r>
    </w:p>
    <w:p w:rsidR="00B41EDF" w:rsidRDefault="00B41EDF" w:rsidP="00B41EDF">
      <w:pPr>
        <w:spacing w:line="240" w:lineRule="auto"/>
        <w:rPr>
          <w:b/>
          <w:color w:val="0033CC"/>
        </w:rPr>
      </w:pPr>
    </w:p>
    <w:p w:rsidR="002448D7" w:rsidRPr="00B359FF" w:rsidRDefault="00B41EDF" w:rsidP="00B41EDF">
      <w:pPr>
        <w:spacing w:line="240" w:lineRule="auto"/>
        <w:rPr>
          <w:b/>
          <w:color w:val="0033CC"/>
          <w:sz w:val="24"/>
        </w:rPr>
      </w:pPr>
      <w:r w:rsidRPr="00B359FF">
        <w:rPr>
          <w:b/>
          <w:color w:val="0033CC"/>
          <w:sz w:val="24"/>
        </w:rPr>
        <w:t>PARA TENER EN CUENTA</w:t>
      </w:r>
    </w:p>
    <w:p w:rsidR="00B41EDF" w:rsidRDefault="00B41EDF" w:rsidP="00B41EDF">
      <w:pPr>
        <w:spacing w:line="240" w:lineRule="auto"/>
        <w:rPr>
          <w:b/>
          <w:color w:val="0033CC"/>
        </w:rPr>
      </w:pPr>
    </w:p>
    <w:p w:rsidR="00B359FF" w:rsidRDefault="001F1949" w:rsidP="00B359FF">
      <w:pPr>
        <w:pStyle w:val="Prrafodelista"/>
        <w:numPr>
          <w:ilvl w:val="0"/>
          <w:numId w:val="16"/>
        </w:numPr>
      </w:pPr>
      <w:r>
        <w:t xml:space="preserve">Para </w:t>
      </w:r>
      <w:r w:rsidRPr="00C360EA">
        <w:t>aplicar</w:t>
      </w:r>
      <w:r>
        <w:t xml:space="preserve"> la novedad de </w:t>
      </w:r>
      <w:r w:rsidR="00B359FF">
        <w:t xml:space="preserve"> </w:t>
      </w:r>
      <w:r w:rsidR="00B359FF" w:rsidRPr="00B359FF">
        <w:rPr>
          <w:b/>
        </w:rPr>
        <w:t>005 - Rechazo Traslado de Cuenta</w:t>
      </w:r>
      <w:r w:rsidR="00B359FF">
        <w:rPr>
          <w:b/>
        </w:rPr>
        <w:t xml:space="preserve"> </w:t>
      </w:r>
      <w:r w:rsidR="00B359FF">
        <w:t>el vehículo debe tener aplicada la novedad de</w:t>
      </w:r>
      <w:r w:rsidR="00B359FF" w:rsidRPr="00B359FF">
        <w:rPr>
          <w:b/>
        </w:rPr>
        <w:t xml:space="preserve"> 002 - Traslado de Cuenta</w:t>
      </w:r>
      <w:r w:rsidR="00B359FF">
        <w:rPr>
          <w:b/>
        </w:rPr>
        <w:t xml:space="preserve">. </w:t>
      </w:r>
      <w:r w:rsidR="00B359FF">
        <w:t>Al aplicar esta novedad el estado vehículo pasa a Activo.</w:t>
      </w:r>
    </w:p>
    <w:p w:rsidR="00B359FF" w:rsidRDefault="00B359FF" w:rsidP="00B359FF">
      <w:pPr>
        <w:pStyle w:val="Prrafodelista"/>
      </w:pPr>
    </w:p>
    <w:p w:rsidR="001F1949" w:rsidRDefault="002917C7" w:rsidP="00B359FF">
      <w:pPr>
        <w:pStyle w:val="Prrafodelista"/>
        <w:numPr>
          <w:ilvl w:val="0"/>
          <w:numId w:val="16"/>
        </w:numPr>
      </w:pPr>
      <w:r>
        <w:t>Al aplicar la n</w:t>
      </w:r>
      <w:r w:rsidR="00B359FF">
        <w:t xml:space="preserve">ovedad de </w:t>
      </w:r>
      <w:r w:rsidR="001F1949" w:rsidRPr="00B359FF">
        <w:rPr>
          <w:b/>
        </w:rPr>
        <w:t>008 - Cambio de Servicio</w:t>
      </w:r>
      <w:r>
        <w:rPr>
          <w:b/>
        </w:rPr>
        <w:t xml:space="preserve"> </w:t>
      </w:r>
      <w:r>
        <w:t xml:space="preserve">al vehículo se le recalcula la liquidación de la vigencia </w:t>
      </w:r>
      <w:r w:rsidR="00D531C6">
        <w:t>actual</w:t>
      </w:r>
      <w:r>
        <w:t>.</w:t>
      </w:r>
    </w:p>
    <w:p w:rsidR="00B359FF" w:rsidRDefault="00B359FF" w:rsidP="00B359FF"/>
    <w:p w:rsidR="00B359FF" w:rsidRPr="00D4082C" w:rsidRDefault="00D4082C" w:rsidP="00B359FF">
      <w:pPr>
        <w:pStyle w:val="Prrafodelista"/>
        <w:numPr>
          <w:ilvl w:val="0"/>
          <w:numId w:val="16"/>
        </w:numPr>
      </w:pPr>
      <w:r>
        <w:t>Al aplicar l</w:t>
      </w:r>
      <w:r w:rsidR="00B359FF">
        <w:t xml:space="preserve">a </w:t>
      </w:r>
      <w:r>
        <w:t>n</w:t>
      </w:r>
      <w:r w:rsidR="00B359FF">
        <w:t xml:space="preserve">ovedad de </w:t>
      </w:r>
      <w:r w:rsidR="001F1949" w:rsidRPr="00B359FF">
        <w:rPr>
          <w:b/>
        </w:rPr>
        <w:t>009 - Vehículo Exentó</w:t>
      </w:r>
      <w:r>
        <w:rPr>
          <w:b/>
        </w:rPr>
        <w:t xml:space="preserve"> </w:t>
      </w:r>
      <w:r>
        <w:t>el  estado del vehículo queda Inactivo.</w:t>
      </w:r>
    </w:p>
    <w:p w:rsidR="00D4082C" w:rsidRDefault="00D4082C" w:rsidP="00D4082C"/>
    <w:p w:rsidR="00D4082C" w:rsidRPr="00B359FF" w:rsidRDefault="00D4082C" w:rsidP="00D4082C">
      <w:pPr>
        <w:pStyle w:val="Prrafodelista"/>
        <w:numPr>
          <w:ilvl w:val="0"/>
          <w:numId w:val="16"/>
        </w:numPr>
      </w:pPr>
      <w:r>
        <w:t xml:space="preserve">Para aplicar la novedad de </w:t>
      </w:r>
      <w:r w:rsidRPr="00B359FF">
        <w:rPr>
          <w:b/>
        </w:rPr>
        <w:t>0</w:t>
      </w:r>
      <w:r>
        <w:rPr>
          <w:b/>
        </w:rPr>
        <w:t>10</w:t>
      </w:r>
      <w:r w:rsidRPr="00B359FF">
        <w:rPr>
          <w:b/>
        </w:rPr>
        <w:t>– Rechazo Cancelación de Matricula</w:t>
      </w:r>
      <w:r>
        <w:t xml:space="preserve"> el vehículo debe tener aplicada la novedad de </w:t>
      </w:r>
      <w:r w:rsidRPr="00B359FF">
        <w:rPr>
          <w:b/>
        </w:rPr>
        <w:t>007 - Cancelación de Matricula</w:t>
      </w:r>
      <w:r>
        <w:rPr>
          <w:b/>
        </w:rPr>
        <w:t xml:space="preserve">. </w:t>
      </w:r>
      <w:r>
        <w:t>Al aplicar esta novedad el estado del vehículo pasa a Activo</w:t>
      </w:r>
    </w:p>
    <w:p w:rsidR="00B359FF" w:rsidRDefault="00B359FF" w:rsidP="00B359FF"/>
    <w:p w:rsidR="004575EE" w:rsidRDefault="004575EE" w:rsidP="004575EE">
      <w:pPr>
        <w:pStyle w:val="Prrafodelista"/>
        <w:numPr>
          <w:ilvl w:val="0"/>
          <w:numId w:val="16"/>
        </w:numPr>
      </w:pPr>
      <w:r>
        <w:t xml:space="preserve">Al aplicar la </w:t>
      </w:r>
      <w:r w:rsidR="00B359FF">
        <w:t xml:space="preserve"> </w:t>
      </w:r>
      <w:r>
        <w:t>n</w:t>
      </w:r>
      <w:r w:rsidR="00B359FF">
        <w:t xml:space="preserve">ovedad de </w:t>
      </w:r>
      <w:r w:rsidR="001F1949" w:rsidRPr="00B359FF">
        <w:rPr>
          <w:b/>
        </w:rPr>
        <w:t xml:space="preserve">011 </w:t>
      </w:r>
      <w:r>
        <w:rPr>
          <w:b/>
        </w:rPr>
        <w:t>–</w:t>
      </w:r>
      <w:r w:rsidR="001F1949" w:rsidRPr="00B359FF">
        <w:rPr>
          <w:b/>
        </w:rPr>
        <w:t xml:space="preserve"> </w:t>
      </w:r>
      <w:proofErr w:type="spellStart"/>
      <w:r w:rsidR="001F1949" w:rsidRPr="00B359FF">
        <w:rPr>
          <w:b/>
        </w:rPr>
        <w:t>Rematricula</w:t>
      </w:r>
      <w:proofErr w:type="spellEnd"/>
      <w:r>
        <w:rPr>
          <w:b/>
        </w:rPr>
        <w:t xml:space="preserve"> </w:t>
      </w:r>
      <w:r>
        <w:t xml:space="preserve">el estado del vehículo pasa a Activo. </w:t>
      </w:r>
    </w:p>
    <w:p w:rsidR="001B1882" w:rsidRPr="00B359FF" w:rsidRDefault="001B1882" w:rsidP="001B1882">
      <w:bookmarkStart w:id="15" w:name="_GoBack"/>
      <w:bookmarkEnd w:id="15"/>
    </w:p>
    <w:p w:rsidR="001B1882" w:rsidRPr="00B41EDF" w:rsidRDefault="001B1882" w:rsidP="001B1882">
      <w:pPr>
        <w:pStyle w:val="Prrafodelista"/>
        <w:numPr>
          <w:ilvl w:val="0"/>
          <w:numId w:val="16"/>
        </w:numPr>
        <w:shd w:val="clear" w:color="auto" w:fill="FFFF00"/>
      </w:pPr>
      <w:r w:rsidRPr="00B41EDF">
        <w:t>Al aplicar cualquiera de  las siguientes novedades, se acreditas todas las carteras que están pendientes por pagar</w:t>
      </w:r>
      <w:r>
        <w:t xml:space="preserve"> y el estado de vehículo queda en inactivo</w:t>
      </w:r>
      <w:r w:rsidRPr="00B41EDF">
        <w:t xml:space="preserve">. </w:t>
      </w:r>
    </w:p>
    <w:p w:rsidR="001B1882" w:rsidRDefault="001B1882" w:rsidP="001B1882">
      <w:pPr>
        <w:pStyle w:val="Prrafodelista"/>
        <w:numPr>
          <w:ilvl w:val="0"/>
          <w:numId w:val="17"/>
        </w:numPr>
        <w:shd w:val="clear" w:color="auto" w:fill="FFFF00"/>
        <w:ind w:left="1134"/>
      </w:pPr>
      <w:r>
        <w:t xml:space="preserve">003 - </w:t>
      </w:r>
      <w:r w:rsidRPr="002448D7">
        <w:t xml:space="preserve">Placa </w:t>
      </w:r>
      <w:r>
        <w:t>no Existe e</w:t>
      </w:r>
      <w:r w:rsidRPr="002448D7">
        <w:t>n El RUNT</w:t>
      </w:r>
    </w:p>
    <w:p w:rsidR="001B1882" w:rsidRDefault="001B1882" w:rsidP="001B1882">
      <w:pPr>
        <w:pStyle w:val="Prrafodelista"/>
        <w:numPr>
          <w:ilvl w:val="0"/>
          <w:numId w:val="17"/>
        </w:numPr>
        <w:shd w:val="clear" w:color="auto" w:fill="FFFF00"/>
        <w:ind w:left="1134"/>
      </w:pPr>
      <w:r>
        <w:t xml:space="preserve">004 - </w:t>
      </w:r>
      <w:r w:rsidRPr="002448D7">
        <w:t xml:space="preserve">Placa </w:t>
      </w:r>
      <w:r>
        <w:t>e</w:t>
      </w:r>
      <w:r w:rsidRPr="002448D7">
        <w:t>n Otro Departamento</w:t>
      </w:r>
    </w:p>
    <w:p w:rsidR="001B1882" w:rsidRDefault="001B1882" w:rsidP="001B1882">
      <w:pPr>
        <w:pStyle w:val="Prrafodelista"/>
        <w:numPr>
          <w:ilvl w:val="0"/>
          <w:numId w:val="17"/>
        </w:numPr>
        <w:shd w:val="clear" w:color="auto" w:fill="FFFF00"/>
        <w:ind w:left="1134"/>
      </w:pPr>
      <w:r>
        <w:t xml:space="preserve">013 - </w:t>
      </w:r>
      <w:r w:rsidRPr="002448D7">
        <w:t xml:space="preserve">Placa </w:t>
      </w:r>
      <w:r>
        <w:t>n</w:t>
      </w:r>
      <w:r w:rsidRPr="002448D7">
        <w:t>o Gravada</w:t>
      </w:r>
    </w:p>
    <w:p w:rsidR="001B1882" w:rsidRDefault="001B1882" w:rsidP="001B1882">
      <w:pPr>
        <w:pStyle w:val="Prrafodelista"/>
        <w:shd w:val="clear" w:color="auto" w:fill="FFFF00"/>
        <w:ind w:left="1134"/>
      </w:pPr>
    </w:p>
    <w:p w:rsidR="001B1882" w:rsidRDefault="001B1882" w:rsidP="001B1882">
      <w:pPr>
        <w:pStyle w:val="Prrafodelista"/>
        <w:numPr>
          <w:ilvl w:val="0"/>
          <w:numId w:val="16"/>
        </w:numPr>
        <w:shd w:val="clear" w:color="auto" w:fill="FFFF00"/>
      </w:pPr>
      <w:r>
        <w:t xml:space="preserve">Para </w:t>
      </w:r>
      <w:r w:rsidRPr="00C360EA">
        <w:t xml:space="preserve">aplicar </w:t>
      </w:r>
      <w:r w:rsidRPr="00B41EDF">
        <w:t>cualquiera de  las siguientes novedades</w:t>
      </w:r>
      <w:r>
        <w:t>,</w:t>
      </w:r>
      <w:r w:rsidRPr="00C360EA">
        <w:t xml:space="preserve"> </w:t>
      </w:r>
      <w:r>
        <w:t>el vehículo debe estar a paz y salvo con las vigencias anteriores a la vigencia en trámite. Cuando se aplican estas novedades se acreditan las carteras pendientes correspondientes a las vigencias mayores que la vigencia que está en trámite y el estado de vehículo queda en inactivo.</w:t>
      </w:r>
    </w:p>
    <w:p w:rsidR="001B1882" w:rsidRDefault="001B1882" w:rsidP="001B1882">
      <w:pPr>
        <w:pStyle w:val="Prrafodelista"/>
        <w:numPr>
          <w:ilvl w:val="0"/>
          <w:numId w:val="17"/>
        </w:numPr>
        <w:shd w:val="clear" w:color="auto" w:fill="FFFF00"/>
        <w:ind w:left="1134"/>
      </w:pPr>
      <w:r>
        <w:t xml:space="preserve">002 - </w:t>
      </w:r>
      <w:r w:rsidRPr="002448D7">
        <w:t xml:space="preserve">Traslado </w:t>
      </w:r>
      <w:r>
        <w:t>d</w:t>
      </w:r>
      <w:r w:rsidRPr="002448D7">
        <w:t>e Cuenta</w:t>
      </w:r>
    </w:p>
    <w:p w:rsidR="001B1882" w:rsidRDefault="001B1882" w:rsidP="001B1882">
      <w:pPr>
        <w:pStyle w:val="Prrafodelista"/>
        <w:numPr>
          <w:ilvl w:val="0"/>
          <w:numId w:val="17"/>
        </w:numPr>
        <w:shd w:val="clear" w:color="auto" w:fill="FFFF00"/>
        <w:ind w:left="1134"/>
      </w:pPr>
      <w:r>
        <w:t xml:space="preserve">007 - </w:t>
      </w:r>
      <w:r w:rsidRPr="002448D7">
        <w:t xml:space="preserve">Cancelación </w:t>
      </w:r>
      <w:r>
        <w:t>d</w:t>
      </w:r>
      <w:r w:rsidRPr="002448D7">
        <w:t>e Matricula</w:t>
      </w:r>
    </w:p>
    <w:p w:rsidR="001B1882" w:rsidRDefault="001B1882" w:rsidP="001B1882">
      <w:pPr>
        <w:pStyle w:val="Prrafodelista"/>
        <w:numPr>
          <w:ilvl w:val="0"/>
          <w:numId w:val="17"/>
        </w:numPr>
        <w:shd w:val="clear" w:color="auto" w:fill="FFFF00"/>
        <w:ind w:left="1134"/>
      </w:pPr>
      <w:r>
        <w:t xml:space="preserve">014 - </w:t>
      </w:r>
      <w:r w:rsidRPr="002448D7">
        <w:t xml:space="preserve">Cambio Servicio Particular </w:t>
      </w:r>
      <w:r>
        <w:t>–</w:t>
      </w:r>
      <w:r w:rsidRPr="002448D7">
        <w:t xml:space="preserve"> Publico</w:t>
      </w:r>
    </w:p>
    <w:p w:rsidR="00B359FF" w:rsidRDefault="00B359FF" w:rsidP="00B359FF"/>
    <w:sectPr w:rsidR="00B359FF" w:rsidSect="00337AC9">
      <w:pgSz w:w="12240" w:h="15840" w:code="1"/>
      <w:pgMar w:top="1417" w:right="1701" w:bottom="1417" w:left="1701" w:header="737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EE" w:rsidRDefault="004575EE" w:rsidP="00A949F8">
      <w:pPr>
        <w:spacing w:line="240" w:lineRule="auto"/>
      </w:pPr>
      <w:r>
        <w:separator/>
      </w:r>
    </w:p>
    <w:p w:rsidR="004575EE" w:rsidRDefault="004575EE"/>
  </w:endnote>
  <w:endnote w:type="continuationSeparator" w:id="0">
    <w:p w:rsidR="004575EE" w:rsidRDefault="004575EE" w:rsidP="00A949F8">
      <w:pPr>
        <w:spacing w:line="240" w:lineRule="auto"/>
      </w:pPr>
      <w:r>
        <w:continuationSeparator/>
      </w:r>
    </w:p>
    <w:p w:rsidR="004575EE" w:rsidRDefault="004575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C00000"/>
      </w:tblBorders>
      <w:tblLook w:val="04A0" w:firstRow="1" w:lastRow="0" w:firstColumn="1" w:lastColumn="0" w:noHBand="0" w:noVBand="1"/>
    </w:tblPr>
    <w:tblGrid>
      <w:gridCol w:w="8593"/>
      <w:gridCol w:w="1703"/>
    </w:tblGrid>
    <w:tr w:rsidR="004575EE" w:rsidRPr="00440CB2" w:rsidTr="00440CB2">
      <w:trPr>
        <w:jc w:val="center"/>
      </w:trPr>
      <w:tc>
        <w:tcPr>
          <w:tcW w:w="4173" w:type="pct"/>
          <w:tcBorders>
            <w:top w:val="single" w:sz="4" w:space="0" w:color="002060"/>
            <w:right w:val="single" w:sz="4" w:space="0" w:color="002060"/>
          </w:tcBorders>
          <w:shd w:val="clear" w:color="auto" w:fill="auto"/>
        </w:tcPr>
        <w:p w:rsidR="004575EE" w:rsidRPr="00440CB2" w:rsidRDefault="004575EE" w:rsidP="00440CB2">
          <w:pPr>
            <w:spacing w:line="240" w:lineRule="auto"/>
            <w:jc w:val="right"/>
            <w:rPr>
              <w:color w:val="002060"/>
              <w:sz w:val="20"/>
            </w:rPr>
          </w:pPr>
          <w:r w:rsidRPr="00440CB2">
            <w:rPr>
              <w:color w:val="002060"/>
              <w:sz w:val="20"/>
            </w:rPr>
            <w:t xml:space="preserve">MANUAL DE USUARIO | </w:t>
          </w:r>
          <w:r>
            <w:rPr>
              <w:color w:val="002060"/>
              <w:sz w:val="20"/>
            </w:rPr>
            <w:t>NOVEDADES</w:t>
          </w:r>
        </w:p>
        <w:p w:rsidR="004575EE" w:rsidRPr="00440CB2" w:rsidRDefault="004575EE" w:rsidP="00440CB2">
          <w:pPr>
            <w:spacing w:line="240" w:lineRule="auto"/>
            <w:jc w:val="right"/>
            <w:rPr>
              <w:i/>
            </w:rPr>
          </w:pPr>
          <w:r>
            <w:rPr>
              <w:i/>
              <w:color w:val="004D86"/>
              <w:sz w:val="18"/>
            </w:rPr>
            <w:t>Impuesto Sobre Vehículo Automotor</w:t>
          </w:r>
        </w:p>
      </w:tc>
      <w:tc>
        <w:tcPr>
          <w:tcW w:w="827" w:type="pct"/>
          <w:tcBorders>
            <w:top w:val="single" w:sz="4" w:space="0" w:color="002060"/>
            <w:left w:val="single" w:sz="4" w:space="0" w:color="002060"/>
          </w:tcBorders>
          <w:shd w:val="clear" w:color="auto" w:fill="auto"/>
          <w:vAlign w:val="center"/>
        </w:tcPr>
        <w:p w:rsidR="004575EE" w:rsidRPr="00440CB2" w:rsidRDefault="004575EE" w:rsidP="00440CB2">
          <w:pPr>
            <w:spacing w:line="240" w:lineRule="auto"/>
            <w:jc w:val="left"/>
            <w:rPr>
              <w:color w:val="0070C0"/>
              <w:sz w:val="18"/>
            </w:rPr>
          </w:pPr>
          <w:r w:rsidRPr="00440CB2">
            <w:rPr>
              <w:color w:val="0047AC"/>
              <w:sz w:val="18"/>
            </w:rPr>
            <w:t xml:space="preserve">Página </w:t>
          </w:r>
          <w:r w:rsidRPr="00440CB2">
            <w:rPr>
              <w:color w:val="0047AC"/>
              <w:sz w:val="18"/>
            </w:rPr>
            <w:fldChar w:fldCharType="begin"/>
          </w:r>
          <w:r w:rsidRPr="00440CB2">
            <w:rPr>
              <w:color w:val="0047AC"/>
              <w:sz w:val="18"/>
            </w:rPr>
            <w:instrText>PAGE  \* Arabic  \* MERGEFORMAT</w:instrText>
          </w:r>
          <w:r w:rsidRPr="00440CB2">
            <w:rPr>
              <w:color w:val="0047AC"/>
              <w:sz w:val="18"/>
            </w:rPr>
            <w:fldChar w:fldCharType="separate"/>
          </w:r>
          <w:r w:rsidR="001B1882">
            <w:rPr>
              <w:noProof/>
              <w:color w:val="0047AC"/>
              <w:sz w:val="18"/>
            </w:rPr>
            <w:t>7</w:t>
          </w:r>
          <w:r w:rsidRPr="00440CB2">
            <w:rPr>
              <w:color w:val="0047AC"/>
              <w:sz w:val="18"/>
            </w:rPr>
            <w:fldChar w:fldCharType="end"/>
          </w:r>
          <w:r w:rsidRPr="00440CB2">
            <w:rPr>
              <w:color w:val="0047AC"/>
              <w:sz w:val="18"/>
            </w:rPr>
            <w:t xml:space="preserve"> de </w:t>
          </w:r>
          <w:r w:rsidRPr="00440CB2">
            <w:rPr>
              <w:color w:val="0047AC"/>
              <w:sz w:val="18"/>
            </w:rPr>
            <w:fldChar w:fldCharType="begin"/>
          </w:r>
          <w:r w:rsidRPr="00440CB2">
            <w:rPr>
              <w:color w:val="0047AC"/>
              <w:sz w:val="18"/>
            </w:rPr>
            <w:instrText>NUMPAGES  \* Arabic  \* MERGEFORMAT</w:instrText>
          </w:r>
          <w:r w:rsidRPr="00440CB2">
            <w:rPr>
              <w:color w:val="0047AC"/>
              <w:sz w:val="18"/>
            </w:rPr>
            <w:fldChar w:fldCharType="separate"/>
          </w:r>
          <w:r w:rsidR="001B1882">
            <w:rPr>
              <w:noProof/>
              <w:color w:val="0047AC"/>
              <w:sz w:val="18"/>
            </w:rPr>
            <w:t>8</w:t>
          </w:r>
          <w:r w:rsidRPr="00440CB2">
            <w:rPr>
              <w:color w:val="0047AC"/>
              <w:sz w:val="18"/>
            </w:rPr>
            <w:fldChar w:fldCharType="end"/>
          </w:r>
          <w:bookmarkStart w:id="0" w:name="_Toc391626567"/>
          <w:bookmarkStart w:id="1" w:name="_Toc391998871"/>
          <w:bookmarkStart w:id="2" w:name="_Toc391998873"/>
          <w:bookmarkStart w:id="3" w:name="_Toc392666094"/>
        </w:p>
      </w:tc>
    </w:tr>
    <w:bookmarkEnd w:id="0"/>
    <w:bookmarkEnd w:id="1"/>
    <w:bookmarkEnd w:id="2"/>
    <w:bookmarkEnd w:id="3"/>
  </w:tbl>
  <w:p w:rsidR="004575EE" w:rsidRDefault="004575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EE" w:rsidRDefault="004575EE" w:rsidP="00A949F8">
      <w:pPr>
        <w:spacing w:line="240" w:lineRule="auto"/>
      </w:pPr>
      <w:r>
        <w:separator/>
      </w:r>
    </w:p>
    <w:p w:rsidR="004575EE" w:rsidRDefault="004575EE"/>
  </w:footnote>
  <w:footnote w:type="continuationSeparator" w:id="0">
    <w:p w:rsidR="004575EE" w:rsidRDefault="004575EE" w:rsidP="00A949F8">
      <w:pPr>
        <w:spacing w:line="240" w:lineRule="auto"/>
      </w:pPr>
      <w:r>
        <w:continuationSeparator/>
      </w:r>
    </w:p>
    <w:p w:rsidR="004575EE" w:rsidRDefault="004575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EE" w:rsidRPr="00A54B60" w:rsidRDefault="004575EE" w:rsidP="008E3A2B">
    <w:pPr>
      <w:pStyle w:val="Encabezado"/>
      <w:jc w:val="center"/>
      <w:rPr>
        <w:sz w:val="18"/>
        <w:szCs w:val="18"/>
      </w:rPr>
    </w:pPr>
    <w:r>
      <w:rPr>
        <w:noProof/>
        <w:lang w:val="es-ES" w:eastAsia="es-ES"/>
      </w:rPr>
      <w:drawing>
        <wp:inline distT="0" distB="0" distL="0" distR="0" wp14:anchorId="78F77510" wp14:editId="4852E4EB">
          <wp:extent cx="1809750" cy="704850"/>
          <wp:effectExtent l="0" t="0" r="0" b="0"/>
          <wp:docPr id="17" name="Imagen 3140" descr="Descripción: logoinf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140" descr="Descripción: logoinf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75EE" w:rsidRPr="00A54B60" w:rsidRDefault="004575EE" w:rsidP="00813751">
    <w:pPr>
      <w:spacing w:line="240" w:lineRule="auto"/>
      <w:ind w:left="1134"/>
      <w:jc w:val="center"/>
      <w:rPr>
        <w:color w:val="002060"/>
        <w:sz w:val="18"/>
        <w:szCs w:val="18"/>
      </w:rPr>
    </w:pPr>
    <w:r w:rsidRPr="00A54B60">
      <w:rPr>
        <w:color w:val="002060"/>
        <w:sz w:val="18"/>
        <w:szCs w:val="18"/>
      </w:rPr>
      <w:t>NIT. 900.318.963-9</w:t>
    </w:r>
  </w:p>
  <w:p w:rsidR="004575EE" w:rsidRPr="00A54B60" w:rsidRDefault="004575EE" w:rsidP="008E3A2B">
    <w:pPr>
      <w:spacing w:line="240" w:lineRule="auto"/>
      <w:jc w:val="center"/>
      <w:rPr>
        <w:color w:val="002060"/>
        <w:sz w:val="18"/>
        <w:szCs w:val="18"/>
      </w:rPr>
    </w:pPr>
    <w:r w:rsidRPr="00A54B60">
      <w:rPr>
        <w:color w:val="002060"/>
        <w:sz w:val="18"/>
        <w:szCs w:val="18"/>
      </w:rPr>
      <w:t>SOLUCIONES EXITOSAS EN TECNOLOGÍAS DE LA  INFORMACIÓN</w:t>
    </w:r>
  </w:p>
  <w:p w:rsidR="004575EE" w:rsidRDefault="004575E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EE" w:rsidRPr="008E3A2B" w:rsidRDefault="004575EE" w:rsidP="008E3A2B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-692785</wp:posOffset>
              </wp:positionH>
              <wp:positionV relativeFrom="paragraph">
                <wp:posOffset>-450215</wp:posOffset>
              </wp:positionV>
              <wp:extent cx="6983095" cy="10058400"/>
              <wp:effectExtent l="0" t="0" r="0" b="0"/>
              <wp:wrapNone/>
              <wp:docPr id="48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3095" cy="10058400"/>
                        <a:chOff x="-1413" y="0"/>
                        <a:chExt cx="69825" cy="100584"/>
                      </a:xfrm>
                    </wpg:grpSpPr>
                    <wps:wsp>
                      <wps:cNvPr id="52" name="Rectangle 1"/>
                      <wps:cNvSpPr>
                        <a:spLocks noChangeArrowheads="1"/>
                      </wps:cNvSpPr>
                      <wps:spPr bwMode="auto">
                        <a:xfrm>
                          <a:off x="-1413" y="0"/>
                          <a:ext cx="23998" cy="10058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F0"/>
                            </a:gs>
                            <a:gs pos="100000">
                              <a:srgbClr val="002060"/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" name="Imagen 3140" descr="logoinf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54" y="14468"/>
                          <a:ext cx="37395" cy="147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6" name="26 Cuadro de texto"/>
                      <wps:cNvSpPr txBox="1">
                        <a:spLocks noChangeArrowheads="1"/>
                      </wps:cNvSpPr>
                      <wps:spPr bwMode="auto">
                        <a:xfrm>
                          <a:off x="26203" y="25659"/>
                          <a:ext cx="42209" cy="2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75EE" w:rsidRPr="00AD60A3" w:rsidRDefault="004575EE" w:rsidP="008E3A2B">
                            <w:pPr>
                              <w:rPr>
                                <w:rFonts w:ascii="Arial" w:hAnsi="Arial" w:cs="Arial"/>
                                <w:color w:val="A1D5EE"/>
                                <w:sz w:val="16"/>
                              </w:rPr>
                            </w:pPr>
                            <w:r w:rsidRPr="00AD60A3">
                              <w:rPr>
                                <w:rFonts w:ascii="Arial" w:hAnsi="Arial" w:cs="Arial"/>
                                <w:color w:val="A1D5EE"/>
                                <w:sz w:val="16"/>
                              </w:rPr>
                              <w:t>Soluciones exitosas en tecnologías de la  información</w:t>
                            </w:r>
                          </w:p>
                          <w:p w:rsidR="004575EE" w:rsidRPr="00440CB2" w:rsidRDefault="004575EE" w:rsidP="008E3A2B">
                            <w:pPr>
                              <w:rPr>
                                <w:rFonts w:ascii="Arial" w:hAnsi="Arial" w:cs="Arial"/>
                                <w:color w:val="548DD4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left:0;text-align:left;margin-left:-54.55pt;margin-top:-35.45pt;width:549.85pt;height:11in;z-index:251657728" coordorigin="-1413" coordsize="69825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">
              <v:rect id="Rectangle 1" o:spid="_x0000_s1027" style="position:absolute;left:-1413;width:2399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0ucUA&#10;AADbAAAADwAAAGRycy9kb3ducmV2LnhtbESP0WrCQBRE3wX/YbmFvpS6McVio6uoVZTmybQfcMle&#10;k9Ds3ZDdxu3fd4WCj8PMnGGW62BaMVDvGssKppMEBHFpdcOVgq/Pw/MchPPIGlvLpOCXHKxX49ES&#10;M22vfKah8JWIEHYZKqi97zIpXVmTQTexHXH0LrY36KPsK6l7vEa4aWWaJK/SYMNxocaOdjWV38WP&#10;UfARGvfeFnmxD/u343Sbp08vQ6rU40PYLEB4Cv4e/m+ftIJZCr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rS5xQAAANsAAAAPAAAAAAAAAAAAAAAAAJgCAABkcnMv&#10;ZG93bnJldi54bWxQSwUGAAAAAAQABAD1AAAAigMAAAAA&#10;" fillcolor="#00b0f0" stroked="f">
                <v:fill color2="#002060" focus="100%" type="gradient"/>
                <v:shadow opacity=".5" offset="-3pt,-3p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140" o:spid="_x0000_s1028" type="#_x0000_t75" alt="logoinfor" style="position:absolute;left:11054;top:14468;width:37395;height:14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V2cfEAAAA2wAAAA8AAABkcnMvZG93bnJldi54bWxEj91qAjEUhO8F3yEcwTvNWqWVrVFsQRGk&#10;SP2ht4fN6e7Wzck2ibr69KZQ8HKYmW+YyawxlTiT86VlBYN+AoI4s7rkXMF+t+iNQfiArLGyTAqu&#10;5GE2bbcmmGp74U86b0MuIoR9igqKEOpUSp8VZND3bU0cvW/rDIYoXS61w0uEm0o+JcmzNFhyXCiw&#10;pveCsuP2ZBSsfw9vHxv8ckfGH8m34Xi5yb1S3U4zfwURqAmP8H97pRW8jODvS/wBcn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V2cfEAAAA2wAAAA8AAAAAAAAAAAAAAAAA&#10;nwIAAGRycy9kb3ducmV2LnhtbFBLBQYAAAAABAAEAPcAAACQAwAAAAA=&#10;">
                <v:imagedata r:id="rId2" o:title="logoinfor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29" type="#_x0000_t202" style="position:absolute;left:26203;top:25659;width:42209;height:2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<v:textbox>
                  <w:txbxContent>
                    <w:p w:rsidR="004575EE" w:rsidRPr="00AD60A3" w:rsidRDefault="004575EE" w:rsidP="008E3A2B">
                      <w:pPr>
                        <w:rPr>
                          <w:rFonts w:ascii="Arial" w:hAnsi="Arial" w:cs="Arial"/>
                          <w:color w:val="A1D5EE"/>
                          <w:sz w:val="16"/>
                        </w:rPr>
                      </w:pPr>
                      <w:r w:rsidRPr="00AD60A3">
                        <w:rPr>
                          <w:rFonts w:ascii="Arial" w:hAnsi="Arial" w:cs="Arial"/>
                          <w:color w:val="A1D5EE"/>
                          <w:sz w:val="16"/>
                        </w:rPr>
                        <w:t>Soluciones exitosas en tecnologías de la  información</w:t>
                      </w:r>
                    </w:p>
                    <w:p w:rsidR="004575EE" w:rsidRPr="00440CB2" w:rsidRDefault="004575EE" w:rsidP="008E3A2B">
                      <w:pPr>
                        <w:rPr>
                          <w:rFonts w:ascii="Arial" w:hAnsi="Arial" w:cs="Arial"/>
                          <w:color w:val="548DD4"/>
                          <w:sz w:val="1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0041D"/>
    <w:multiLevelType w:val="hybridMultilevel"/>
    <w:tmpl w:val="D0BC4740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615A9"/>
    <w:multiLevelType w:val="hybridMultilevel"/>
    <w:tmpl w:val="CD444414"/>
    <w:lvl w:ilvl="0" w:tplc="3CE801AE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4ECC"/>
    <w:multiLevelType w:val="hybridMultilevel"/>
    <w:tmpl w:val="47641B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95539"/>
    <w:multiLevelType w:val="hybridMultilevel"/>
    <w:tmpl w:val="7D3CD3C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6611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7347EC2"/>
    <w:multiLevelType w:val="hybridMultilevel"/>
    <w:tmpl w:val="611CC952"/>
    <w:lvl w:ilvl="0" w:tplc="3CE801AE">
      <w:start w:val="2"/>
      <w:numFmt w:val="bullet"/>
      <w:lvlText w:val="-"/>
      <w:lvlJc w:val="left"/>
      <w:pPr>
        <w:ind w:left="862" w:hanging="360"/>
      </w:pPr>
      <w:rPr>
        <w:rFonts w:ascii="Segoe UI" w:eastAsiaTheme="minorHAnsi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E5F0BE5"/>
    <w:multiLevelType w:val="hybridMultilevel"/>
    <w:tmpl w:val="3B0A56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71802"/>
    <w:multiLevelType w:val="hybridMultilevel"/>
    <w:tmpl w:val="8D489AD4"/>
    <w:lvl w:ilvl="0" w:tplc="207EE7F0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A08B3"/>
    <w:multiLevelType w:val="hybridMultilevel"/>
    <w:tmpl w:val="49C0D1A0"/>
    <w:lvl w:ilvl="0" w:tplc="FA6E1650">
      <w:start w:val="13"/>
      <w:numFmt w:val="bullet"/>
      <w:lvlText w:val="-"/>
      <w:lvlJc w:val="left"/>
      <w:pPr>
        <w:ind w:left="786" w:hanging="360"/>
      </w:pPr>
      <w:rPr>
        <w:rFonts w:ascii="Calibri Light" w:eastAsia="Calibri" w:hAnsi="Calibri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F35C8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9970C9"/>
    <w:multiLevelType w:val="hybridMultilevel"/>
    <w:tmpl w:val="7E6A0A8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CD02D4"/>
    <w:multiLevelType w:val="hybridMultilevel"/>
    <w:tmpl w:val="5DFC129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EF77D3"/>
    <w:multiLevelType w:val="hybridMultilevel"/>
    <w:tmpl w:val="604806A0"/>
    <w:lvl w:ilvl="0" w:tplc="FA6E1650">
      <w:start w:val="13"/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506DB"/>
    <w:multiLevelType w:val="hybridMultilevel"/>
    <w:tmpl w:val="8A8A6A1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E24F3"/>
    <w:multiLevelType w:val="multilevel"/>
    <w:tmpl w:val="C270E65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9"/>
  </w:num>
  <w:num w:numId="13">
    <w:abstractNumId w:val="4"/>
  </w:num>
  <w:num w:numId="14">
    <w:abstractNumId w:val="8"/>
  </w:num>
  <w:num w:numId="15">
    <w:abstractNumId w:val="6"/>
  </w:num>
  <w:num w:numId="16">
    <w:abstractNumId w:val="2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AF"/>
    <w:rsid w:val="00003FB7"/>
    <w:rsid w:val="0002331C"/>
    <w:rsid w:val="00032431"/>
    <w:rsid w:val="00036567"/>
    <w:rsid w:val="00045C56"/>
    <w:rsid w:val="00067A00"/>
    <w:rsid w:val="00086462"/>
    <w:rsid w:val="00097309"/>
    <w:rsid w:val="000B4F56"/>
    <w:rsid w:val="000B7B15"/>
    <w:rsid w:val="000E796D"/>
    <w:rsid w:val="000F256D"/>
    <w:rsid w:val="000F29F6"/>
    <w:rsid w:val="00107D50"/>
    <w:rsid w:val="00134E6E"/>
    <w:rsid w:val="00171028"/>
    <w:rsid w:val="001864E2"/>
    <w:rsid w:val="00192843"/>
    <w:rsid w:val="00195EA1"/>
    <w:rsid w:val="00196F0B"/>
    <w:rsid w:val="001A317A"/>
    <w:rsid w:val="001A3737"/>
    <w:rsid w:val="001A40F5"/>
    <w:rsid w:val="001B13E7"/>
    <w:rsid w:val="001B1882"/>
    <w:rsid w:val="001B5095"/>
    <w:rsid w:val="001C3759"/>
    <w:rsid w:val="001F1949"/>
    <w:rsid w:val="002210BE"/>
    <w:rsid w:val="00221BC3"/>
    <w:rsid w:val="002337E0"/>
    <w:rsid w:val="00234983"/>
    <w:rsid w:val="00242E75"/>
    <w:rsid w:val="00243FFB"/>
    <w:rsid w:val="002448D7"/>
    <w:rsid w:val="00244B95"/>
    <w:rsid w:val="0024712E"/>
    <w:rsid w:val="00255E2E"/>
    <w:rsid w:val="00271CC0"/>
    <w:rsid w:val="002724D3"/>
    <w:rsid w:val="002917C7"/>
    <w:rsid w:val="00293399"/>
    <w:rsid w:val="002A47D6"/>
    <w:rsid w:val="002A4AB9"/>
    <w:rsid w:val="002B11C5"/>
    <w:rsid w:val="002B4619"/>
    <w:rsid w:val="002C39ED"/>
    <w:rsid w:val="002C5CB5"/>
    <w:rsid w:val="0031449B"/>
    <w:rsid w:val="0032137A"/>
    <w:rsid w:val="00332B5E"/>
    <w:rsid w:val="00337AC9"/>
    <w:rsid w:val="00346391"/>
    <w:rsid w:val="00357135"/>
    <w:rsid w:val="0036215B"/>
    <w:rsid w:val="0037591D"/>
    <w:rsid w:val="0039659B"/>
    <w:rsid w:val="003A451D"/>
    <w:rsid w:val="003B1FCF"/>
    <w:rsid w:val="003C5C9F"/>
    <w:rsid w:val="003C7464"/>
    <w:rsid w:val="003E6790"/>
    <w:rsid w:val="003F1515"/>
    <w:rsid w:val="004058AA"/>
    <w:rsid w:val="004104CD"/>
    <w:rsid w:val="00423F04"/>
    <w:rsid w:val="0043122F"/>
    <w:rsid w:val="00432A50"/>
    <w:rsid w:val="00440CB2"/>
    <w:rsid w:val="004444A2"/>
    <w:rsid w:val="0044469D"/>
    <w:rsid w:val="004449B9"/>
    <w:rsid w:val="00452F2F"/>
    <w:rsid w:val="00456A61"/>
    <w:rsid w:val="004575EE"/>
    <w:rsid w:val="00473AB5"/>
    <w:rsid w:val="00494F0B"/>
    <w:rsid w:val="004A2D37"/>
    <w:rsid w:val="004B397B"/>
    <w:rsid w:val="004F7323"/>
    <w:rsid w:val="004F74FA"/>
    <w:rsid w:val="00501E35"/>
    <w:rsid w:val="00501E9E"/>
    <w:rsid w:val="00503BD2"/>
    <w:rsid w:val="00510E2F"/>
    <w:rsid w:val="005269F9"/>
    <w:rsid w:val="005358F8"/>
    <w:rsid w:val="00553694"/>
    <w:rsid w:val="005647A7"/>
    <w:rsid w:val="0058681F"/>
    <w:rsid w:val="00594A99"/>
    <w:rsid w:val="00595041"/>
    <w:rsid w:val="005A7B25"/>
    <w:rsid w:val="005B2D5D"/>
    <w:rsid w:val="00602C0B"/>
    <w:rsid w:val="00617CA6"/>
    <w:rsid w:val="006636F0"/>
    <w:rsid w:val="00670CCA"/>
    <w:rsid w:val="006A169F"/>
    <w:rsid w:val="006D6995"/>
    <w:rsid w:val="006E0742"/>
    <w:rsid w:val="006E7B9A"/>
    <w:rsid w:val="006F761E"/>
    <w:rsid w:val="00706A38"/>
    <w:rsid w:val="00716CC4"/>
    <w:rsid w:val="00730399"/>
    <w:rsid w:val="00732282"/>
    <w:rsid w:val="00742C2A"/>
    <w:rsid w:val="00744886"/>
    <w:rsid w:val="00750A85"/>
    <w:rsid w:val="00765D2D"/>
    <w:rsid w:val="00780C19"/>
    <w:rsid w:val="00790386"/>
    <w:rsid w:val="007910C7"/>
    <w:rsid w:val="00794DDC"/>
    <w:rsid w:val="007A3A91"/>
    <w:rsid w:val="007B1A03"/>
    <w:rsid w:val="007B358C"/>
    <w:rsid w:val="007C3B13"/>
    <w:rsid w:val="007C7896"/>
    <w:rsid w:val="007D52C8"/>
    <w:rsid w:val="007D573E"/>
    <w:rsid w:val="007E5707"/>
    <w:rsid w:val="008073AF"/>
    <w:rsid w:val="00813751"/>
    <w:rsid w:val="00815403"/>
    <w:rsid w:val="00817110"/>
    <w:rsid w:val="00824F86"/>
    <w:rsid w:val="00837150"/>
    <w:rsid w:val="00842C99"/>
    <w:rsid w:val="008449A5"/>
    <w:rsid w:val="008663E4"/>
    <w:rsid w:val="00883556"/>
    <w:rsid w:val="008A41E4"/>
    <w:rsid w:val="008A66B9"/>
    <w:rsid w:val="008C34FA"/>
    <w:rsid w:val="008C37E3"/>
    <w:rsid w:val="008D7C91"/>
    <w:rsid w:val="008E17DB"/>
    <w:rsid w:val="008E3A2B"/>
    <w:rsid w:val="008F7296"/>
    <w:rsid w:val="00912FF8"/>
    <w:rsid w:val="00937CD8"/>
    <w:rsid w:val="009403D8"/>
    <w:rsid w:val="009774C8"/>
    <w:rsid w:val="0098123D"/>
    <w:rsid w:val="009C2078"/>
    <w:rsid w:val="009D4A31"/>
    <w:rsid w:val="009E7771"/>
    <w:rsid w:val="00A318C7"/>
    <w:rsid w:val="00A44456"/>
    <w:rsid w:val="00A54B60"/>
    <w:rsid w:val="00A74660"/>
    <w:rsid w:val="00A83451"/>
    <w:rsid w:val="00A949F8"/>
    <w:rsid w:val="00AF1457"/>
    <w:rsid w:val="00B07E73"/>
    <w:rsid w:val="00B179DE"/>
    <w:rsid w:val="00B235BC"/>
    <w:rsid w:val="00B359FF"/>
    <w:rsid w:val="00B41EDF"/>
    <w:rsid w:val="00B429BC"/>
    <w:rsid w:val="00B52A45"/>
    <w:rsid w:val="00B66BEE"/>
    <w:rsid w:val="00B817B8"/>
    <w:rsid w:val="00B93846"/>
    <w:rsid w:val="00BA4A11"/>
    <w:rsid w:val="00C14DAA"/>
    <w:rsid w:val="00C15422"/>
    <w:rsid w:val="00C17357"/>
    <w:rsid w:val="00C2360C"/>
    <w:rsid w:val="00C360EA"/>
    <w:rsid w:val="00C544B2"/>
    <w:rsid w:val="00C56101"/>
    <w:rsid w:val="00CA19D8"/>
    <w:rsid w:val="00CA2B41"/>
    <w:rsid w:val="00CA7FB2"/>
    <w:rsid w:val="00CC03FE"/>
    <w:rsid w:val="00CC3E32"/>
    <w:rsid w:val="00CE0278"/>
    <w:rsid w:val="00CE2BBF"/>
    <w:rsid w:val="00CF6210"/>
    <w:rsid w:val="00D02C98"/>
    <w:rsid w:val="00D0782B"/>
    <w:rsid w:val="00D4082C"/>
    <w:rsid w:val="00D46F53"/>
    <w:rsid w:val="00D531C6"/>
    <w:rsid w:val="00D56FCD"/>
    <w:rsid w:val="00D572F1"/>
    <w:rsid w:val="00D81094"/>
    <w:rsid w:val="00D9063D"/>
    <w:rsid w:val="00DC190E"/>
    <w:rsid w:val="00DC2849"/>
    <w:rsid w:val="00DD3996"/>
    <w:rsid w:val="00DD6EC6"/>
    <w:rsid w:val="00DE1098"/>
    <w:rsid w:val="00E12B67"/>
    <w:rsid w:val="00E65082"/>
    <w:rsid w:val="00E80155"/>
    <w:rsid w:val="00E9412B"/>
    <w:rsid w:val="00EA4EBD"/>
    <w:rsid w:val="00EA62FC"/>
    <w:rsid w:val="00EB439D"/>
    <w:rsid w:val="00EB4A0E"/>
    <w:rsid w:val="00EC0CEE"/>
    <w:rsid w:val="00EC3EA8"/>
    <w:rsid w:val="00ED13E7"/>
    <w:rsid w:val="00F021DF"/>
    <w:rsid w:val="00F0229A"/>
    <w:rsid w:val="00F0691F"/>
    <w:rsid w:val="00F10993"/>
    <w:rsid w:val="00F22386"/>
    <w:rsid w:val="00F27B49"/>
    <w:rsid w:val="00F30BD4"/>
    <w:rsid w:val="00F3223C"/>
    <w:rsid w:val="00F36886"/>
    <w:rsid w:val="00F3770B"/>
    <w:rsid w:val="00F70D13"/>
    <w:rsid w:val="00F77240"/>
    <w:rsid w:val="00F832C3"/>
    <w:rsid w:val="00F93C4D"/>
    <w:rsid w:val="00F940A2"/>
    <w:rsid w:val="00F9483E"/>
    <w:rsid w:val="00FA3877"/>
    <w:rsid w:val="00FA5340"/>
    <w:rsid w:val="00FB3D01"/>
    <w:rsid w:val="00FF192B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C7"/>
    <w:pPr>
      <w:spacing w:line="360" w:lineRule="auto"/>
      <w:jc w:val="both"/>
    </w:pPr>
    <w:rPr>
      <w:rFonts w:ascii="Calibri Light" w:hAnsi="Calibri Light"/>
      <w:color w:val="404040" w:themeColor="text1" w:themeTint="BF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6210"/>
    <w:pPr>
      <w:numPr>
        <w:numId w:val="13"/>
      </w:numPr>
      <w:pBdr>
        <w:bottom w:val="single" w:sz="4" w:space="1" w:color="0047AC"/>
      </w:pBdr>
      <w:tabs>
        <w:tab w:val="left" w:pos="284"/>
      </w:tabs>
      <w:spacing w:line="240" w:lineRule="auto"/>
      <w:outlineLvl w:val="0"/>
    </w:pPr>
    <w:rPr>
      <w:rFonts w:ascii="Calibri" w:hAnsi="Calibri"/>
      <w:color w:val="0047AC"/>
      <w:sz w:val="32"/>
      <w:szCs w:val="20"/>
      <w:lang w:eastAsia="es-ES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CF6210"/>
    <w:pPr>
      <w:numPr>
        <w:ilvl w:val="1"/>
        <w:numId w:val="13"/>
      </w:numPr>
      <w:spacing w:line="360" w:lineRule="auto"/>
      <w:ind w:left="578" w:hanging="578"/>
      <w:jc w:val="both"/>
      <w:outlineLvl w:val="1"/>
    </w:pPr>
    <w:rPr>
      <w:rFonts w:ascii="Calibri Light" w:hAnsi="Calibri Light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6A38"/>
    <w:pPr>
      <w:keepNext/>
      <w:keepLines/>
      <w:numPr>
        <w:ilvl w:val="2"/>
        <w:numId w:val="1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9D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9D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9D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9D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9D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9D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06A38"/>
    <w:rPr>
      <w:color w:val="0047AC"/>
      <w:sz w:val="32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706A38"/>
    <w:pPr>
      <w:tabs>
        <w:tab w:val="left" w:pos="284"/>
      </w:tabs>
      <w:spacing w:line="240" w:lineRule="auto"/>
      <w:jc w:val="center"/>
      <w:outlineLvl w:val="0"/>
    </w:pPr>
    <w:rPr>
      <w:rFonts w:ascii="Calibri" w:eastAsia="Times New Roman" w:hAnsi="Calibri" w:cs="Arial"/>
      <w:color w:val="0047AC"/>
      <w:sz w:val="36"/>
      <w:szCs w:val="20"/>
      <w:lang w:eastAsia="es-ES"/>
    </w:rPr>
  </w:style>
  <w:style w:type="character" w:customStyle="1" w:styleId="TtuloCar">
    <w:name w:val="Título Car"/>
    <w:link w:val="Ttulo"/>
    <w:uiPriority w:val="10"/>
    <w:rsid w:val="00706A38"/>
    <w:rPr>
      <w:rFonts w:eastAsia="Times New Roman" w:cs="Arial"/>
      <w:color w:val="0047AC"/>
      <w:sz w:val="36"/>
    </w:rPr>
  </w:style>
  <w:style w:type="character" w:customStyle="1" w:styleId="Ttulo2Car">
    <w:name w:val="Título 2 Car"/>
    <w:link w:val="Ttulo2"/>
    <w:uiPriority w:val="9"/>
    <w:rsid w:val="00CF6210"/>
    <w:rPr>
      <w:rFonts w:ascii="Calibri Light" w:eastAsia="Times New Roman" w:hAnsi="Calibri Light" w:cs="Arial"/>
      <w:b/>
      <w:color w:val="0047AC"/>
      <w:sz w:val="28"/>
      <w:szCs w:val="28"/>
      <w:lang w:val="es-CO"/>
    </w:rPr>
  </w:style>
  <w:style w:type="character" w:customStyle="1" w:styleId="Ttulo3Car">
    <w:name w:val="Título 3 Car"/>
    <w:link w:val="Ttulo3"/>
    <w:uiPriority w:val="9"/>
    <w:rsid w:val="00706A38"/>
    <w:rPr>
      <w:rFonts w:ascii="Cambria" w:eastAsia="Times New Roman" w:hAnsi="Cambria"/>
      <w:b/>
      <w:bCs/>
      <w:color w:val="4F81BD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9D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CO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9D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9D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9D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9DE"/>
    <w:rPr>
      <w:rFonts w:asciiTheme="majorHAnsi" w:eastAsiaTheme="majorEastAsia" w:hAnsiTheme="majorHAnsi" w:cstheme="majorBidi"/>
      <w:color w:val="404040" w:themeColor="text1" w:themeTint="BF"/>
      <w:lang w:val="es-CO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9DE"/>
    <w:rPr>
      <w:rFonts w:asciiTheme="majorHAnsi" w:eastAsiaTheme="majorEastAsia" w:hAnsiTheme="majorHAnsi" w:cstheme="majorBidi"/>
      <w:i/>
      <w:iCs/>
      <w:color w:val="404040" w:themeColor="text1" w:themeTint="BF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6A38"/>
    <w:rPr>
      <w:rFonts w:ascii="Tahoma" w:hAnsi="Tahoma" w:cs="Tahoma"/>
      <w:color w:val="000000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706A38"/>
    <w:rPr>
      <w:rFonts w:ascii="Franklin Gothic Book" w:hAnsi="Franklin Gothic Book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706A38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06A38"/>
    <w:pPr>
      <w:spacing w:line="240" w:lineRule="auto"/>
      <w:jc w:val="center"/>
    </w:pPr>
    <w:rPr>
      <w:bCs/>
      <w:i/>
      <w:color w:val="595959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37AC9"/>
    <w:pPr>
      <w:tabs>
        <w:tab w:val="left" w:pos="284"/>
        <w:tab w:val="right" w:leader="dot" w:pos="8789"/>
      </w:tabs>
    </w:pPr>
    <w:rPr>
      <w:noProof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6A38"/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6F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77240"/>
    <w:pPr>
      <w:tabs>
        <w:tab w:val="left" w:pos="709"/>
        <w:tab w:val="right" w:leader="dot" w:pos="8789"/>
      </w:tabs>
      <w:spacing w:after="100"/>
      <w:ind w:right="624"/>
    </w:pPr>
  </w:style>
  <w:style w:type="paragraph" w:styleId="Sinespaciado">
    <w:name w:val="No Spacing"/>
    <w:uiPriority w:val="1"/>
    <w:qFormat/>
    <w:rsid w:val="007910C7"/>
    <w:pPr>
      <w:jc w:val="both"/>
    </w:pPr>
    <w:rPr>
      <w:rFonts w:ascii="Segoe UI" w:hAnsi="Segoe UI"/>
      <w:sz w:val="22"/>
      <w:szCs w:val="22"/>
      <w:lang w:val="es-CO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4469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A3A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3A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3A91"/>
    <w:rPr>
      <w:rFonts w:ascii="Calibri Light" w:hAnsi="Calibri Light"/>
      <w:color w:val="404040" w:themeColor="text1" w:themeTint="BF"/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3A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3A91"/>
    <w:rPr>
      <w:rFonts w:ascii="Calibri Light" w:hAnsi="Calibri Light"/>
      <w:b/>
      <w:bCs/>
      <w:color w:val="404040" w:themeColor="text1" w:themeTint="BF"/>
      <w:lang w:val="es-CO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10E2F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510E2F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510E2F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10E2F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10E2F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10E2F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10E2F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C7"/>
    <w:pPr>
      <w:spacing w:line="360" w:lineRule="auto"/>
      <w:jc w:val="both"/>
    </w:pPr>
    <w:rPr>
      <w:rFonts w:ascii="Calibri Light" w:hAnsi="Calibri Light"/>
      <w:color w:val="404040" w:themeColor="text1" w:themeTint="BF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6210"/>
    <w:pPr>
      <w:numPr>
        <w:numId w:val="13"/>
      </w:numPr>
      <w:pBdr>
        <w:bottom w:val="single" w:sz="4" w:space="1" w:color="0047AC"/>
      </w:pBdr>
      <w:tabs>
        <w:tab w:val="left" w:pos="284"/>
      </w:tabs>
      <w:spacing w:line="240" w:lineRule="auto"/>
      <w:outlineLvl w:val="0"/>
    </w:pPr>
    <w:rPr>
      <w:rFonts w:ascii="Calibri" w:hAnsi="Calibri"/>
      <w:color w:val="0047AC"/>
      <w:sz w:val="32"/>
      <w:szCs w:val="20"/>
      <w:lang w:eastAsia="es-ES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CF6210"/>
    <w:pPr>
      <w:numPr>
        <w:ilvl w:val="1"/>
        <w:numId w:val="13"/>
      </w:numPr>
      <w:spacing w:line="360" w:lineRule="auto"/>
      <w:ind w:left="578" w:hanging="578"/>
      <w:jc w:val="both"/>
      <w:outlineLvl w:val="1"/>
    </w:pPr>
    <w:rPr>
      <w:rFonts w:ascii="Calibri Light" w:hAnsi="Calibri Light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6A38"/>
    <w:pPr>
      <w:keepNext/>
      <w:keepLines/>
      <w:numPr>
        <w:ilvl w:val="2"/>
        <w:numId w:val="1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9D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9D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9D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9D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9D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9D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06A38"/>
    <w:rPr>
      <w:color w:val="0047AC"/>
      <w:sz w:val="32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706A38"/>
    <w:pPr>
      <w:tabs>
        <w:tab w:val="left" w:pos="284"/>
      </w:tabs>
      <w:spacing w:line="240" w:lineRule="auto"/>
      <w:jc w:val="center"/>
      <w:outlineLvl w:val="0"/>
    </w:pPr>
    <w:rPr>
      <w:rFonts w:ascii="Calibri" w:eastAsia="Times New Roman" w:hAnsi="Calibri" w:cs="Arial"/>
      <w:color w:val="0047AC"/>
      <w:sz w:val="36"/>
      <w:szCs w:val="20"/>
      <w:lang w:eastAsia="es-ES"/>
    </w:rPr>
  </w:style>
  <w:style w:type="character" w:customStyle="1" w:styleId="TtuloCar">
    <w:name w:val="Título Car"/>
    <w:link w:val="Ttulo"/>
    <w:uiPriority w:val="10"/>
    <w:rsid w:val="00706A38"/>
    <w:rPr>
      <w:rFonts w:eastAsia="Times New Roman" w:cs="Arial"/>
      <w:color w:val="0047AC"/>
      <w:sz w:val="36"/>
    </w:rPr>
  </w:style>
  <w:style w:type="character" w:customStyle="1" w:styleId="Ttulo2Car">
    <w:name w:val="Título 2 Car"/>
    <w:link w:val="Ttulo2"/>
    <w:uiPriority w:val="9"/>
    <w:rsid w:val="00CF6210"/>
    <w:rPr>
      <w:rFonts w:ascii="Calibri Light" w:eastAsia="Times New Roman" w:hAnsi="Calibri Light" w:cs="Arial"/>
      <w:b/>
      <w:color w:val="0047AC"/>
      <w:sz w:val="28"/>
      <w:szCs w:val="28"/>
      <w:lang w:val="es-CO"/>
    </w:rPr>
  </w:style>
  <w:style w:type="character" w:customStyle="1" w:styleId="Ttulo3Car">
    <w:name w:val="Título 3 Car"/>
    <w:link w:val="Ttulo3"/>
    <w:uiPriority w:val="9"/>
    <w:rsid w:val="00706A38"/>
    <w:rPr>
      <w:rFonts w:ascii="Cambria" w:eastAsia="Times New Roman" w:hAnsi="Cambria"/>
      <w:b/>
      <w:bCs/>
      <w:color w:val="4F81BD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9D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CO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9D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9D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9D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9DE"/>
    <w:rPr>
      <w:rFonts w:asciiTheme="majorHAnsi" w:eastAsiaTheme="majorEastAsia" w:hAnsiTheme="majorHAnsi" w:cstheme="majorBidi"/>
      <w:color w:val="404040" w:themeColor="text1" w:themeTint="BF"/>
      <w:lang w:val="es-CO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9DE"/>
    <w:rPr>
      <w:rFonts w:asciiTheme="majorHAnsi" w:eastAsiaTheme="majorEastAsia" w:hAnsiTheme="majorHAnsi" w:cstheme="majorBidi"/>
      <w:i/>
      <w:iCs/>
      <w:color w:val="404040" w:themeColor="text1" w:themeTint="BF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6A38"/>
    <w:rPr>
      <w:rFonts w:ascii="Tahoma" w:hAnsi="Tahoma" w:cs="Tahoma"/>
      <w:color w:val="000000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706A38"/>
    <w:rPr>
      <w:rFonts w:ascii="Franklin Gothic Book" w:hAnsi="Franklin Gothic Book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706A38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06A38"/>
    <w:pPr>
      <w:spacing w:line="240" w:lineRule="auto"/>
      <w:jc w:val="center"/>
    </w:pPr>
    <w:rPr>
      <w:bCs/>
      <w:i/>
      <w:color w:val="595959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37AC9"/>
    <w:pPr>
      <w:tabs>
        <w:tab w:val="left" w:pos="284"/>
        <w:tab w:val="right" w:leader="dot" w:pos="8789"/>
      </w:tabs>
    </w:pPr>
    <w:rPr>
      <w:noProof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6A38"/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6F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77240"/>
    <w:pPr>
      <w:tabs>
        <w:tab w:val="left" w:pos="709"/>
        <w:tab w:val="right" w:leader="dot" w:pos="8789"/>
      </w:tabs>
      <w:spacing w:after="100"/>
      <w:ind w:right="624"/>
    </w:pPr>
  </w:style>
  <w:style w:type="paragraph" w:styleId="Sinespaciado">
    <w:name w:val="No Spacing"/>
    <w:uiPriority w:val="1"/>
    <w:qFormat/>
    <w:rsid w:val="007910C7"/>
    <w:pPr>
      <w:jc w:val="both"/>
    </w:pPr>
    <w:rPr>
      <w:rFonts w:ascii="Segoe UI" w:hAnsi="Segoe UI"/>
      <w:sz w:val="22"/>
      <w:szCs w:val="22"/>
      <w:lang w:val="es-CO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4469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A3A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3A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3A91"/>
    <w:rPr>
      <w:rFonts w:ascii="Calibri Light" w:hAnsi="Calibri Light"/>
      <w:color w:val="404040" w:themeColor="text1" w:themeTint="BF"/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3A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3A91"/>
    <w:rPr>
      <w:rFonts w:ascii="Calibri Light" w:hAnsi="Calibri Light"/>
      <w:b/>
      <w:bCs/>
      <w:color w:val="404040" w:themeColor="text1" w:themeTint="BF"/>
      <w:lang w:val="es-CO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10E2F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510E2F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510E2F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10E2F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10E2F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10E2F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10E2F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MAGENES%20Y%20PLANTILLAS\PLANTILLA%20MANU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DF9F-ECEC-44AF-B7DD-FE9D39B9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MANUAL.dot</Template>
  <TotalTime>594</TotalTime>
  <Pages>8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PATRICIA PICHON PACHECO</dc:creator>
  <cp:lastModifiedBy>SHIRLEY PAOLA ROMERO MARTINEZ</cp:lastModifiedBy>
  <cp:revision>138</cp:revision>
  <dcterms:created xsi:type="dcterms:W3CDTF">2014-10-24T21:41:00Z</dcterms:created>
  <dcterms:modified xsi:type="dcterms:W3CDTF">2015-01-07T18:21:00Z</dcterms:modified>
</cp:coreProperties>
</file>