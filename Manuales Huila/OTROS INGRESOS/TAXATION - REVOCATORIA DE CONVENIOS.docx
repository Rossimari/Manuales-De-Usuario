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96" w:rsidRDefault="00DD3996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>
      <w:bookmarkStart w:id="0" w:name="_GoBack"/>
      <w:bookmarkEnd w:id="0"/>
    </w:p>
    <w:p w:rsidR="00A949F8" w:rsidRDefault="00A949F8"/>
    <w:p w:rsidR="00A949F8" w:rsidRDefault="00A949F8"/>
    <w:p w:rsidR="00A949F8" w:rsidRPr="00A560F4" w:rsidRDefault="00A949F8" w:rsidP="00A560F4"/>
    <w:p w:rsidR="002210BE" w:rsidRDefault="002210BE"/>
    <w:p w:rsidR="00A560F4" w:rsidRDefault="00A560F4"/>
    <w:p w:rsidR="00423F0E" w:rsidRDefault="00423F0E" w:rsidP="00423F0E">
      <w:pPr>
        <w:spacing w:line="240" w:lineRule="auto"/>
        <w:ind w:left="2832"/>
        <w:jc w:val="center"/>
        <w:rPr>
          <w:color w:val="0047AC"/>
          <w:sz w:val="96"/>
          <w:szCs w:val="56"/>
        </w:rPr>
      </w:pPr>
      <w:r w:rsidRPr="00423F0E">
        <w:rPr>
          <w:color w:val="0047AC"/>
          <w:sz w:val="96"/>
          <w:szCs w:val="56"/>
        </w:rPr>
        <w:t xml:space="preserve">REVOCATORIA DE CONVENIOS </w:t>
      </w:r>
    </w:p>
    <w:p w:rsidR="00423F0E" w:rsidRPr="00423F0E" w:rsidRDefault="00423F0E" w:rsidP="00423F0E"/>
    <w:p w:rsidR="00423F0E" w:rsidRPr="00423F0E" w:rsidRDefault="00423F0E" w:rsidP="00A560F4">
      <w:pPr>
        <w:spacing w:line="240" w:lineRule="auto"/>
        <w:ind w:left="2334"/>
        <w:jc w:val="center"/>
        <w:rPr>
          <w:color w:val="0070C0"/>
          <w:sz w:val="56"/>
          <w:szCs w:val="56"/>
        </w:rPr>
      </w:pPr>
      <w:r w:rsidRPr="00423F0E">
        <w:rPr>
          <w:color w:val="0070C0"/>
          <w:sz w:val="56"/>
          <w:szCs w:val="56"/>
        </w:rPr>
        <w:t>POR SOLICITUD</w:t>
      </w:r>
    </w:p>
    <w:p w:rsidR="002210BE" w:rsidRPr="00423F0E" w:rsidRDefault="00423F0E" w:rsidP="00A560F4">
      <w:pPr>
        <w:spacing w:line="240" w:lineRule="auto"/>
        <w:ind w:left="2334"/>
        <w:jc w:val="center"/>
        <w:rPr>
          <w:color w:val="0070C0"/>
          <w:sz w:val="56"/>
          <w:szCs w:val="56"/>
        </w:rPr>
      </w:pPr>
      <w:r w:rsidRPr="00423F0E">
        <w:rPr>
          <w:color w:val="0070C0"/>
          <w:sz w:val="56"/>
          <w:szCs w:val="56"/>
        </w:rPr>
        <w:t>POR INCUMPLIMIENTO</w:t>
      </w:r>
    </w:p>
    <w:p w:rsidR="002210BE" w:rsidRPr="003C4AD7" w:rsidRDefault="002210BE" w:rsidP="003C4AD7"/>
    <w:p w:rsidR="00494F0B" w:rsidRPr="00494F0B" w:rsidRDefault="00494F0B" w:rsidP="00494F0B"/>
    <w:p w:rsidR="00A949F8" w:rsidRPr="00494F0B" w:rsidRDefault="00A949F8" w:rsidP="00494F0B"/>
    <w:p w:rsidR="00A949F8" w:rsidRDefault="00A949F8" w:rsidP="00A949F8">
      <w:pPr>
        <w:spacing w:line="240" w:lineRule="auto"/>
        <w:ind w:left="2832"/>
        <w:jc w:val="center"/>
        <w:rPr>
          <w:sz w:val="52"/>
          <w:szCs w:val="56"/>
        </w:rPr>
        <w:sectPr w:rsidR="00A949F8" w:rsidSect="00242E75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70699E" w:rsidRDefault="0070699E" w:rsidP="0070699E">
      <w:pPr>
        <w:pStyle w:val="Ttulo"/>
      </w:pPr>
      <w:bookmarkStart w:id="5" w:name="_Toc401729522"/>
      <w:bookmarkStart w:id="6" w:name="_Toc404238697"/>
      <w:bookmarkStart w:id="7" w:name="_Toc404239749"/>
      <w:r>
        <w:lastRenderedPageBreak/>
        <w:t>CONTENIDO</w:t>
      </w:r>
      <w:bookmarkEnd w:id="5"/>
      <w:bookmarkEnd w:id="6"/>
      <w:bookmarkEnd w:id="7"/>
    </w:p>
    <w:p w:rsidR="0070699E" w:rsidRDefault="0070699E" w:rsidP="0070699E">
      <w:pPr>
        <w:rPr>
          <w:lang w:eastAsia="es-ES"/>
        </w:rPr>
      </w:pPr>
    </w:p>
    <w:p w:rsidR="00C35112" w:rsidRPr="00532280" w:rsidRDefault="00C35112" w:rsidP="00C35112">
      <w:pPr>
        <w:jc w:val="right"/>
        <w:rPr>
          <w:b/>
          <w:lang w:eastAsia="es-ES"/>
        </w:rPr>
      </w:pPr>
      <w:r w:rsidRPr="00532280">
        <w:rPr>
          <w:b/>
          <w:lang w:eastAsia="es-ES"/>
        </w:rPr>
        <w:t>PÁG.</w:t>
      </w:r>
    </w:p>
    <w:p w:rsidR="00C35112" w:rsidRPr="00C35112" w:rsidRDefault="0070699E" w:rsidP="00C35112">
      <w:pPr>
        <w:pStyle w:val="TDC1"/>
        <w:tabs>
          <w:tab w:val="right" w:leader="dot" w:pos="10070"/>
        </w:tabs>
        <w:spacing w:before="0" w:after="0"/>
        <w:rPr>
          <w:rFonts w:ascii="Calibri Light" w:eastAsiaTheme="minorEastAsia" w:hAnsi="Calibri Light" w:cstheme="minorBidi"/>
          <w:b w:val="0"/>
          <w:bCs w:val="0"/>
          <w:caps w:val="0"/>
          <w:noProof/>
          <w:color w:val="auto"/>
          <w:sz w:val="22"/>
          <w:szCs w:val="22"/>
          <w:lang w:eastAsia="es-ES"/>
        </w:rPr>
      </w:pPr>
      <w:r w:rsidRPr="00C35112">
        <w:rPr>
          <w:rFonts w:ascii="Calibri Light" w:hAnsi="Calibri Light"/>
          <w:sz w:val="22"/>
          <w:szCs w:val="22"/>
          <w:lang w:eastAsia="es-ES"/>
        </w:rPr>
        <w:fldChar w:fldCharType="begin"/>
      </w:r>
      <w:r w:rsidRPr="00C35112">
        <w:rPr>
          <w:rFonts w:ascii="Calibri Light" w:hAnsi="Calibri Light"/>
          <w:sz w:val="22"/>
          <w:szCs w:val="22"/>
          <w:lang w:eastAsia="es-ES"/>
        </w:rPr>
        <w:instrText xml:space="preserve"> TOC \o "1-3" \h \z \u </w:instrText>
      </w:r>
      <w:r w:rsidRPr="00C35112">
        <w:rPr>
          <w:rFonts w:ascii="Calibri Light" w:hAnsi="Calibri Light"/>
          <w:sz w:val="22"/>
          <w:szCs w:val="22"/>
          <w:lang w:eastAsia="es-ES"/>
        </w:rPr>
        <w:fldChar w:fldCharType="separate"/>
      </w:r>
      <w:hyperlink w:anchor="_Toc404239750" w:history="1"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PROCESO DE REVOCATORIA DE CONVENIOS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_Toc404239750 \h </w:instrTex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A558F2">
          <w:rPr>
            <w:rFonts w:ascii="Calibri Light" w:hAnsi="Calibri Light"/>
            <w:noProof/>
            <w:webHidden/>
            <w:sz w:val="22"/>
            <w:szCs w:val="22"/>
          </w:rPr>
          <w:t>2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C35112" w:rsidRPr="00C35112" w:rsidRDefault="003F1733" w:rsidP="00C35112">
      <w:pPr>
        <w:pStyle w:val="TDC1"/>
        <w:tabs>
          <w:tab w:val="left" w:pos="440"/>
          <w:tab w:val="right" w:leader="dot" w:pos="10070"/>
        </w:tabs>
        <w:spacing w:before="0" w:after="0"/>
        <w:rPr>
          <w:rFonts w:ascii="Calibri Light" w:eastAsiaTheme="minorEastAsia" w:hAnsi="Calibri Light" w:cstheme="minorBidi"/>
          <w:b w:val="0"/>
          <w:bCs w:val="0"/>
          <w:caps w:val="0"/>
          <w:noProof/>
          <w:color w:val="auto"/>
          <w:sz w:val="22"/>
          <w:szCs w:val="22"/>
          <w:lang w:eastAsia="es-ES"/>
        </w:rPr>
      </w:pPr>
      <w:hyperlink w:anchor="_Toc404239751" w:history="1"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1</w:t>
        </w:r>
        <w:r w:rsidR="00C35112" w:rsidRPr="00C35112">
          <w:rPr>
            <w:rFonts w:ascii="Calibri Light" w:eastAsiaTheme="minorEastAsia" w:hAnsi="Calibri Light" w:cstheme="minorBidi"/>
            <w:b w:val="0"/>
            <w:bCs w:val="0"/>
            <w:caps w:val="0"/>
            <w:noProof/>
            <w:color w:val="auto"/>
            <w:sz w:val="22"/>
            <w:szCs w:val="22"/>
            <w:lang w:eastAsia="es-ES"/>
          </w:rPr>
          <w:tab/>
        </w:r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REVOCATORIA DE CONVENIOS POR SOLICITUD DEL CONTRIBUYENTE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_Toc404239751 \h </w:instrTex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A558F2">
          <w:rPr>
            <w:rFonts w:ascii="Calibri Light" w:hAnsi="Calibri Light"/>
            <w:noProof/>
            <w:webHidden/>
            <w:sz w:val="22"/>
            <w:szCs w:val="22"/>
          </w:rPr>
          <w:t>3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C35112" w:rsidRPr="00C35112" w:rsidRDefault="003F1733" w:rsidP="00C35112">
      <w:pPr>
        <w:pStyle w:val="TDC2"/>
        <w:tabs>
          <w:tab w:val="left" w:pos="880"/>
          <w:tab w:val="right" w:leader="dot" w:pos="10070"/>
        </w:tabs>
        <w:rPr>
          <w:rFonts w:ascii="Calibri Light" w:eastAsiaTheme="minorEastAsia" w:hAnsi="Calibri Light" w:cstheme="minorBidi"/>
          <w:smallCaps w:val="0"/>
          <w:noProof/>
          <w:color w:val="auto"/>
          <w:sz w:val="22"/>
          <w:szCs w:val="22"/>
          <w:lang w:eastAsia="es-ES"/>
        </w:rPr>
      </w:pPr>
      <w:hyperlink w:anchor="_Toc404239752" w:history="1"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1.1</w:t>
        </w:r>
        <w:r w:rsidR="00C35112" w:rsidRPr="00C35112">
          <w:rPr>
            <w:rFonts w:ascii="Calibri Light" w:eastAsiaTheme="minorEastAsia" w:hAnsi="Calibri Light" w:cstheme="minorBidi"/>
            <w:smallCaps w:val="0"/>
            <w:noProof/>
            <w:color w:val="auto"/>
            <w:sz w:val="22"/>
            <w:szCs w:val="22"/>
            <w:lang w:eastAsia="es-ES"/>
          </w:rPr>
          <w:tab/>
        </w:r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GENERACIÓN DE RESOLUCIÓN DE REVOCATORIA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_Toc404239752 \h </w:instrTex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A558F2">
          <w:rPr>
            <w:rFonts w:ascii="Calibri Light" w:hAnsi="Calibri Light"/>
            <w:noProof/>
            <w:webHidden/>
            <w:sz w:val="22"/>
            <w:szCs w:val="22"/>
          </w:rPr>
          <w:t>3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C35112" w:rsidRPr="00C35112" w:rsidRDefault="003F1733" w:rsidP="00C35112">
      <w:pPr>
        <w:pStyle w:val="TDC1"/>
        <w:tabs>
          <w:tab w:val="left" w:pos="440"/>
          <w:tab w:val="right" w:leader="dot" w:pos="10070"/>
        </w:tabs>
        <w:spacing w:before="0" w:after="0"/>
        <w:rPr>
          <w:rFonts w:ascii="Calibri Light" w:eastAsiaTheme="minorEastAsia" w:hAnsi="Calibri Light" w:cstheme="minorBidi"/>
          <w:b w:val="0"/>
          <w:bCs w:val="0"/>
          <w:caps w:val="0"/>
          <w:noProof/>
          <w:color w:val="auto"/>
          <w:sz w:val="22"/>
          <w:szCs w:val="22"/>
          <w:lang w:eastAsia="es-ES"/>
        </w:rPr>
      </w:pPr>
      <w:hyperlink w:anchor="_Toc404239753" w:history="1"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2</w:t>
        </w:r>
        <w:r w:rsidR="00C35112" w:rsidRPr="00C35112">
          <w:rPr>
            <w:rFonts w:ascii="Calibri Light" w:eastAsiaTheme="minorEastAsia" w:hAnsi="Calibri Light" w:cstheme="minorBidi"/>
            <w:b w:val="0"/>
            <w:bCs w:val="0"/>
            <w:caps w:val="0"/>
            <w:noProof/>
            <w:color w:val="auto"/>
            <w:sz w:val="22"/>
            <w:szCs w:val="22"/>
            <w:lang w:eastAsia="es-ES"/>
          </w:rPr>
          <w:tab/>
        </w:r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REVOCATORIA DE CONVENIOS POR INCUMPLIMIENTO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_Toc404239753 \h </w:instrTex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A558F2">
          <w:rPr>
            <w:rFonts w:ascii="Calibri Light" w:hAnsi="Calibri Light"/>
            <w:noProof/>
            <w:webHidden/>
            <w:sz w:val="22"/>
            <w:szCs w:val="22"/>
          </w:rPr>
          <w:t>7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C35112" w:rsidRPr="00C35112" w:rsidRDefault="003F1733" w:rsidP="00C35112">
      <w:pPr>
        <w:pStyle w:val="TDC2"/>
        <w:tabs>
          <w:tab w:val="left" w:pos="880"/>
          <w:tab w:val="right" w:leader="dot" w:pos="10070"/>
        </w:tabs>
        <w:rPr>
          <w:rFonts w:ascii="Calibri Light" w:eastAsiaTheme="minorEastAsia" w:hAnsi="Calibri Light" w:cstheme="minorBidi"/>
          <w:smallCaps w:val="0"/>
          <w:noProof/>
          <w:color w:val="auto"/>
          <w:sz w:val="22"/>
          <w:szCs w:val="22"/>
          <w:lang w:eastAsia="es-ES"/>
        </w:rPr>
      </w:pPr>
      <w:hyperlink w:anchor="_Toc404239754" w:history="1"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2.1</w:t>
        </w:r>
        <w:r w:rsidR="00C35112" w:rsidRPr="00C35112">
          <w:rPr>
            <w:rFonts w:ascii="Calibri Light" w:eastAsiaTheme="minorEastAsia" w:hAnsi="Calibri Light" w:cstheme="minorBidi"/>
            <w:smallCaps w:val="0"/>
            <w:noProof/>
            <w:color w:val="auto"/>
            <w:sz w:val="22"/>
            <w:szCs w:val="22"/>
            <w:lang w:eastAsia="es-ES"/>
          </w:rPr>
          <w:tab/>
        </w:r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GENERACIÓN DE AVISO DE COBRO POR INCUMPLIMIENTO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_Toc404239754 \h </w:instrTex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A558F2">
          <w:rPr>
            <w:rFonts w:ascii="Calibri Light" w:hAnsi="Calibri Light"/>
            <w:noProof/>
            <w:webHidden/>
            <w:sz w:val="22"/>
            <w:szCs w:val="22"/>
          </w:rPr>
          <w:t>7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C35112" w:rsidRPr="00C35112" w:rsidRDefault="003F1733" w:rsidP="00C35112">
      <w:pPr>
        <w:pStyle w:val="TDC2"/>
        <w:tabs>
          <w:tab w:val="left" w:pos="880"/>
          <w:tab w:val="right" w:leader="dot" w:pos="10070"/>
        </w:tabs>
        <w:rPr>
          <w:rFonts w:ascii="Calibri Light" w:eastAsiaTheme="minorEastAsia" w:hAnsi="Calibri Light" w:cstheme="minorBidi"/>
          <w:smallCaps w:val="0"/>
          <w:noProof/>
          <w:color w:val="auto"/>
          <w:sz w:val="22"/>
          <w:szCs w:val="22"/>
          <w:lang w:eastAsia="es-ES"/>
        </w:rPr>
      </w:pPr>
      <w:hyperlink w:anchor="_Toc404239755" w:history="1"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2.2</w:t>
        </w:r>
        <w:r w:rsidR="00C35112" w:rsidRPr="00C35112">
          <w:rPr>
            <w:rFonts w:ascii="Calibri Light" w:eastAsiaTheme="minorEastAsia" w:hAnsi="Calibri Light" w:cstheme="minorBidi"/>
            <w:smallCaps w:val="0"/>
            <w:noProof/>
            <w:color w:val="auto"/>
            <w:sz w:val="22"/>
            <w:szCs w:val="22"/>
            <w:lang w:eastAsia="es-ES"/>
          </w:rPr>
          <w:tab/>
        </w:r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GENERACIÓN DE RESOLUCIÓN DE REVOCATORIA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_Toc404239755 \h </w:instrTex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A558F2">
          <w:rPr>
            <w:rFonts w:ascii="Calibri Light" w:hAnsi="Calibri Light"/>
            <w:noProof/>
            <w:webHidden/>
            <w:sz w:val="22"/>
            <w:szCs w:val="22"/>
          </w:rPr>
          <w:t>10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C35112" w:rsidRPr="00C35112" w:rsidRDefault="003F1733" w:rsidP="00C35112">
      <w:pPr>
        <w:pStyle w:val="TDC2"/>
        <w:tabs>
          <w:tab w:val="left" w:pos="880"/>
          <w:tab w:val="right" w:leader="dot" w:pos="10070"/>
        </w:tabs>
        <w:rPr>
          <w:rFonts w:ascii="Calibri Light" w:eastAsiaTheme="minorEastAsia" w:hAnsi="Calibri Light" w:cstheme="minorBidi"/>
          <w:smallCaps w:val="0"/>
          <w:noProof/>
          <w:color w:val="auto"/>
          <w:sz w:val="22"/>
          <w:szCs w:val="22"/>
          <w:lang w:eastAsia="es-ES"/>
        </w:rPr>
      </w:pPr>
      <w:hyperlink w:anchor="_Toc404239756" w:history="1"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2.3</w:t>
        </w:r>
        <w:r w:rsidR="00C35112" w:rsidRPr="00C35112">
          <w:rPr>
            <w:rFonts w:ascii="Calibri Light" w:eastAsiaTheme="minorEastAsia" w:hAnsi="Calibri Light" w:cstheme="minorBidi"/>
            <w:smallCaps w:val="0"/>
            <w:noProof/>
            <w:color w:val="auto"/>
            <w:sz w:val="22"/>
            <w:szCs w:val="22"/>
            <w:lang w:eastAsia="es-ES"/>
          </w:rPr>
          <w:tab/>
        </w:r>
        <w:r w:rsidR="00C35112" w:rsidRPr="00C35112">
          <w:rPr>
            <w:rStyle w:val="Hipervnculo"/>
            <w:rFonts w:ascii="Calibri Light" w:hAnsi="Calibri Light"/>
            <w:noProof/>
            <w:sz w:val="22"/>
            <w:szCs w:val="22"/>
          </w:rPr>
          <w:t>PROCESO DE REVOCATORIA DE CONVENIOS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_Toc404239756 \h </w:instrTex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A558F2">
          <w:rPr>
            <w:rFonts w:ascii="Calibri Light" w:hAnsi="Calibri Light"/>
            <w:noProof/>
            <w:webHidden/>
            <w:sz w:val="22"/>
            <w:szCs w:val="22"/>
          </w:rPr>
          <w:t>14</w:t>
        </w:r>
        <w:r w:rsidR="00C35112" w:rsidRPr="00C35112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70699E" w:rsidRPr="0070699E" w:rsidRDefault="0070699E" w:rsidP="00C35112">
      <w:pPr>
        <w:rPr>
          <w:lang w:eastAsia="es-ES"/>
        </w:rPr>
      </w:pPr>
      <w:r w:rsidRPr="00C35112">
        <w:rPr>
          <w:lang w:eastAsia="es-ES"/>
        </w:rPr>
        <w:fldChar w:fldCharType="end"/>
      </w:r>
    </w:p>
    <w:p w:rsidR="0070699E" w:rsidRPr="0070699E" w:rsidRDefault="0070699E" w:rsidP="0070699E">
      <w:r>
        <w:br w:type="page"/>
      </w:r>
    </w:p>
    <w:p w:rsidR="002B3A18" w:rsidRDefault="002B3A18" w:rsidP="005E1DF6">
      <w:pPr>
        <w:pStyle w:val="Ttulo"/>
      </w:pPr>
      <w:bookmarkStart w:id="8" w:name="_Toc404239750"/>
      <w:r w:rsidRPr="002B3A18">
        <w:lastRenderedPageBreak/>
        <w:t>PROCESO DE REVOCATORIA DE CONVENIOS</w:t>
      </w:r>
      <w:bookmarkEnd w:id="8"/>
    </w:p>
    <w:p w:rsidR="002B3A18" w:rsidRDefault="002B3A18" w:rsidP="002B3A18">
      <w:pPr>
        <w:rPr>
          <w:lang w:val="es-CO" w:eastAsia="es-ES"/>
        </w:rPr>
      </w:pPr>
    </w:p>
    <w:p w:rsidR="00A560F4" w:rsidRDefault="00A560F4" w:rsidP="002B3A18">
      <w:pPr>
        <w:rPr>
          <w:lang w:val="es-CO" w:eastAsia="es-ES"/>
        </w:rPr>
      </w:pPr>
      <w:r>
        <w:rPr>
          <w:lang w:val="es-CO" w:eastAsia="es-ES"/>
        </w:rPr>
        <w:t>La revocatoria de convenios se puede llevar a cabo de dos maneras:</w:t>
      </w:r>
    </w:p>
    <w:p w:rsidR="00A560F4" w:rsidRPr="00A560F4" w:rsidRDefault="00A560F4" w:rsidP="00A560F4">
      <w:pPr>
        <w:pStyle w:val="Prrafodelista"/>
        <w:numPr>
          <w:ilvl w:val="0"/>
          <w:numId w:val="8"/>
        </w:numPr>
        <w:rPr>
          <w:lang w:eastAsia="es-ES"/>
        </w:rPr>
      </w:pPr>
      <w:r w:rsidRPr="00A560F4">
        <w:rPr>
          <w:lang w:eastAsia="es-ES"/>
        </w:rPr>
        <w:t>Por solicitud del contribuyente.</w:t>
      </w:r>
    </w:p>
    <w:p w:rsidR="00A560F4" w:rsidRPr="00A560F4" w:rsidRDefault="00A560F4" w:rsidP="00A560F4">
      <w:pPr>
        <w:pStyle w:val="Prrafodelista"/>
        <w:numPr>
          <w:ilvl w:val="0"/>
          <w:numId w:val="8"/>
        </w:numPr>
        <w:rPr>
          <w:lang w:eastAsia="es-ES"/>
        </w:rPr>
      </w:pPr>
      <w:r w:rsidRPr="00A560F4">
        <w:rPr>
          <w:lang w:eastAsia="es-ES"/>
        </w:rPr>
        <w:t>Por incumplimiento del acuerdo de pago.</w:t>
      </w:r>
    </w:p>
    <w:p w:rsidR="00A560F4" w:rsidRDefault="00A560F4" w:rsidP="002B3A18">
      <w:pPr>
        <w:rPr>
          <w:lang w:val="es-CO" w:eastAsia="es-ES"/>
        </w:rPr>
      </w:pPr>
    </w:p>
    <w:p w:rsidR="00A560F4" w:rsidRDefault="00A560F4" w:rsidP="002B3A18">
      <w:pPr>
        <w:rPr>
          <w:lang w:val="es-CO" w:eastAsia="es-ES"/>
        </w:rPr>
      </w:pPr>
      <w:r>
        <w:rPr>
          <w:lang w:val="es-CO" w:eastAsia="es-ES"/>
        </w:rPr>
        <w:t>El siguiente esquema (Figura 1), muestra el proceso en cada tipo de revocatoria.</w:t>
      </w:r>
    </w:p>
    <w:p w:rsidR="00A560F4" w:rsidRPr="00A560F4" w:rsidRDefault="002B3A18" w:rsidP="00A560F4">
      <w:pPr>
        <w:jc w:val="center"/>
      </w:pPr>
      <w:r>
        <w:rPr>
          <w:noProof/>
          <w:lang w:eastAsia="es-ES"/>
        </w:rPr>
        <w:drawing>
          <wp:inline distT="0" distB="0" distL="0" distR="0" wp14:anchorId="75EC0E93" wp14:editId="7BF81DAD">
            <wp:extent cx="4691270" cy="4512644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910" cy="4512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A18" w:rsidRDefault="00A560F4" w:rsidP="00A560F4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1</w:t>
      </w:r>
      <w:r>
        <w:fldChar w:fldCharType="end"/>
      </w:r>
      <w:r>
        <w:t>. Proceso de Revocatoria</w:t>
      </w:r>
    </w:p>
    <w:p w:rsidR="00A560F4" w:rsidRDefault="00A560F4" w:rsidP="00A560F4">
      <w:pPr>
        <w:rPr>
          <w:lang w:val="es-CO" w:eastAsia="es-ES"/>
        </w:rPr>
      </w:pPr>
    </w:p>
    <w:p w:rsidR="00A560F4" w:rsidRDefault="00A560F4">
      <w:pPr>
        <w:spacing w:line="240" w:lineRule="auto"/>
        <w:jc w:val="left"/>
        <w:rPr>
          <w:lang w:val="es-CO" w:eastAsia="es-ES"/>
        </w:rPr>
      </w:pPr>
      <w:r>
        <w:rPr>
          <w:lang w:val="es-CO" w:eastAsia="es-ES"/>
        </w:rPr>
        <w:br w:type="page"/>
      </w:r>
    </w:p>
    <w:p w:rsidR="00A560F4" w:rsidRDefault="00A560F4" w:rsidP="005E1DF6">
      <w:pPr>
        <w:pStyle w:val="Ttulo1"/>
      </w:pPr>
      <w:bookmarkStart w:id="9" w:name="_Toc404239751"/>
      <w:r>
        <w:lastRenderedPageBreak/>
        <w:t>REVOCATORIA DE CONVENIOS POR SOLICITUD DEL CONTRIBUYENTE</w:t>
      </w:r>
      <w:bookmarkEnd w:id="9"/>
    </w:p>
    <w:p w:rsidR="00876F10" w:rsidRDefault="00876F10" w:rsidP="00092C47">
      <w:pPr>
        <w:rPr>
          <w:lang w:eastAsia="es-ES"/>
        </w:rPr>
      </w:pPr>
    </w:p>
    <w:p w:rsidR="00DC6BE6" w:rsidRDefault="00DC6BE6" w:rsidP="00DC6BE6">
      <w:pPr>
        <w:pStyle w:val="Ttulo2"/>
      </w:pPr>
      <w:bookmarkStart w:id="10" w:name="_Toc404239752"/>
      <w:r>
        <w:t xml:space="preserve">GENERACIÓN DE </w:t>
      </w:r>
      <w:r w:rsidR="00C17AE2">
        <w:t>RESOLUCIÓN DE REVOCATORIA</w:t>
      </w:r>
      <w:bookmarkEnd w:id="10"/>
    </w:p>
    <w:p w:rsidR="00587A1C" w:rsidRPr="00092C47" w:rsidRDefault="00587A1C" w:rsidP="00092C47">
      <w:r>
        <w:rPr>
          <w:lang w:eastAsia="es-ES"/>
        </w:rPr>
        <w:t xml:space="preserve">Acceda desde el Sistema de Información Tributaria </w:t>
      </w:r>
      <w:r w:rsidR="0020155D">
        <w:rPr>
          <w:lang w:eastAsia="es-ES"/>
        </w:rPr>
        <w:t>TAXATION</w:t>
      </w:r>
      <w:r>
        <w:rPr>
          <w:lang w:eastAsia="es-ES"/>
        </w:rPr>
        <w:t xml:space="preserve"> a la opción del menú </w:t>
      </w:r>
      <w:r w:rsidRPr="00587A1C">
        <w:rPr>
          <w:i/>
          <w:color w:val="00B0F0"/>
          <w:lang w:eastAsia="es-ES"/>
        </w:rPr>
        <w:t>Reversión Solicitud Convenios</w:t>
      </w:r>
      <w:r w:rsidR="00092C47">
        <w:rPr>
          <w:i/>
          <w:color w:val="00B0F0"/>
          <w:lang w:eastAsia="es-ES"/>
        </w:rPr>
        <w:t xml:space="preserve"> </w:t>
      </w:r>
      <w:r w:rsidR="00092C47" w:rsidRPr="00092C47">
        <w:t>(Figura 2)</w:t>
      </w:r>
    </w:p>
    <w:p w:rsidR="003348BE" w:rsidRDefault="00876F10" w:rsidP="003348BE">
      <w:pPr>
        <w:keepNext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774D9" wp14:editId="656AA489">
                <wp:simplePos x="0" y="0"/>
                <wp:positionH relativeFrom="column">
                  <wp:posOffset>1839595</wp:posOffset>
                </wp:positionH>
                <wp:positionV relativeFrom="paragraph">
                  <wp:posOffset>1994535</wp:posOffset>
                </wp:positionV>
                <wp:extent cx="3232150" cy="225425"/>
                <wp:effectExtent l="0" t="0" r="25400" b="2222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225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47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7 Rectángulo" o:spid="_x0000_s1026" style="position:absolute;margin-left:144.85pt;margin-top:157.05pt;width:254.5pt;height:1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hKpAIAAJMFAAAOAAAAZHJzL2Uyb0RvYy54bWysVM1u2zAMvg/YOwi6r/5psqxGnSJI0WFA&#10;0RVth54VWY4NyKImKXGyt9mz7MVGSbYbdMUOw3JQRJP8SH4ieXl16CTZC2NbUCXNzlJKhOJQtWpb&#10;0m9PNx8+UWIdUxWToERJj8LSq+X7d5e9LkQODchKGIIgyha9LmnjnC6SxPJGdMyegRYKlTWYjjkU&#10;zTapDOsRvZNJnqYfkx5MpQ1wYS1+vY5Kugz4dS24+1rXVjgiS4q5uXCacG78mSwvWbE1TDctH9Jg&#10;/5BFx1qFQSeoa+YY2Zn2D6iu5QYs1O6MQ5dAXbdchBqwmix9Vc1jw7QItSA5Vk802f8Hy+/294a0&#10;Fb7dghLFOnyjbEEekLhfP9V2J8FT1GtboOWjvjeDZPHq6z3UpvP/WAk5BFqPE63i4AjHj+f5eZ7N&#10;kX2Oujyfz/K5B01evLWx7rOAjvhLSQ1GD2yy/a110XQ08cEU3LRS4ndWSEV6zPgiRXwvW5Bt5bVB&#10;MNvNWhqyZ/7109litR4Cn5hhGlJhNr7GWFW4uaMUMcCDqJEgrCOPEXxrigmWcS6Uy6KqYZWI0eYp&#10;/sZgo0eoWSoE9Mg1ZjlhDwCjZQQZsSMDg713FaGzJ+eh9L85Tx4hMig3OXetAvNWZRKrGiJH+5Gk&#10;SI1naQPVEdvHQJwrq/lNiy94y6y7ZwYHCR8dl4P7ikctAV8KhhslDZgfb3339tjfqKWkx8Esqf2+&#10;Y0ZQIr8o7PyLbDbzkxyE2XyRo2BONZtTjdp1a8DXz3ANaR6u3t7J8Vob6J5xh6x8VFQxxTF2Sbkz&#10;o7B2cWHgFuJitQpmOL2auVv1qLkH96z6Dn06PDOjhzZ2OAB3MA4xK151c7T1ngpWOwd1G1r9hdeB&#10;b5z80DjDlvKr5VQOVi+7dPkbAAD//wMAUEsDBBQABgAIAAAAIQAeLDWy4QAAAAsBAAAPAAAAZHJz&#10;L2Rvd25yZXYueG1sTI/LTsMwEEX3SPyDNUjsqJNS2iTEqXhVqroB2n6AGw9J1HgcxU4T/p5hBcu5&#10;c3XmTL6ebCsu2PvGkYJ4FoFAKp1pqFJwPGzuEhA+aDK6dYQKvtHDuri+ynVm3EifeNmHSjCEfKYV&#10;1CF0mZS+rNFqP3MdEu++XG914LGvpOn1yHDbynkULaXVDfGFWnf4UmN53g9Wwf3bdG6Hh2TXve62&#10;m+Fja96fR6PU7c309Agi4BT+yvCrz+pQsNPJDWS8aBXMk3TFVYbFixgEN1ZpwsmJk0W6BFnk8v8P&#10;xQ8AAAD//wMAUEsBAi0AFAAGAAgAAAAhALaDOJL+AAAA4QEAABMAAAAAAAAAAAAAAAAAAAAAAFtD&#10;b250ZW50X1R5cGVzXS54bWxQSwECLQAUAAYACAAAACEAOP0h/9YAAACUAQAACwAAAAAAAAAAAAAA&#10;AAAvAQAAX3JlbHMvLnJlbHNQSwECLQAUAAYACAAAACEATiaYSqQCAACTBQAADgAAAAAAAAAAAAAA&#10;AAAuAgAAZHJzL2Uyb0RvYy54bWxQSwECLQAUAAYACAAAACEAHiw1suEAAAALAQAADwAAAAAAAAAA&#10;AAAAAAD+BAAAZHJzL2Rvd25yZXYueG1sUEsFBgAAAAAEAAQA8wAAAAwGAAAAAA==&#10;" filled="f" strokecolor="#0047ac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717C7" wp14:editId="2797F85F">
                <wp:simplePos x="0" y="0"/>
                <wp:positionH relativeFrom="column">
                  <wp:posOffset>5122545</wp:posOffset>
                </wp:positionH>
                <wp:positionV relativeFrom="paragraph">
                  <wp:posOffset>1994906</wp:posOffset>
                </wp:positionV>
                <wp:extent cx="279400" cy="225425"/>
                <wp:effectExtent l="19050" t="19050" r="25400" b="4127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9400" cy="2254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47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8 Flecha derecha" o:spid="_x0000_s1026" type="#_x0000_t13" style="position:absolute;margin-left:403.35pt;margin-top:157.1pt;width:22pt;height:17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rXsgIAAM4FAAAOAAAAZHJzL2Uyb0RvYy54bWysVEtv2zAMvg/YfxB0X+0YydoGdYosRbYB&#10;RVusHXpWZCkWIEsapcTJfv0o+dG0G3YYloMimeRH8uPj6vrQaLIX4JU1JZ2c5ZQIw22lzLak35/W&#10;Hy4o8YGZimlrREmPwtPrxft3V62bi8LWVlcCCIIYP29dSesQ3DzLPK9Fw/yZdcKgUFpoWMAnbLMK&#10;WIvojc6KPP+YtRYqB5YL7/HrTSeki4QvpeDhXkovAtElxdhCOiGdm3hmiys23wJzteJ9GOwfomiY&#10;Muh0hLphgZEdqN+gGsXBeivDGbdNZqVUXKQcMJtJ/iabx5o5kXJBcrwbafL/D5bf7R+AqAprh5Uy&#10;rMEaTS7IWgteM4K1if+Rpdb5OSo/ugfoXx6vMeWDhIZIrdwXNE0kYFrkkDg+jhyLQyAcPxbnl9Mc&#10;K8FRVBSzaTGL6FkHE+Ec+PBZ2IbES0lBbeuwBLBtgmb7Wx86g0ExGnmrVbVWWqcHbDcrDWTPYtHz&#10;T/k61Rl9vFLThrQY8WU+yxP0K6F/jTE9X676OE/UEFEbDD5y07GRbuGoRYxDm29CIrcx685D7Gox&#10;hsY4FyZ0lPmaVaKLeJbjb3A2WCSKEmBElpjpiN0DDJodyIDdUdXrR1ORhmI07lP/m/FokTxbE0bj&#10;RhkLf8pMY1a9505/IKmjJrK0sdUROw9sN5Le8bXCgt8yHx4Y4Axij+BeCfd4SG2xUra/UVJb+Pmn&#10;71EfRwOllLQ40yX1P3YMBCX6q8GhuZxMp3EJpMd0dl7gA04lm1OJ2TUrix00wQ3meLpG/aCHqwTb&#10;POP6WUavKGKGo++S8gDDYxW6XYMLjIvlMqnh4DsWbs2j48PAxFZ+OjwzcH3XBxyXOzvMP5u/aftO&#10;N9bD2OUuWKnSTLzw2vONSyM1Tr/g4lY6fSetlzW8+AUAAP//AwBQSwMEFAAGAAgAAAAhAC/mfe7g&#10;AAAACwEAAA8AAABkcnMvZG93bnJldi54bWxMj8tuwjAQRfeV+AdrkLqpik1KIUnjoKqPBewK+QAn&#10;HpKI2I5sA+nfd7pql3Pn6M6ZYjuZgV3Rh95ZCcuFAIa2cbq3rYTq+PmYAgtRWa0GZ1HCNwbYlrO7&#10;QuXa3ewXXg+xZVRiQ64kdDGOOeeh6dCosHAjWtqdnDcq0uhbrr26UbkZeCLEmhvVW7rQqRHfOmzO&#10;h4uRgPs6O71PYZ99VM1DstOi8sezlPfz6fUFWMQp/sHwq0/qUJJT7S5WBzZISMV6Q6iEp+UqAUZE&#10;+iwoqSlZZRvgZcH//1D+AAAA//8DAFBLAQItABQABgAIAAAAIQC2gziS/gAAAOEBAAATAAAAAAAA&#10;AAAAAAAAAAAAAABbQ29udGVudF9UeXBlc10ueG1sUEsBAi0AFAAGAAgAAAAhADj9If/WAAAAlAEA&#10;AAsAAAAAAAAAAAAAAAAALwEAAF9yZWxzLy5yZWxzUEsBAi0AFAAGAAgAAAAhAI4l6teyAgAAzgUA&#10;AA4AAAAAAAAAAAAAAAAALgIAAGRycy9lMm9Eb2MueG1sUEsBAi0AFAAGAAgAAAAhAC/mfe7gAAAA&#10;CwEAAA8AAAAAAAAAAAAAAAAADAUAAGRycy9kb3ducmV2LnhtbFBLBQYAAAAABAAEAPMAAAAZBgAA&#10;AAA=&#10;" adj="12886" fillcolor="#00b0f0" strokecolor="#0047ac" strokeweight="1.5pt"/>
            </w:pict>
          </mc:Fallback>
        </mc:AlternateContent>
      </w:r>
      <w:r w:rsidR="00587A1C">
        <w:rPr>
          <w:noProof/>
          <w:lang w:eastAsia="es-ES"/>
        </w:rPr>
        <w:drawing>
          <wp:inline distT="0" distB="0" distL="0" distR="0" wp14:anchorId="0C202E81" wp14:editId="49A4C41C">
            <wp:extent cx="2828899" cy="47531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03" cy="475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F4" w:rsidRDefault="003348BE" w:rsidP="003348BE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2</w:t>
      </w:r>
      <w:r>
        <w:fldChar w:fldCharType="end"/>
      </w:r>
      <w:r>
        <w:t>. Acceso a la opción 'Revocatoria por Solicitud'</w:t>
      </w:r>
    </w:p>
    <w:p w:rsidR="003348BE" w:rsidRDefault="003348BE">
      <w:pPr>
        <w:spacing w:line="240" w:lineRule="auto"/>
        <w:jc w:val="left"/>
        <w:rPr>
          <w:lang w:val="es-CO" w:eastAsia="es-ES"/>
        </w:rPr>
      </w:pPr>
      <w:r>
        <w:rPr>
          <w:lang w:val="es-CO" w:eastAsia="es-ES"/>
        </w:rPr>
        <w:br w:type="page"/>
      </w:r>
    </w:p>
    <w:p w:rsidR="00092C47" w:rsidRDefault="00982F15" w:rsidP="00092C47">
      <w:pPr>
        <w:keepNext/>
        <w:jc w:val="center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043752" wp14:editId="29CB13C4">
                <wp:simplePos x="0" y="0"/>
                <wp:positionH relativeFrom="column">
                  <wp:posOffset>1708554</wp:posOffset>
                </wp:positionH>
                <wp:positionV relativeFrom="paragraph">
                  <wp:posOffset>509780</wp:posOffset>
                </wp:positionV>
                <wp:extent cx="495072" cy="81280"/>
                <wp:effectExtent l="0" t="0" r="635" b="0"/>
                <wp:wrapNone/>
                <wp:docPr id="118" name="1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72" cy="8128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8 Rectángulo" o:spid="_x0000_s1026" style="position:absolute;margin-left:134.55pt;margin-top:40.15pt;width:39pt;height:6.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2q+nAIAAIkFAAAOAAAAZHJzL2Uyb0RvYy54bWysVM1u2zAMvg/YOwi6r7aDdG2DOkXQIMOA&#10;oivaDj0rshQbkEWNUv72NnuWvdgo+addV+wwzAeZFP8/kby8OrSG7RT6BmzJi5OcM2UlVI3dlPzr&#10;4+rDOWc+CFsJA1aV/Kg8v5q/f3e5dzM1gRpMpZCRE+tne1fyOgQ3yzIva9UKfwJOWRJqwFYEYnGT&#10;VSj25L012STPP2Z7wMohSOU93S47IZ8n/1orGb5o7VVgpuSUW0gnpnMdz2x+KWYbFK5uZJ+G+Ics&#10;WtFYCjq6Woog2BabP1y1jUTwoMOJhDYDrRupUg1UTZG/quahFk6lWggc70aY/P9zK293d8iait6u&#10;oKeyoqVHIpLdE3Q/f9jN1kAEae/8jHQf3B32nCcyVnzQ2MY/1cIOCdjjCKw6BCbpcnpxmp9NOJMk&#10;Oi8m5wn37NnWoQ+fFLQsEiVHip3QFLsbHygeqQ4qMZQH01SrxpjE4GZ9bZDtBD3xir7lMiZMJr+p&#10;GRuVLUSzThxvslhXV0miwtGoqGfsvdIEC+U+SZmkhlRjHCGlsqHoRLWoVBf+NKdviB5bOFqkXJLD&#10;6FlT/NF372DQ7JwMvrsse/1oqlI/j8b53xLrjEeLFBlsGI3bxgK+5cBQVX3kTn8AqYMmorSG6khN&#10;g9BNk3dy1dC73Qgf7gTS+NCg0UoIX+jQBvYlh57irAb8/tZ91KeuJilnexrHkvtvW4GKM/PZUr9f&#10;FNNpnN/ETE/PJsTgS8n6pcRu22ugdiho+TiZyKgfzEBqhPaJNsciRiWRsJJil1wGHJjr0K0J2j1S&#10;LRZJjWbWiXBjH5yMziOqsS8fD08CXd+8gZr+FobRFbNXPdzpRksLi20A3aQGf8a1x5vmPTVOv5vi&#10;QnnJJ63nDTr/BQAA//8DAFBLAwQUAAYACAAAACEAvbDmpeMAAAAJAQAADwAAAGRycy9kb3ducmV2&#10;LnhtbEyPwU7CQBCG7ya+w2ZMvBjYlhqE2ikBiZoYLxQM8bZ0x7axO1u7C9S3dz3pcWa+/PP92WIw&#10;rThR7xrLCPE4AkFcWt1whbDbPo5mIJxXrFVrmRC+ycEiv7zIVKrtmTd0KnwlQgi7VCHU3neplK6s&#10;ySg3th1xuH3Y3igfxr6SulfnEG5aOYmiqTSq4fChVh091FR+FkeD8LTeFsvnr1X5clO8+fV+Nbzu&#10;3zeI11fD8h6Ep8H/wfCrH9QhD04He2TtRIswmc7jgCLMogREAJLbu7A4IMyTGGSeyf8N8h8AAAD/&#10;/wMAUEsBAi0AFAAGAAgAAAAhALaDOJL+AAAA4QEAABMAAAAAAAAAAAAAAAAAAAAAAFtDb250ZW50&#10;X1R5cGVzXS54bWxQSwECLQAUAAYACAAAACEAOP0h/9YAAACUAQAACwAAAAAAAAAAAAAAAAAvAQAA&#10;X3JlbHMvLnJlbHNQSwECLQAUAAYACAAAACEAdldqvpwCAACJBQAADgAAAAAAAAAAAAAAAAAuAgAA&#10;ZHJzL2Uyb0RvYy54bWxQSwECLQAUAAYACAAAACEAvbDmpeMAAAAJAQAADwAAAAAAAAAAAAAAAAD2&#10;BAAAZHJzL2Rvd25yZXYueG1sUEsFBgAAAAAEAAQA8wAAAAYGAAAAAA==&#10;" fillcolor="#ffd" stroked="f" strokeweight="2pt"/>
            </w:pict>
          </mc:Fallback>
        </mc:AlternateContent>
      </w:r>
      <w:r w:rsidR="00092C47">
        <w:rPr>
          <w:noProof/>
          <w:lang w:eastAsia="es-ES"/>
        </w:rPr>
        <w:drawing>
          <wp:inline distT="0" distB="0" distL="0" distR="0" wp14:anchorId="6EC20AE9" wp14:editId="25297C24">
            <wp:extent cx="4411396" cy="2727298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115" cy="2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47" w:rsidRDefault="00092C47" w:rsidP="00092C47">
      <w:pPr>
        <w:pStyle w:val="Epgrafe"/>
        <w:rPr>
          <w:lang w:eastAsia="es-E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3</w:t>
      </w:r>
      <w:r>
        <w:fldChar w:fldCharType="end"/>
      </w:r>
      <w:r>
        <w:t xml:space="preserve"> . Forma SITF_134 Revocatoria por solicitud del contribuyente</w:t>
      </w:r>
    </w:p>
    <w:p w:rsidR="00092C47" w:rsidRDefault="00092C47" w:rsidP="003348BE">
      <w:pPr>
        <w:rPr>
          <w:lang w:val="es-CO" w:eastAsia="es-ES"/>
        </w:rPr>
      </w:pPr>
    </w:p>
    <w:p w:rsidR="00584380" w:rsidRDefault="00E156BB" w:rsidP="003348BE">
      <w:pPr>
        <w:rPr>
          <w:noProof/>
          <w:lang w:eastAsia="es-ES"/>
        </w:rPr>
      </w:pPr>
      <w:r>
        <w:rPr>
          <w:lang w:val="es-CO" w:eastAsia="es-ES"/>
        </w:rPr>
        <w:t xml:space="preserve">En la forma de reversión de convenios </w:t>
      </w:r>
      <w:r w:rsidR="00092C47">
        <w:rPr>
          <w:lang w:val="es-CO" w:eastAsia="es-ES"/>
        </w:rPr>
        <w:t>por solicitud del contribuyente</w:t>
      </w:r>
      <w:r w:rsidR="00D06849">
        <w:rPr>
          <w:lang w:val="es-CO" w:eastAsia="es-ES"/>
        </w:rPr>
        <w:t xml:space="preserve"> (Figura 3)</w:t>
      </w:r>
      <w:r w:rsidR="00092C47">
        <w:rPr>
          <w:lang w:val="es-CO" w:eastAsia="es-ES"/>
        </w:rPr>
        <w:t xml:space="preserve">, </w:t>
      </w:r>
      <w:r>
        <w:rPr>
          <w:lang w:val="es-CO" w:eastAsia="es-ES"/>
        </w:rPr>
        <w:t>debe consultar el convenio a revocar</w:t>
      </w:r>
      <w:r w:rsidR="00584380">
        <w:rPr>
          <w:lang w:val="es-CO" w:eastAsia="es-ES"/>
        </w:rPr>
        <w:t xml:space="preserve"> en la sección de parámetros de consulta de la opción (figura 4)</w:t>
      </w:r>
      <w:r>
        <w:rPr>
          <w:lang w:val="es-CO" w:eastAsia="es-ES"/>
        </w:rPr>
        <w:t>.</w:t>
      </w:r>
      <w:r w:rsidR="00092C47" w:rsidRPr="00092C47">
        <w:rPr>
          <w:noProof/>
          <w:lang w:eastAsia="es-ES"/>
        </w:rPr>
        <w:t xml:space="preserve"> </w:t>
      </w:r>
    </w:p>
    <w:p w:rsidR="00584380" w:rsidRPr="00584380" w:rsidRDefault="00584380" w:rsidP="00584380"/>
    <w:p w:rsidR="00E156BB" w:rsidRDefault="00E156BB" w:rsidP="003348BE">
      <w:pPr>
        <w:rPr>
          <w:lang w:val="es-CO" w:eastAsia="es-ES"/>
        </w:rPr>
      </w:pPr>
      <w:r>
        <w:rPr>
          <w:lang w:val="es-CO" w:eastAsia="es-ES"/>
        </w:rPr>
        <w:t xml:space="preserve">La </w:t>
      </w:r>
      <w:r w:rsidR="00B91AFE">
        <w:rPr>
          <w:lang w:val="es-CO" w:eastAsia="es-ES"/>
        </w:rPr>
        <w:t>opción</w:t>
      </w:r>
      <w:r>
        <w:rPr>
          <w:lang w:val="es-CO" w:eastAsia="es-ES"/>
        </w:rPr>
        <w:t xml:space="preserve"> le ofrece varios parámetros de búsqueda:</w:t>
      </w:r>
    </w:p>
    <w:p w:rsidR="00E156BB" w:rsidRPr="00634904" w:rsidRDefault="00E156BB" w:rsidP="00634904">
      <w:pPr>
        <w:pStyle w:val="Prrafodelista"/>
        <w:numPr>
          <w:ilvl w:val="0"/>
          <w:numId w:val="9"/>
        </w:numPr>
        <w:rPr>
          <w:lang w:eastAsia="es-ES"/>
        </w:rPr>
      </w:pPr>
      <w:r w:rsidRPr="008F5DAC">
        <w:rPr>
          <w:b/>
          <w:lang w:eastAsia="es-ES"/>
        </w:rPr>
        <w:t>Id Contribuyente:</w:t>
      </w:r>
      <w:r w:rsidRPr="00634904">
        <w:rPr>
          <w:lang w:eastAsia="es-ES"/>
        </w:rPr>
        <w:t xml:space="preserve"> debe digitar el </w:t>
      </w:r>
      <w:r w:rsidR="00B91AFE" w:rsidRPr="00634904">
        <w:rPr>
          <w:lang w:eastAsia="es-ES"/>
        </w:rPr>
        <w:t>número</w:t>
      </w:r>
      <w:r w:rsidRPr="00634904">
        <w:rPr>
          <w:lang w:eastAsia="es-ES"/>
        </w:rPr>
        <w:t xml:space="preserve"> de placa del </w:t>
      </w:r>
      <w:r w:rsidR="00B91AFE" w:rsidRPr="00634904">
        <w:rPr>
          <w:lang w:eastAsia="es-ES"/>
        </w:rPr>
        <w:t>vehículo relacionado al acuerdo de pago a revocar</w:t>
      </w:r>
    </w:p>
    <w:p w:rsidR="00B91AFE" w:rsidRPr="00634904" w:rsidRDefault="00B91AFE" w:rsidP="00634904">
      <w:pPr>
        <w:pStyle w:val="Prrafodelista"/>
        <w:numPr>
          <w:ilvl w:val="0"/>
          <w:numId w:val="9"/>
        </w:numPr>
        <w:rPr>
          <w:lang w:eastAsia="es-ES"/>
        </w:rPr>
      </w:pPr>
      <w:r w:rsidRPr="008F5DAC">
        <w:rPr>
          <w:b/>
          <w:lang w:eastAsia="es-ES"/>
        </w:rPr>
        <w:t>No. Convenio:</w:t>
      </w:r>
      <w:r w:rsidRPr="00634904">
        <w:rPr>
          <w:lang w:eastAsia="es-ES"/>
        </w:rPr>
        <w:t xml:space="preserve"> debe digitar en este campo el número del acuerdo de pago a revocar.</w:t>
      </w:r>
    </w:p>
    <w:p w:rsidR="00634904" w:rsidRPr="00634904" w:rsidRDefault="00B91AFE" w:rsidP="00634904">
      <w:pPr>
        <w:pStyle w:val="Prrafodelista"/>
        <w:numPr>
          <w:ilvl w:val="0"/>
          <w:numId w:val="9"/>
        </w:numPr>
        <w:rPr>
          <w:lang w:eastAsia="es-ES"/>
        </w:rPr>
      </w:pPr>
      <w:r w:rsidRPr="008F5DAC">
        <w:rPr>
          <w:b/>
          <w:lang w:eastAsia="es-ES"/>
        </w:rPr>
        <w:t>Fecha Inicial y Final:</w:t>
      </w:r>
      <w:r w:rsidRPr="00634904">
        <w:rPr>
          <w:lang w:eastAsia="es-ES"/>
        </w:rPr>
        <w:t xml:space="preserve"> Puede bus</w:t>
      </w:r>
      <w:r w:rsidR="00453929" w:rsidRPr="00634904">
        <w:rPr>
          <w:lang w:eastAsia="es-ES"/>
        </w:rPr>
        <w:t>car convenios en rangos de fechas de creación</w:t>
      </w:r>
      <w:r w:rsidR="00205447" w:rsidRPr="00634904">
        <w:rPr>
          <w:lang w:eastAsia="es-ES"/>
        </w:rPr>
        <w:t xml:space="preserve"> </w:t>
      </w:r>
    </w:p>
    <w:p w:rsidR="00634904" w:rsidRDefault="00634904" w:rsidP="00634904"/>
    <w:p w:rsidR="00634904" w:rsidRDefault="00634904" w:rsidP="00634904">
      <w:r>
        <w:t xml:space="preserve">Puede buscar los convenios </w:t>
      </w:r>
      <w:r w:rsidR="00E323E4">
        <w:t>digitando la información en</w:t>
      </w:r>
      <w:r>
        <w:t xml:space="preserve"> cualquiera de los parámetros mencionados</w:t>
      </w:r>
      <w:r w:rsidR="00584380" w:rsidRPr="00584380">
        <w:t xml:space="preserve"> </w:t>
      </w:r>
      <w:r w:rsidR="00584380">
        <w:t>anteriormente</w:t>
      </w:r>
      <w:r>
        <w:t>.</w:t>
      </w:r>
    </w:p>
    <w:p w:rsidR="00584380" w:rsidRDefault="00584380" w:rsidP="00584380">
      <w:pPr>
        <w:keepNext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C2F58" wp14:editId="74011AA2">
                <wp:simplePos x="0" y="0"/>
                <wp:positionH relativeFrom="column">
                  <wp:posOffset>1539240</wp:posOffset>
                </wp:positionH>
                <wp:positionV relativeFrom="paragraph">
                  <wp:posOffset>194046</wp:posOffset>
                </wp:positionV>
                <wp:extent cx="664234" cy="81887"/>
                <wp:effectExtent l="0" t="0" r="2540" b="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1887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4 Rectángulo" o:spid="_x0000_s1026" style="position:absolute;margin-left:121.2pt;margin-top:15.3pt;width:52.3pt;height:6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kjnAIAAIcFAAAOAAAAZHJzL2Uyb0RvYy54bWysVMFu2zAMvQ/YPwi6r068tM2COkWQIMOA&#10;oi3aDj0rshQbkEVNUuJkf7Nv2Y+Nkmyn64odhuWgiCL5SD6TvLo+NIrshXU16IKOz0aUCM2hrPW2&#10;oF+f1h+mlDjPdMkUaFHQo3D0ev7+3VVrZiKHClQpLEEQ7WatKWjlvZllmeOVaJg7AyM0KiXYhnkU&#10;7TYrLWsRvVFZPhpdZC3Y0ljgwjl8XSUlnUd8KQX3d1I64YkqKObm42njuQlnNr9is61lpqp5lwb7&#10;hywaVmsMOkCtmGdkZ+s/oJqaW3Ag/RmHJgMpay5iDVjNePSqmseKGRFrQXKcGWhy/w+W3+7vLanL&#10;guYTSjRr8BvlE/KAxP38obc7BYGi1rgZWj6ae9tJDq+h3oO0TfjHSsgh0nocaBUHTzg+XlxM8o+I&#10;zlE1HU+nlwEyO/ka6/xnAQ0Jl4JajB25ZPsb55NpbxJCOVB1ua6VioLdbpbKkj3DD7zG32rVof9m&#10;pnQw1hDcEmJ4yUJdqZJ480clgp3SD0IiKZh7HjOJ7SiGOIxzof04qSpWihT+fIS/Pnpo4OARK42A&#10;AVli/AG7A+gtE0iPnbLs7IOriN08OI/+llhyHjxiZNB+cG5qDfYtAIVVdZGTfU9SoiawtIHyiC1j&#10;Ic2SM3xd43e7Yc7fM4vDg2OGC8Hf4SEVtAWF7kZJBfb7W+/BHnsatZS0OIwFdd92zApK1BeN3f5p&#10;PJmE6Y3C5PwyR8G+1GxeavSuWQK2wxhXj+HxGuy96q/SQvOMe2MRoqKKaY6xC8q97YWlT0sCNw8X&#10;i0U0w4k1zN/oR8MDeGA19OXT4ZlZ0zWvx6a/hX5w2exVDyfb4KlhsfMg69jgJ147vnHaY+N0myms&#10;k5dytDrtz/kvAAAA//8DAFBLAwQUAAYACAAAACEAQJ9Mg+IAAAAJAQAADwAAAGRycy9kb3ducmV2&#10;LnhtbEyPQUvDQBCF74L/YRnBi9iNSWwlZlJaiwripWmleNtmxySY3Y3ZbRv/veNJj8N8vPe9fD6a&#10;Thxp8K2zCDeTCATZyunW1gjbzeP1HQgflNWqc5YQvsnDvDg/y1Wm3cmu6ViGWnCI9ZlCaELoMyl9&#10;1ZBRfuJ6svz7cINRgc+hlnpQJw43nYyjaCqNai03NKqnh4aqz/JgEJ5Wm3Lx/LWsXq7Kt7DaLcfX&#10;3fsa8fJiXNyDCDSGPxh+9VkdCnbau4PVXnQIcRqnjCIk0RQEA0k643F7hDS5BVnk8v+C4gcAAP//&#10;AwBQSwECLQAUAAYACAAAACEAtoM4kv4AAADhAQAAEwAAAAAAAAAAAAAAAAAAAAAAW0NvbnRlbnRf&#10;VHlwZXNdLnhtbFBLAQItABQABgAIAAAAIQA4/SH/1gAAAJQBAAALAAAAAAAAAAAAAAAAAC8BAABf&#10;cmVscy8ucmVsc1BLAQItABQABgAIAAAAIQA6KjkjnAIAAIcFAAAOAAAAAAAAAAAAAAAAAC4CAABk&#10;cnMvZTJvRG9jLnhtbFBLAQItABQABgAIAAAAIQBAn0yD4gAAAAkBAAAPAAAAAAAAAAAAAAAAAPYE&#10;AABkcnMvZG93bnJldi54bWxQSwUGAAAAAAQABADzAAAABQYAAAAA&#10;" fillcolor="#ffd" stroked="f" strokeweight="2pt"/>
            </w:pict>
          </mc:Fallback>
        </mc:AlternateContent>
      </w:r>
      <w:r w:rsidR="00092C47">
        <w:rPr>
          <w:noProof/>
          <w:lang w:eastAsia="es-ES"/>
        </w:rPr>
        <w:drawing>
          <wp:inline distT="0" distB="0" distL="0" distR="0" wp14:anchorId="6967A69F" wp14:editId="486FFFA6">
            <wp:extent cx="5593737" cy="532737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4370" r="15662" b="72638"/>
                    <a:stretch/>
                  </pic:blipFill>
                  <pic:spPr bwMode="auto">
                    <a:xfrm>
                      <a:off x="0" y="0"/>
                      <a:ext cx="5596297" cy="53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8BE" w:rsidRDefault="00584380" w:rsidP="00584380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4</w:t>
      </w:r>
      <w:r>
        <w:fldChar w:fldCharType="end"/>
      </w:r>
      <w:r>
        <w:t>. Parámetros de Consulta</w:t>
      </w:r>
    </w:p>
    <w:p w:rsidR="004979EF" w:rsidRPr="004979EF" w:rsidRDefault="004979EF" w:rsidP="004979EF">
      <w:pPr>
        <w:rPr>
          <w:lang w:val="es-CO"/>
        </w:rPr>
      </w:pPr>
    </w:p>
    <w:p w:rsidR="00FB4F99" w:rsidRDefault="00E56235" w:rsidP="00E56235">
      <w:r>
        <w:t xml:space="preserve">El resultado de esta consulta, será desplegado en la tabla de la sección ‘Convenio o Facilidad de Pago’ </w:t>
      </w:r>
      <w:r w:rsidR="005E3324">
        <w:t xml:space="preserve">(Figura 5). </w:t>
      </w:r>
    </w:p>
    <w:p w:rsidR="00FB4F99" w:rsidRDefault="00FB4F99" w:rsidP="00E56235"/>
    <w:p w:rsidR="005E3324" w:rsidRPr="00E56235" w:rsidRDefault="005E3324" w:rsidP="00E56235">
      <w:r>
        <w:lastRenderedPageBreak/>
        <w:t xml:space="preserve">Allí podrá visualizar la información </w:t>
      </w:r>
      <w:r w:rsidR="003E70B9">
        <w:t xml:space="preserve">de </w:t>
      </w:r>
      <w:r>
        <w:t>los convenios, su estado, y el detalle de</w:t>
      </w:r>
      <w:r w:rsidR="00681654">
        <w:t xml:space="preserve"> pagos de</w:t>
      </w:r>
      <w:r>
        <w:t xml:space="preserve"> cada uno, haciendo clic en el botón</w:t>
      </w:r>
      <w:r>
        <w:rPr>
          <w:noProof/>
          <w:lang w:eastAsia="es-ES"/>
        </w:rPr>
        <w:drawing>
          <wp:inline distT="0" distB="0" distL="0" distR="0" wp14:anchorId="0BAF4DA3" wp14:editId="5F4220E2">
            <wp:extent cx="147201" cy="162696"/>
            <wp:effectExtent l="0" t="0" r="5715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588" cy="1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54">
        <w:t xml:space="preserve">, al igual que la cartera de dicho acuerdo de pago en el botón </w:t>
      </w:r>
      <w:r w:rsidR="00681654">
        <w:rPr>
          <w:noProof/>
          <w:lang w:eastAsia="es-ES"/>
        </w:rPr>
        <w:drawing>
          <wp:inline distT="0" distB="0" distL="0" distR="0" wp14:anchorId="06F46090" wp14:editId="68291B59">
            <wp:extent cx="157755" cy="163002"/>
            <wp:effectExtent l="0" t="0" r="0" b="889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" t="1" r="7617" b="-1"/>
                    <a:stretch/>
                  </pic:blipFill>
                  <pic:spPr bwMode="auto">
                    <a:xfrm>
                      <a:off x="0" y="0"/>
                      <a:ext cx="156785" cy="1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ubicado a la derecha de la fila.</w:t>
      </w:r>
    </w:p>
    <w:p w:rsidR="005E3324" w:rsidRDefault="00982F15" w:rsidP="005E3324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C0B1787" wp14:editId="209242A1">
                <wp:simplePos x="0" y="0"/>
                <wp:positionH relativeFrom="column">
                  <wp:posOffset>1181100</wp:posOffset>
                </wp:positionH>
                <wp:positionV relativeFrom="paragraph">
                  <wp:posOffset>276225</wp:posOffset>
                </wp:positionV>
                <wp:extent cx="3716691" cy="110997"/>
                <wp:effectExtent l="0" t="0" r="0" b="3810"/>
                <wp:wrapNone/>
                <wp:docPr id="121" name="12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6691" cy="110997"/>
                          <a:chOff x="232565" y="0"/>
                          <a:chExt cx="3716691" cy="110997"/>
                        </a:xfrm>
                      </wpg:grpSpPr>
                      <pic:pic xmlns:pic="http://schemas.openxmlformats.org/drawingml/2006/picture">
                        <pic:nvPicPr>
                          <pic:cNvPr id="40" name="Imagen 4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48911" y="0"/>
                            <a:ext cx="169138" cy="1109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n 4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9885" y="0"/>
                            <a:ext cx="169137" cy="110997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1" name="51 Grupo"/>
                        <wpg:cNvGrpSpPr/>
                        <wpg:grpSpPr>
                          <a:xfrm>
                            <a:off x="232565" y="0"/>
                            <a:ext cx="3716691" cy="110989"/>
                            <a:chOff x="220689" y="0"/>
                            <a:chExt cx="3716691" cy="110989"/>
                          </a:xfrm>
                        </wpg:grpSpPr>
                        <pic:pic xmlns:pic="http://schemas.openxmlformats.org/drawingml/2006/picture">
                          <pic:nvPicPr>
                            <pic:cNvPr id="32" name="Imagen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689" y="1806"/>
                              <a:ext cx="170597" cy="10918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Imagen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23833" y="0"/>
                              <a:ext cx="170597" cy="109183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0" name="50 Grupo"/>
                          <wpg:cNvGrpSpPr/>
                          <wpg:grpSpPr>
                            <a:xfrm>
                              <a:off x="2404884" y="0"/>
                              <a:ext cx="1532496" cy="109183"/>
                              <a:chOff x="91588" y="0"/>
                              <a:chExt cx="1532496" cy="109183"/>
                            </a:xfrm>
                          </wpg:grpSpPr>
                          <pic:pic xmlns:pic="http://schemas.openxmlformats.org/drawingml/2006/picture">
                            <pic:nvPicPr>
                              <pic:cNvPr id="38" name="Imagen 3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1006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1" name="Imagen 4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0750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2" name="Imagen 4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61347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3" name="Imagen 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31944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4" name="Imagen 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02541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n 4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53487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7" name="Imagen 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1588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8" name="Imagen 4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9107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n 4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9704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21 Grupo" o:spid="_x0000_s1026" style="position:absolute;margin-left:93pt;margin-top:21.75pt;width:292.65pt;height:8.75pt;z-index:251686912;mso-width-relative:margin" coordorigin="2325" coordsize="37166,1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hrJVQQAAP0rAAAOAAAAZHJzL2Uyb0RvYy54bWzsWm1vpDYQ/l6p/wHx&#10;fYMN5lXZnNJNLjrp1EZt7wc4rGHRAUY2u5uo6n/v2LCwsJu7KFKvYsuHbIxhzHg8j5+Zwdcfnovc&#10;2DEhM14uTXyFTIOVMV9nZbo0v/z5cRGYhqxpuaY5L9nSfGHS/HDz80/X+ypiNt/wfM2EAYOUMtpX&#10;S3NT11VkWTLesILKK16xEm4mXBS0hkuRWmtB9zB6kVs2Qp6152JdCR4zKaH3rrlp3ujxk4TF9W9J&#10;Illt5EsTdKv1r9C/T+rXurmmUSpotcniVg36Di0KmpXw0m6oO1pTYyuyk6GKLBZc8qS+inlh8STJ&#10;YqbnALPBaDSbB8G3lZ5LGu3TqjMTmHZkp3cPG/+6exRGtoa1s7FplLSARYKm8SC2FVfm2VdpBE89&#10;iOqP6lG0HWlzpWb8nIhC/Ye5GM/asC+dYdlzbcTQ6fjY80IYP4Z7GKMw9BvLxxtYHiVmO7bruabR&#10;y8ab+29LW4d3W0rFTqMqiyP4a40FrRNjfd+pQKreCma2gxRvGqOg4uu2WsC6VrTOnrI8q1+0j8IK&#10;KqXK3WMWP4rmorc7AbdszP6poCkrDegAKysJ9VAjQtWUPvP4qzRKvtrQMmW3sgLvBnOqp63h4/py&#10;8L6nPKs+ZnmuVkq125kBEkaedMY4jZfe8XhbsLJuYCdYDpPkpdxklTQNEbHiiYEXiU9rrIEAS/9Z&#10;1up1ygk0FP6yg1uEQvuXxcpFqwVB/v3iNiT+wkf3PkEkwCu8+ltJYxJtJYP50vyuylpdofdE27N+&#10;3+4QDaI0Mo0d1fhXltIKHf5rFaFLmUTpKmvB6nijmglY63ewcCPT3dCm7a2p7C4BF0pihAQ7IEGI&#10;wel7nz7gAQMYHNgZh3DoHBpWW8j6gfHCUA2wKuihrUp3oHGj0eGRdvEbJbR2oFPjP9CYDgwA/EMY&#10;uDMMLgEGjheGQTDY2gcw8P9VGHTU0BFZS3dux3bu+8nulLUOUzthvCAcM56NPOg82h2+wXiNdLdB&#10;TJvxHHsEdeiAPW1IYTPjyWhyjNe7NA6Q1zj8ARHYRy6EfQ3noRAHjrrfufT/kfMcMgYCmYFwCZyH&#10;HdsJHOd4c/+BMHid87pUw0XvTvBsFakH4LlnwlrXsUnojTFOoy7NC7EbQNzbi/ach88LdxvExDkP&#10;Zj0IbyH8nznvArI8DOUMoLojl/6BSFch06SSvC7oPtQ6dPVijvymXuvwQuS7wC79xj6j4PWK3zj/&#10;IXP+cxEVv8DDDoEUZ0bBW+reEB4PIiKiE8KZC6bOBRg5OCTnE4S5BtDXuZrPbspQQxjMNYCLIANs&#10;I9sl5z//zDA4gQGkUEMY6PLhzAaTZwPiOiSYg6I3HgYAQw1hoA9KzDCYOgxOCp9zfvx6fjyulZK5&#10;VnoRIZHthxjNVPBGKoCzAUMq0CcIZiqYOhUQEvrov0qP+69o8O396EOhbsMZU/1Fvj0Pqw6xHl9r&#10;if7U7s0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LLqE0+AAAAAJAQAADwAA&#10;AGRycy9kb3ducmV2LnhtbEyPQUvDQBSE74L/YXmCN7uJsWlJsymlqKci2ArS2zb7moRm34bsNkn/&#10;vc+THocZZr7J15NtxYC9bxwpiGcRCKTSmYYqBV+Ht6clCB80Gd06QgU39LAu7u9ynRk30icO+1AJ&#10;LiGfaQV1CF0mpS9rtNrPXIfE3tn1VgeWfSVNr0cut618jqJUWt0QL9S6w22N5WV/tQreRz1ukvh1&#10;2F3O29vxMP/43sWo1OPDtFmBCDiFvzD84jM6FMx0clcyXrSslyl/CQpekjkIDiwWcQLipCCNI5BF&#10;Lv8/KH4AAAD//wMAUEsDBAoAAAAAAAAAIQBJawmShwAAAIcAAAAUAAAAZHJzL21lZGlhL2ltYWdl&#10;MS5wbmeJUE5HDQoaCgAAAA1JSERSAAAAGQAAABAIAgAAAGyEQ/wAAAABc1JHQgCuzhzpAAAAQUlE&#10;QVQ4T2N8+PA/A5UA0///DNRCTExUchTQGCZGKppFPaMYqOjFUbNIjBeqhv0/Ei3Ho5yJarkRmO6p&#10;56xBaxYAnQk2rxiNrxUAAAAASUVORK5CYIJQSwECLQAUAAYACAAAACEAsYJntgoBAAATAgAAEwAA&#10;AAAAAAAAAAAAAAAAAAAAW0NvbnRlbnRfVHlwZXNdLnhtbFBLAQItABQABgAIAAAAIQA4/SH/1gAA&#10;AJQBAAALAAAAAAAAAAAAAAAAADsBAABfcmVscy8ucmVsc1BLAQItABQABgAIAAAAIQDNHhrJVQQA&#10;AP0rAAAOAAAAAAAAAAAAAAAAADoCAABkcnMvZTJvRG9jLnhtbFBLAQItABQABgAIAAAAIQCqJg6+&#10;vAAAACEBAAAZAAAAAAAAAAAAAAAAALsGAABkcnMvX3JlbHMvZTJvRG9jLnhtbC5yZWxzUEsBAi0A&#10;FAAGAAgAAAAhACy6hNPgAAAACQEAAA8AAAAAAAAAAAAAAAAArgcAAGRycy9kb3ducmV2LnhtbFBL&#10;AQItAAoAAAAAAAAAIQBJawmShwAAAIcAAAAUAAAAAAAAAAAAAAAAALsIAABkcnMvbWVkaWEvaW1h&#10;Z2UxLnBuZ1BLBQYAAAAABgAGAHwBAAB0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0" o:spid="_x0000_s1027" type="#_x0000_t75" style="position:absolute;left:28489;width:1691;height:1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aCSPCAAAA2wAAAA8AAABkcnMvZG93bnJldi54bWxET8tqwkAU3Rf6D8MV3NWJQYtNHUUKgqvW&#10;Jha6vGRu82jmTpiZxPTvOwvB5eG8t/vJdGIk5xvLCpaLBARxaXXDlYJLcXzagPABWWNnmRT8kYf9&#10;7vFhi5m2V/6kMQ+ViCHsM1RQh9BnUvqyJoN+YXviyP1YZzBE6CqpHV5juOlkmiTP0mDDsaHGnt5q&#10;Kn/zwSj4uNh1+4UH+d4O68F9v5yLtD0rNZ9Nh1cQgaZwF9/cJ61gFdfHL/EHyN0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mgkjwgAAANsAAAAPAAAAAAAAAAAAAAAAAJ8C&#10;AABkcnMvZG93bnJldi54bWxQSwUGAAAAAAQABAD3AAAAjgMAAAAA&#10;">
                  <v:imagedata r:id="rId18" o:title=""/>
                  <v:path arrowok="t"/>
                </v:shape>
                <v:shape id="Imagen 45" o:spid="_x0000_s1028" type="#_x0000_t75" style="position:absolute;left:36998;width:1692;height:1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tqrvEAAAA2wAAAA8AAABkcnMvZG93bnJldi54bWxEj1trAjEUhN8L/odwBN9qVnFLXY0iQqFP&#10;rfUCPh42x724OVmSrG7/fSMIfRxm5htmue5NI27kfGVZwWScgCDOra64UHA8fLy+g/ABWWNjmRT8&#10;kof1avCyxEzbO//QbR8KESHsM1RQhtBmUvq8JIN+bFvi6F2sMxiidIXUDu8Rbho5TZI3abDiuFBi&#10;S9uS8uu+Mwq+jzatT7iRX3WXdu483x2m9U6p0bDfLEAE6sN/+Nn+1ApmKTy+xB8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DtqrvEAAAA2wAAAA8AAAAAAAAAAAAAAAAA&#10;nwIAAGRycy9kb3ducmV2LnhtbFBLBQYAAAAABAAEAPcAAACQAwAAAAA=&#10;">
                  <v:imagedata r:id="rId18" o:title=""/>
                  <v:path arrowok="t"/>
                </v:shape>
                <v:group id="51 Grupo" o:spid="_x0000_s1029" style="position:absolute;left:2325;width:37167;height:1109" coordorigin="2206" coordsize="37166,1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Imagen 32" o:spid="_x0000_s1030" type="#_x0000_t75" style="position:absolute;left:2206;top:18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CQbLEAAAA2wAAAA8AAABkcnMvZG93bnJldi54bWxEj1trAjEUhN8L/odwBN9q1hVLXY0iQqFP&#10;rfUCPh42x724OVmSrG7/fSMIfRxm5htmue5NI27kfGVZwWScgCDOra64UHA8fLy+g/ABWWNjmRT8&#10;kof1avCyxEzbO//QbR8KESHsM1RQhtBmUvq8JIN+bFvi6F2sMxiidIXUDu8RbhqZJsmbNFhxXCix&#10;pW1J+XXfGQXfRzurT7iRX3U369x5vjuk9U6p0bDfLEAE6sN/+Nn+1AqmKTy+xB8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CQbLEAAAA2wAAAA8AAAAAAAAAAAAAAAAA&#10;nwIAAGRycy9kb3ducmV2LnhtbFBLBQYAAAAABAAEAPcAAACQAwAAAAA=&#10;">
                    <v:imagedata r:id="rId18" o:title=""/>
                    <v:path arrowok="t"/>
                  </v:shape>
                  <v:shape id="Imagen 34" o:spid="_x0000_s1031" type="#_x0000_t75" style="position:absolute;left:13238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nfF3DAAAA2wAAAA8AAABkcnMvZG93bnJldi54bWxEj1trAjEUhN8L/odwBN9qVltFV6OIUPCp&#10;Xgt9PGxO99LNyZJkdf33Rij0cZiZb5jlujO1uJLzpWUFo2ECgjizuuRcweX88ToD4QOyxtoyKbiT&#10;h/Wq97LEVNsbH+l6CrmIEPYpKihCaFIpfVaQQT+0DXH0fqwzGKJ0udQObxFuajlOkqk0WHJcKLCh&#10;bUHZ76k1CvYXO6m+cCM/q3bSuu/54TyuDkoN+t1mASJQF/7Df+2dVvD2Ds8v8Qf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6d8XcMAAADbAAAADwAAAAAAAAAAAAAAAACf&#10;AgAAZHJzL2Rvd25yZXYueG1sUEsFBgAAAAAEAAQA9wAAAI8DAAAAAA==&#10;">
                    <v:imagedata r:id="rId18" o:title=""/>
                    <v:path arrowok="t"/>
                  </v:shape>
                  <v:group id="50 Grupo" o:spid="_x0000_s1032" style="position:absolute;left:24048;width:15325;height:1091" coordorigin="915" coordsize="15324,1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Imagen 38" o:spid="_x0000_s1033" type="#_x0000_t75" style="position:absolute;left:1110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qdljCAAAA2wAAAA8AAABkcnMvZG93bnJldi54bWxET8tqwkAU3Rf6D8MV3NWJEYtNHUUKgqvW&#10;Jha6vGRu82jmTpiZxPTvOwvB5eG8t/vJdGIk5xvLCpaLBARxaXXDlYJLcXzagPABWWNnmRT8kYf9&#10;7vFhi5m2V/6kMQ+ViCHsM1RQh9BnUvqyJoN+YXviyP1YZzBE6CqpHV5juOlkmiTP0mDDsaHGnt5q&#10;Kn/zwSj4uNh1+4UH+d4O68F9v5yLtD0rNZ9Nh1cQgaZwF9/cJ61gFcfGL/EHyN0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26nZYwgAAANsAAAAPAAAAAAAAAAAAAAAAAJ8C&#10;AABkcnMvZG93bnJldi54bWxQSwUGAAAAAAQABAD3AAAAjgMAAAAA&#10;">
                      <v:imagedata r:id="rId18" o:title=""/>
                      <v:path arrowok="t"/>
                    </v:shape>
                    <v:shape id="Imagen 41" o:spid="_x0000_s1034" type="#_x0000_t75" style="position:absolute;left:6907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WrLjDAAAA2wAAAA8AAABkcnMvZG93bnJldi54bWxEj1trAjEUhN8L/odwBN9qVtGiq1FEKPSp&#10;tV7Ax8PmuBc3J0uS1e2/bwTBx2FmvmGW687U4kbOl5YVjIYJCOLM6pJzBcfD5/sMhA/IGmvLpOCP&#10;PKxXvbclptre+Zdu+5CLCGGfooIihCaV0mcFGfRD2xBH72KdwRCly6V2eI9wU8txknxIgyXHhQIb&#10;2haUXfetUfBztNPqhBv5XbXT1p3nu8O42ik16HebBYhAXXiFn+0vrWAygseX+APk6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9asuMMAAADbAAAADwAAAAAAAAAAAAAAAACf&#10;AgAAZHJzL2Rvd25yZXYueG1sUEsFBgAAAAAEAAQA9wAAAI8DAAAAAA==&#10;">
                      <v:imagedata r:id="rId18" o:title=""/>
                      <v:path arrowok="t"/>
                    </v:shape>
                    <v:shape id="Imagen 42" o:spid="_x0000_s1035" type="#_x0000_t75" style="position:absolute;left:8613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EMs/EAAAA2wAAAA8AAABkcnMvZG93bnJldi54bWxEj1trAjEUhN8L/odwBN9q1kVLXY0iQqFP&#10;rfUCPh42x724OVmSrG7/fSMIfRxm5htmue5NI27kfGVZwWScgCDOra64UHA8fLy+g/ABWWNjmRT8&#10;kof1avCyxEzbO//QbR8KESHsM1RQhtBmUvq8JIN+bFvi6F2sMxiidIXUDu8RbhqZJsmbNFhxXCix&#10;pW1J+XXfGQXfRzurT7iRX3U369x5vjuk9U6p0bDfLEAE6sN/+Nn+1AqmKTy+xB8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8EMs/EAAAA2wAAAA8AAAAAAAAAAAAAAAAA&#10;nwIAAGRycy9kb3ducmV2LnhtbFBLBQYAAAAABAAEAPcAAACQAwAAAAA=&#10;">
                      <v:imagedata r:id="rId18" o:title=""/>
                      <v:path arrowok="t"/>
                    </v:shape>
                    <v:shape id="Imagen 43" o:spid="_x0000_s1036" type="#_x0000_t75" style="position:absolute;left:10319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Il1TDAAAA2wAAAA8AAABkcnMvZG93bnJldi54bWxEj1trAjEUhN8L/odwBN9qVltFV6OIUPCp&#10;Xgt9PGxO99LNyZJkdf33Rij0cZiZb5jlujO1uJLzpWUFo2ECgjizuuRcweX88ToD4QOyxtoyKbiT&#10;h/Wq97LEVNsbH+l6CrmIEPYpKihCaFIpfVaQQT+0DXH0fqwzGKJ0udQObxFuajlOkqk0WHJcKLCh&#10;bUHZ76k1CvYXO6m+cCM/q3bSuu/54TyuDkoN+t1mASJQF/7Df+2dVvD+Bs8v8Qf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EiXVMMAAADbAAAADwAAAAAAAAAAAAAAAACf&#10;AgAAZHJzL2Rvd25yZXYueG1sUEsFBgAAAAAEAAQA9wAAAI8DAAAAAA==&#10;">
                      <v:imagedata r:id="rId18" o:title=""/>
                      <v:path arrowok="t"/>
                    </v:shape>
                    <v:shape id="Imagen 44" o:spid="_x0000_s1037" type="#_x0000_t75" style="position:absolute;left:12025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hDyDDAAAA2wAAAA8AAABkcnMvZG93bnJldi54bWxEj1trAjEUhN8F/0M4Qt80q2jR1ShSKPSp&#10;Wi/g42Fz3IubkyXJ6vbfm0LBx2FmvmFWm87U4k7Ol5YVjEcJCOLM6pJzBafj53AOwgdkjbVlUvBL&#10;Hjbrfm+FqbYP/qH7IeQiQtinqKAIoUml9FlBBv3INsTRu1pnMETpcqkdPiLc1HKSJO/SYMlxocCG&#10;PgrKbofWKNid7Kw641Z+V+2sdZfF/jip9kq9DbrtEkSgLrzC/+0vrWA6hb8v8QfI9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6EPIMMAAADbAAAADwAAAAAAAAAAAAAAAACf&#10;AgAAZHJzL2Rvd25yZXYueG1sUEsFBgAAAAAEAAQA9wAAAI8DAAAAAA==&#10;">
                      <v:imagedata r:id="rId18" o:title=""/>
                      <v:path arrowok="t"/>
                    </v:shape>
                    <v:shape id="Imagen 46" o:spid="_x0000_s1038" type="#_x0000_t75" style="position:absolute;left:14534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/NMzDAAAA2wAAAA8AAABkcnMvZG93bnJldi54bWxEj1trAjEUhN8L/odwhL7VrKKiq1FEEHxq&#10;rRfw8bA57sXNyZJkdfvvm0LBx2FmvmGW687U4kHOl5YVDAcJCOLM6pJzBefT7mMGwgdkjbVlUvBD&#10;Htar3tsSU22f/E2PY8hFhLBPUUERQpNK6bOCDPqBbYijd7POYIjS5VI7fEa4qeUoSabSYMlxocCG&#10;tgVl92NrFHyd7aS64EZ+Vu2kddf54TSqDkq997vNAkSgLrzC/+29VjCewt+X+APk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D80zMMAAADbAAAADwAAAAAAAAAAAAAAAACf&#10;AgAAZHJzL2Rvd25yZXYueG1sUEsFBgAAAAAEAAQA9wAAAI8DAAAAAA==&#10;">
                      <v:imagedata r:id="rId18" o:title=""/>
                      <v:path arrowok="t"/>
                    </v:shape>
                    <v:shape id="Imagen 47" o:spid="_x0000_s1039" type="#_x0000_t75" style="position:absolute;left:915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zkVfDAAAA2wAAAA8AAABkcnMvZG93bnJldi54bWxEj1trAjEUhN8L/odwBN9qVtGqq1FEEHyq&#10;10IfD5vTvXRzsiRZ3f57Uyj0cZiZb5jVpjO1uJPzpWUFo2ECgjizuuRcwe26f52D8AFZY22ZFPyQ&#10;h82697LCVNsHn+l+CbmIEPYpKihCaFIpfVaQQT+0DXH0vqwzGKJ0udQOHxFuajlOkjdpsOS4UGBD&#10;u4Ky70trFBxvdlp94Fa+V+20dZ+L03VcnZQa9LvtEkSgLvyH/9oHrWAyg98v8QfI9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3ORV8MAAADbAAAADwAAAAAAAAAAAAAAAACf&#10;AgAAZHJzL2Rvd25yZXYueG1sUEsFBgAAAAAEAAQA9wAAAI8DAAAAAA==&#10;">
                      <v:imagedata r:id="rId18" o:title=""/>
                      <v:path arrowok="t"/>
                    </v:shape>
                    <v:shape id="Imagen 48" o:spid="_x0000_s1040" type="#_x0000_t75" style="position:absolute;left:2791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sBSXCAAAA2wAAAA8AAABkcnMvZG93bnJldi54bWxET8tqwkAU3Rf6D8MV3NWJQYtNHUUKgqvW&#10;Jha6vGRu82jmTpiZxPTvOwvB5eG8t/vJdGIk5xvLCpaLBARxaXXDlYJLcXzagPABWWNnmRT8kYf9&#10;7vFhi5m2V/6kMQ+ViCHsM1RQh9BnUvqyJoN+YXviyP1YZzBE6CqpHV5juOlkmiTP0mDDsaHGnt5q&#10;Kn/zwSj4uNh1+4UH+d4O68F9v5yLtD0rNZ9Nh1cQgaZwF9/cJ61gFcfGL/EHyN0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7AUlwgAAANsAAAAPAAAAAAAAAAAAAAAAAJ8C&#10;AABkcnMvZG93bnJldi54bWxQSwUGAAAAAAQABAD3AAAAjgMAAAAA&#10;">
                      <v:imagedata r:id="rId18" o:title=""/>
                      <v:path arrowok="t"/>
                    </v:shape>
                    <v:shape id="Imagen 49" o:spid="_x0000_s1041" type="#_x0000_t75" style="position:absolute;left:4497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goL7EAAAA2wAAAA8AAABkcnMvZG93bnJldi54bWxEj09rAjEUxO+C3yG8Qm+ardRSt2ZFhEJP&#10;1qqFHh+b5/5x87Ik2XX99o0geBxm5jfMcjWYRvTkfGVZwcs0AUGcW11xoeB4+Jy8g/ABWWNjmRRc&#10;ycMqG4+WmGp74R/q96EQEcI+RQVlCG0qpc9LMuintiWO3sk6gyFKV0jt8BLhppGzJHmTBiuOCyW2&#10;tCkpP+87o+D7aOf1L67ltu7mnftb7A6zeqfU89Ow/gARaAiP8L39pRW8LuD2Jf4Am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GgoL7EAAAA2wAAAA8AAAAAAAAAAAAAAAAA&#10;nwIAAGRycy9kb3ducmV2LnhtbFBLBQYAAAAABAAEAPcAAACQAwAAAAA=&#10;">
                      <v:imagedata r:id="rId18" o:title=""/>
                      <v:path arrowok="t"/>
                    </v:shape>
                  </v:group>
                </v:group>
              </v:group>
            </w:pict>
          </mc:Fallback>
        </mc:AlternateContent>
      </w:r>
      <w:r w:rsidR="00E56235">
        <w:rPr>
          <w:noProof/>
          <w:lang w:eastAsia="es-ES"/>
        </w:rPr>
        <w:drawing>
          <wp:inline distT="0" distB="0" distL="0" distR="0" wp14:anchorId="2612D0E3" wp14:editId="3AE4695C">
            <wp:extent cx="5281448" cy="82586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077" cy="8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A3" w:rsidRPr="00166668" w:rsidRDefault="005E3324" w:rsidP="005E3324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5</w:t>
      </w:r>
      <w:r>
        <w:fldChar w:fldCharType="end"/>
      </w:r>
      <w:r>
        <w:t>. Información de convenios</w:t>
      </w:r>
    </w:p>
    <w:p w:rsidR="00681654" w:rsidRDefault="00681654" w:rsidP="00C3532D"/>
    <w:p w:rsidR="006B080F" w:rsidRPr="00C3532D" w:rsidRDefault="00681654" w:rsidP="00C3532D">
      <w:r>
        <w:t xml:space="preserve">El </w:t>
      </w:r>
      <w:r w:rsidR="00057CDF">
        <w:t>botón</w:t>
      </w:r>
      <w:r w:rsidR="00057CDF">
        <w:rPr>
          <w:noProof/>
          <w:lang w:eastAsia="es-ES"/>
        </w:rPr>
        <w:drawing>
          <wp:inline distT="0" distB="0" distL="0" distR="0" wp14:anchorId="67AAC08B" wp14:editId="1CA97156">
            <wp:extent cx="147201" cy="162696"/>
            <wp:effectExtent l="0" t="0" r="5715" b="889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588" cy="1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CDF">
        <w:t xml:space="preserve">, </w:t>
      </w:r>
      <w:r>
        <w:t>muestra el registro de los pagos realizados al convenio (Figura 6)</w:t>
      </w:r>
    </w:p>
    <w:p w:rsidR="00681654" w:rsidRDefault="00CC3779" w:rsidP="00681654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B6DA5BE" wp14:editId="287C3807">
                <wp:simplePos x="0" y="0"/>
                <wp:positionH relativeFrom="column">
                  <wp:posOffset>1376680</wp:posOffset>
                </wp:positionH>
                <wp:positionV relativeFrom="paragraph">
                  <wp:posOffset>297815</wp:posOffset>
                </wp:positionV>
                <wp:extent cx="2721255" cy="666852"/>
                <wp:effectExtent l="0" t="0" r="3175" b="0"/>
                <wp:wrapNone/>
                <wp:docPr id="85" name="8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255" cy="666852"/>
                          <a:chOff x="0" y="0"/>
                          <a:chExt cx="2721255" cy="666852"/>
                        </a:xfrm>
                      </wpg:grpSpPr>
                      <wps:wsp>
                        <wps:cNvPr id="64" name="64 Rectángulo"/>
                        <wps:cNvSpPr/>
                        <wps:spPr>
                          <a:xfrm>
                            <a:off x="2348180" y="124359"/>
                            <a:ext cx="360045" cy="59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84 Grupo"/>
                        <wpg:cNvGrpSpPr/>
                        <wpg:grpSpPr>
                          <a:xfrm>
                            <a:off x="0" y="0"/>
                            <a:ext cx="2721255" cy="666852"/>
                            <a:chOff x="0" y="0"/>
                            <a:chExt cx="2721255" cy="666852"/>
                          </a:xfrm>
                        </wpg:grpSpPr>
                        <pic:pic xmlns:pic="http://schemas.openxmlformats.org/drawingml/2006/picture">
                          <pic:nvPicPr>
                            <pic:cNvPr id="62" name="Imagen 6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6154"/>
                            <a:stretch/>
                          </pic:blipFill>
                          <pic:spPr bwMode="auto">
                            <a:xfrm>
                              <a:off x="2362810" y="0"/>
                              <a:ext cx="358445" cy="804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66" name="66 Rectángulo"/>
                          <wps:cNvSpPr/>
                          <wps:spPr>
                            <a:xfrm>
                              <a:off x="2348180" y="248717"/>
                              <a:ext cx="360045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67 Rectángulo"/>
                          <wps:cNvSpPr/>
                          <wps:spPr>
                            <a:xfrm>
                              <a:off x="2348180" y="365760"/>
                              <a:ext cx="360045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68 Rectángulo"/>
                          <wps:cNvSpPr/>
                          <wps:spPr>
                            <a:xfrm>
                              <a:off x="2348180" y="490119"/>
                              <a:ext cx="360045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69 Rectángulo"/>
                          <wps:cNvSpPr/>
                          <wps:spPr>
                            <a:xfrm>
                              <a:off x="2348180" y="607162"/>
                              <a:ext cx="360045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77 Rectángulo"/>
                          <wps:cNvSpPr/>
                          <wps:spPr>
                            <a:xfrm>
                              <a:off x="65837" y="124359"/>
                              <a:ext cx="267970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79 Rectángulo"/>
                          <wps:cNvSpPr/>
                          <wps:spPr>
                            <a:xfrm>
                              <a:off x="36576" y="248717"/>
                              <a:ext cx="295910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80 Rectángulo"/>
                          <wps:cNvSpPr/>
                          <wps:spPr>
                            <a:xfrm>
                              <a:off x="36576" y="365760"/>
                              <a:ext cx="295910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81 Rectángulo"/>
                          <wps:cNvSpPr/>
                          <wps:spPr>
                            <a:xfrm>
                              <a:off x="36576" y="490119"/>
                              <a:ext cx="295910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82 Rectángulo"/>
                          <wps:cNvSpPr/>
                          <wps:spPr>
                            <a:xfrm>
                              <a:off x="51207" y="607162"/>
                              <a:ext cx="281940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" name="Imagen 8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/>
                            <a:stretch/>
                          </pic:blipFill>
                          <pic:spPr bwMode="auto">
                            <a:xfrm>
                              <a:off x="0" y="0"/>
                              <a:ext cx="329184" cy="804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85 Grupo" o:spid="_x0000_s1026" style="position:absolute;margin-left:108.4pt;margin-top:23.45pt;width:214.25pt;height:52.5pt;z-index:251716608" coordsize="27212,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I2yELQYAAG8zAAAOAAAAZHJzL2Uyb0RvYy54bWzsW+9u2zYQ/z5g7yDo&#10;u2tJ1l+jTuE6aVAga4K2Qz/TNGULlUSNpONkwx5mz7IX2x0pyamtdUEaBB7AAnFFkTySx7vfHY+n&#10;12/uqtK5ZUIWvJ65/ivPdVhN+aqo1zP318/vRqnrSEXqFSl5zWbuPZPum7Off3q9a6Ys4Bterphw&#10;gEgtp7tm5m6UaqbjsaQbVhH5ijeshsqci4ooKIr1eCXIDqhX5TjwvHi842LVCE6ZlPD23FS6Z5p+&#10;njOqrvNcMuWUMxfmpvSv0L9L/B2fvSbTtSDNpqDtNMgTZlGRooZBe1LnRBFnK4ojUlVBBZc8V68o&#10;r8Y8zwvK9BpgNb53sJpLwbeNXst6uls3PZuAtQd8ejJZ+uH2RjjFauamkevUpII9SiPnUmwbjszZ&#10;NesptLkUzafmRrQv1qaE673LRYX/w0qcO83W+56t7E45FF4GSeAHEZCnUBfHcRoFhu90A5tz1I1u&#10;Lr7fcdwNO8bZ9ZPZNSBCcs8l+WNc+rQhDdPMl8iBlktx2HEpDp2PIF5//1Wvt2XLK92yZ5ScSuDZ&#10;AJeCSZj6KYgj8MMPwkmUGX50DJvEnhe2/IqyONNi2q+aTBsh1SXjlYMPM1fANLTwkdsrqWCPoGnX&#10;BEeXvCxW74qy1AXULLYohXNLQCeWax/Hhh7ftCprbFtz7GWq8Q3wu1uTflL3JcN2Zf2R5SBEuNd6&#10;Ilp994MQSlmtfFO1IStmxo48+NeN3k1Lz0UTRMo5jN/Tbgl0LQ2RjraZZdseuzKt/X1n73sTM537&#10;HnpkXqu+c1XUXAwRKGFV7cimfcckwxrk0pKv7kF4BDfYIxv6roBtuyJS3RABYANyAACqruEnL/lu&#10;5vL2yXU2XPw+9B7bg3RDrevsALxmrvxtSwRznfJ9DXKf+WGIaKcLYZQEUBAPa5YPa+ptteAgCz5A&#10;dUP1I7ZXZfeYC159AZyd46hQRWoKY89cqkRXWCgDqoDUlM3nuhkgXEPUVf2poUgcuYpi+fnuCxFN&#10;K7sKZP4D73SNTA9E2LTFnjWfbxXPCy3fe762/Aa9N1il0aCHrQ7aeqVNw/8ltDUFncJfawDg6Qja&#10;/ttQQi+1RRExxrZ6FI2KiK/bZmR2slgWZaHutd2F3cRJ1bc3BUWMw8IDlAw6lHxfkTWrnVgjftfI&#10;dAFpKOgVp1+lU/PFhtRrNpcNYBkKCyrVt8118ZvxlmXRIEChbn0p1EZLUSdpWNkuFSTzwFwOcMuY&#10;4nNOtxVglfEtBCuJAsdGbopGgkZMWbVkKwDc9ysjziC8gLgabcBkaXv/R5DOPS8L3o4WkbcYhV5y&#10;MZpnYTJKvIsk9AD4F/7iT1QGP5xuJQMGkPK8Kdq5wtuj2Q4a99YNMm6Ddj8MHnaAClPTUNpNERAe&#10;WYJzlYKi5UJnKI79KERmw1slmKKbjvEdc83WoiFzlrtf+Ar8AwKKqLX5wPgHkzhIfcCHYxdgEqVh&#10;Z9FSL4yTFjU7Cp25eqRFGzZPgPkD+xFN4hD2Ix7N5+fJKAzP09Hbt/C0WFxk4cSPw+ii3w8Jxonv&#10;rpeSgqasfnxLjGk42goUbOMaaKGGIiLWS3gvcaeXcfws3ksQpomvN1MzX7t71ntBdwhVynov1nsR&#10;GnIf5b28BAAkPQAkzwIAkzhK4vYYDThnAQCPUvb4ggcZe3xpjzpoCk4GACAeZ6I8cfosABBmnu/b&#10;+EUf8dBOtwUACwAPYh0nBQBZDwDZswBA7CW+Od7bIwCGPC0A2ACmOffvg52nBABJfwRInn4EiKN0&#10;AnT+5f4iiJMsgTgQ3vfY+4v+FsHeX5gbDnPfYe8v8F4IrEUb+XuhEGDS2//k6fZfn/q1+g8FAIMs&#10;yjAMbNXfBgBtAPC0AoCYddBmeXhPdv/36j8U/rPqb+P/Nvx3ms5/Cjkerfr7z6D+Q8E/q/5W/a36&#10;n6j693k5afBk9Y/8wDNn/6HQH2SAZJh7Zp1/6/xb5//Rzj+mBMFfm3IET0dZYAM5awep8NDrxTL8&#10;0knnSLQZfvACop64DEwDtBl+J5HhB0m9CSTe6e8enjXVDwB+IMkvyPwUBkPot0l+qAqHSX77DxZ0&#10;3E9/1aHvi9ovUPCzkYdl3Wr/nczZ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fq0lHhAAAACgEAAA8AAABkcnMvZG93bnJldi54bWxMj0FLw0AQhe+C/2EZwZvdbNsEG7Mppain&#10;ItgK4m2bTJPQ7GzIbpP03zue7HF4H+99k60n24oBe9840qBmEQikwpUNVRq+Dm9PzyB8MFSa1hFq&#10;uKKHdX5/l5m0dCN94rAPleAS8qnRUIfQpVL6okZr/Mx1SJydXG9N4LOvZNmbkcttK+dRlEhrGuKF&#10;2nS4rbE47y9Ww/toxs1CvQ6782l7/TnEH987hVo/PkybFxABp/APw58+q0POTkd3odKLVsNcJawe&#10;NCyTFQgGkmW8AHFkMlYrkHkmb1/IfwEAAP//AwBQSwMECgAAAAAAAAAhAElrCZKHAAAAhwAAABQA&#10;AABkcnMvbWVkaWEvaW1hZ2UxLnBuZ4lQTkcNChoKAAAADUlIRFIAAAAZAAAAEAgCAAAAbIRD/AAA&#10;AAFzUkdCAK7OHOkAAABBSURBVDhPY3z48D8DlQDT//8M1EJMTFRyFNAYJkYqmkU9oxio6MVRs0iM&#10;F6qG/T8SLcejnIlquRGY7qnnrEFrFgCdCTavGI2vFQAAAABJRU5ErkJgglBLAQItABQABgAIAAAA&#10;IQCxgme2CgEAABMCAAATAAAAAAAAAAAAAAAAAAAAAABbQ29udGVudF9UeXBlc10ueG1sUEsBAi0A&#10;FAAGAAgAAAAhADj9If/WAAAAlAEAAAsAAAAAAAAAAAAAAAAAOwEAAF9yZWxzLy5yZWxzUEsBAi0A&#10;FAAGAAgAAAAhAL0jbIQtBgAAbzMAAA4AAAAAAAAAAAAAAAAAOgIAAGRycy9lMm9Eb2MueG1sUEsB&#10;Ai0AFAAGAAgAAAAhAKomDr68AAAAIQEAABkAAAAAAAAAAAAAAAAAkwgAAGRycy9fcmVscy9lMm9E&#10;b2MueG1sLnJlbHNQSwECLQAUAAYACAAAACEAx+rSUeEAAAAKAQAADwAAAAAAAAAAAAAAAACGCQAA&#10;ZHJzL2Rvd25yZXYueG1sUEsBAi0ACgAAAAAAAAAhAElrCZKHAAAAhwAAABQAAAAAAAAAAAAAAAAA&#10;lAoAAGRycy9tZWRpYS9pbWFnZTEucG5nUEsFBgAAAAAGAAYAfAEAAE0LAAAAAA==&#10;">
                <v:rect id="64 Rectángulo" o:spid="_x0000_s1027" style="position:absolute;left:23481;top:1243;width:3601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gqucQA&#10;AADbAAAADwAAAGRycy9kb3ducmV2LnhtbESPQWvCQBSE7wX/w/KE3pqNtmqJ2YiUVtSbtun5kX0m&#10;wezbNLvG9N93C4LHYWa+YdLVYBrRU+dqywomUQyCuLC65lLB1+fH0ysI55E1NpZJwS85WGWjhxQT&#10;ba98oP7oSxEg7BJUUHnfJlK6oiKDLrItcfBOtjPog+xKqTu8Brhp5DSO59JgzWGhwpbeKirOx4tR&#10;cJktdu/D98/mOY/zxT5vZlu/aZV6HA/rJQhPg7+Hb+2tVjB/gf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YKrnEAAAA2wAAAA8AAAAAAAAAAAAAAAAAmAIAAGRycy9k&#10;b3ducmV2LnhtbFBLBQYAAAAABAAEAPUAAACJAwAAAAA=&#10;" fillcolor="white [3212]" stroked="f" strokeweight="2pt"/>
                <v:group id="84 Grupo" o:spid="_x0000_s1028" style="position:absolute;width:27212;height:6668" coordsize="27212,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Imagen 62" o:spid="_x0000_s1029" type="#_x0000_t75" style="position:absolute;left:23628;width:3584;height: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cMdTCAAAA2wAAAA8AAABkcnMvZG93bnJldi54bWxEj0GLwjAUhO8L/ofwBG9rqgcp1SgqCiuI&#10;sFXvj+TZVpuX0mRr/fdmYWGPw8x8wyxWva1FR62vHCuYjBMQxNqZigsFl/P+MwXhA7LB2jEpeJGH&#10;1XLwscDMuCd/U5eHQkQI+wwVlCE0mZRel2TRj11DHL2bay2GKNtCmhafEW5rOU2SmbRYcVwosaFt&#10;SfqR/1gFd217fUpf+W6j9936fjger+dUqdGwX89BBOrDf/iv/WUUzKbw+yX+ALl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3DHUwgAAANsAAAAPAAAAAAAAAAAAAAAAAJ8C&#10;AABkcnMvZG93bnJldi54bWxQSwUGAAAAAAQABAD3AAAAjgMAAAAA&#10;">
                    <v:imagedata r:id="rId18" o:title="" croptop="43355f"/>
                    <v:path arrowok="t"/>
                  </v:shape>
                  <v:rect id="66 Rectángulo" o:spid="_x0000_s1030" style="position:absolute;left:23481;top:2487;width:3601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RVcQA&#10;AADbAAAADwAAAGRycy9kb3ducmV2LnhtbESPQWvCQBSE7wX/w/KE3uqmLUkkdRWRVqK3qvH8yL4m&#10;odm3aXY16b/vCkKPw8x8wyxWo2nFlXrXWFbwPItAEJdWN1wpOB0/nuYgnEfW2FomBb/kYLWcPCww&#10;03bgT7oefCUChF2GCmrvu0xKV9Zk0M1sRxy8L9sb9EH2ldQ9DgFuWvkSRYk02HBYqLGjTU3l9+Fi&#10;FFzidPc+nn+2r0VUpPuijXO/7ZR6nI7rNxCeRv8fvrdzrSBJ4PY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EVXEAAAA2wAAAA8AAAAAAAAAAAAAAAAAmAIAAGRycy9k&#10;b3ducmV2LnhtbFBLBQYAAAAABAAEAPUAAACJAwAAAAA=&#10;" fillcolor="white [3212]" stroked="f" strokeweight="2pt"/>
                  <v:rect id="67 Rectángulo" o:spid="_x0000_s1031" style="position:absolute;left:23481;top:3657;width:3601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q0zsQA&#10;AADbAAAADwAAAGRycy9kb3ducmV2LnhtbESPQWvCQBSE7wX/w/IEb82mFU1JXUWkDeqtadPzI/ua&#10;hGbfptmNxn/vCkKPw8x8w6w2o2nFiXrXWFbwFMUgiEurG64UfH2+P76AcB5ZY2uZFFzIwWY9eVhh&#10;qu2ZP+iU+0oECLsUFdTed6mUrqzJoItsRxy8H9sb9EH2ldQ9ngPctPI5jpfSYMNhocaOdjWVv/lg&#10;FAyL5PA2fv9l8yIukmPRLvY+65SaTcftKwhPo/8P39t7rWCZwO1L+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tM7EAAAA2wAAAA8AAAAAAAAAAAAAAAAAmAIAAGRycy9k&#10;b3ducmV2LnhtbFBLBQYAAAAABAAEAPUAAACJAwAAAAA=&#10;" fillcolor="white [3212]" stroked="f" strokeweight="2pt"/>
                  <v:rect id="68 Rectángulo" o:spid="_x0000_s1032" style="position:absolute;left:23481;top:4901;width:3601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UgvMEA&#10;AADbAAAADwAAAGRycy9kb3ducmV2LnhtbERPTWvCQBC9C/6HZQq96aYWtUQ3QaQV9aY2nofsNAnN&#10;zqbZNUn/vXsQPD7e9zodTC06al1lWcHbNAJBnFtdcaHg+/I1+QDhPLLG2jIp+CcHaTIerTHWtucT&#10;dWdfiBDCLkYFpfdNLKXLSzLoprYhDtyPbQ36ANtC6hb7EG5qOYuihTRYcWgosaFtSfnv+WYU3ObL&#10;w+dw/du9Z1G2PGb1fO93jVKvL8NmBcLT4J/ih3uvFSzC2PAl/AC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VILzBAAAA2wAAAA8AAAAAAAAAAAAAAAAAmAIAAGRycy9kb3du&#10;cmV2LnhtbFBLBQYAAAAABAAEAPUAAACGAwAAAAA=&#10;" fillcolor="white [3212]" stroked="f" strokeweight="2pt"/>
                  <v:rect id="69 Rectángulo" o:spid="_x0000_s1033" style="position:absolute;left:23481;top:6071;width:3601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FJ8MA&#10;AADbAAAADwAAAGRycy9kb3ducmV2LnhtbESPS4vCQBCE7wv+h6GFva0Td/EVHUXEFfXmI56bTJsE&#10;Mz3ZzKjZf+8Igseiqr6iJrPGlOJGtSssK+h2IhDEqdUFZwqOh9+vIQjnkTWWlknBPzmYTVsfE4y1&#10;vfOObnufiQBhF6OC3PsqltKlORl0HVsRB+9sa4M+yDqTusZ7gJtSfkdRXxosOCzkWNEip/SyvxoF&#10;195gs2xOf6ufJEoG26Tsrf2qUuqz3czHIDw1/h1+tddaQX8E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mFJ8MAAADbAAAADwAAAAAAAAAAAAAAAACYAgAAZHJzL2Rv&#10;d25yZXYueG1sUEsFBgAAAAAEAAQA9QAAAIgDAAAAAA==&#10;" fillcolor="white [3212]" stroked="f" strokeweight="2pt"/>
                  <v:rect id="77 Rectángulo" o:spid="_x0000_s1034" style="position:absolute;left:658;top:1243;width:2680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MiE8QA&#10;AADbAAAADwAAAGRycy9kb3ducmV2LnhtbESPQWvCQBSE74L/YXmCN93YYlNSV5HSSvRW2/T8yL4m&#10;odm36e5q4r93hYLHYWa+YVabwbTiTM43lhUs5gkI4tLqhisFX5/vs2cQPiBrbC2Tggt52KzHoxVm&#10;2vb8QedjqESEsM9QQR1Cl0npy5oM+rntiKP3Y53BEKWrpHbYR7hp5UOSPEmDDceFGjt6ran8PZ6M&#10;gtMy3b8N33+7xyIp0kPRLvOw65SaTobtC4hAQ7iH/9u5VpCmcPs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IhPEAAAA2wAAAA8AAAAAAAAAAAAAAAAAmAIAAGRycy9k&#10;b3ducmV2LnhtbFBLBQYAAAAABAAEAPUAAACJAwAAAAA=&#10;" fillcolor="white [3212]" stroked="f" strokeweight="2pt"/>
                  <v:rect id="79 Rectángulo" o:spid="_x0000_s1035" style="position:absolute;left:365;top:2487;width:2959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T+sQA&#10;AADbAAAADwAAAGRycy9kb3ducmV2LnhtbESPQWvCQBSE7wX/w/IEb3VTi0ZTNyKliu2tqfH8yL4m&#10;odm3aXaj8d+7BaHHYWa+YdabwTTiTJ2rLSt4mkYgiAuray4VHL92j0sQziNrbCyTgis52KSjhzUm&#10;2l74k86ZL0WAsEtQQeV9m0jpiooMuqltiYP3bTuDPsiulLrDS4CbRs6iaCEN1hwWKmzptaLiJ+uN&#10;gn4ev78Np9/9cx7l8UfezA9+3yo1GQ/bFxCeBv8fvrcPWkG8gr8v4QfI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AE/rEAAAA2wAAAA8AAAAAAAAAAAAAAAAAmAIAAGRycy9k&#10;b3ducmV2LnhtbFBLBQYAAAAABAAEAPUAAACJAwAAAAA=&#10;" fillcolor="white [3212]" stroked="f" strokeweight="2pt"/>
                  <v:rect id="80 Rectángulo" o:spid="_x0000_s1036" style="position:absolute;left:365;top:3657;width:2959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KQMAA&#10;AADbAAAADwAAAGRycy9kb3ducmV2LnhtbERPy4rCMBTdD/gP4QqzG1MdHKWaFhEVZ3Y+6vrSXNti&#10;c1ObqPXvzWLA5eG852lnanGn1lWWFQwHEQji3OqKCwXHw/prCsJ5ZI21ZVLwJAdp0vuYY6ztg3d0&#10;3/tChBB2MSoovW9iKV1ekkE3sA1x4M62NegDbAupW3yEcFPLURT9SIMVh4YSG1qWlF/2N6PgNp78&#10;rrrTdfOdRdnkL6vHW79plPrsd4sZCE+df4v/3VutYBrWhy/hB8j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/KQMAAAADbAAAADwAAAAAAAAAAAAAAAACYAgAAZHJzL2Rvd25y&#10;ZXYueG1sUEsFBgAAAAAEAAQA9QAAAIUDAAAAAA==&#10;" fillcolor="white [3212]" stroked="f" strokeweight="2pt"/>
                  <v:rect id="81 Rectángulo" o:spid="_x0000_s1037" style="position:absolute;left:365;top:4901;width:2959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v28MA&#10;AADbAAAADwAAAGRycy9kb3ducmV2LnhtbESPS4vCQBCE74L/YWhhbzpR8UF0FJFVdG8+4rnJtEkw&#10;05PNjJr9986C4LGoqq+o+bIxpXhQ7QrLCvq9CARxanXBmYLzadOdgnAeWWNpmRT8kYPlot2aY6zt&#10;kw/0OPpMBAi7GBXk3lexlC7NyaDr2Yo4eFdbG/RB1pnUNT4D3JRyEEVjabDgsJBjReuc0tvxbhTc&#10;R5P9d3P53Q6TKJn8JOVo57eVUl+dZjUD4anxn/C7vdMKpn34/x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v28MAAADbAAAADwAAAAAAAAAAAAAAAACYAgAAZHJzL2Rv&#10;d25yZXYueG1sUEsFBgAAAAAEAAQA9QAAAIgDAAAAAA==&#10;" fillcolor="white [3212]" stroked="f" strokeweight="2pt"/>
                  <v:rect id="82 Rectángulo" o:spid="_x0000_s1038" style="position:absolute;left:512;top:6071;width:2819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xrMMA&#10;AADbAAAADwAAAGRycy9kb3ducmV2LnhtbESPS4vCQBCE74L/YWhhbzpR8UF0FBEVd28+4rnJtEkw&#10;0xMzo2b//c6C4LGoqq+o+bIxpXhS7QrLCvq9CARxanXBmYLzadudgnAeWWNpmRT8koPlot2aY6zt&#10;iw/0PPpMBAi7GBXk3lexlC7NyaDr2Yo4eFdbG/RB1pnUNb4C3JRyEEVjabDgsJBjReuc0tvxYRQ8&#10;RpPvTXO574ZJlEx+knK097tKqa9Os5qB8NT4T/jd3msF0wH8fw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HxrMMAAADbAAAADwAAAAAAAAAAAAAAAACYAgAAZHJzL2Rv&#10;d25yZXYueG1sUEsFBgAAAAAEAAQA9QAAAIgDAAAAAA==&#10;" fillcolor="white [3212]" stroked="f" strokeweight="2pt"/>
                  <v:shape id="Imagen 83" o:spid="_x0000_s1039" type="#_x0000_t75" style="position:absolute;width:3291;height: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np2jEAAAA2wAAAA8AAABkcnMvZG93bnJldi54bWxEj0+LwjAUxO8LfofwBC+Lpir+oRpFFgR7&#10;8LCu3p/Nsy0mL6XJavXTG2Fhj8PM/IZZrltrxI0aXzlWMBwkIIhzpysuFBx/tv05CB+QNRrHpOBB&#10;HtarzscSU+3u/E23QyhEhLBPUUEZQp1K6fOSLPqBq4mjd3GNxRBlU0jd4D3CrZGjJJlKixXHhRJr&#10;+iopvx5+rYLM7YtgPkfn+vTcVK2ZZLNdNlGq1203CxCB2vAf/mvvtIL5GN5f4g+Qq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onp2jEAAAA2wAAAA8AAAAAAAAAAAAAAAAA&#10;nwIAAGRycy9kb3ducmV2LnhtbFBLBQYAAAAABAAEAPcAAACQAwAAAAA=&#10;">
                    <v:imagedata r:id="rId18" o:title="" croptop="43355f" cropleft="5141f"/>
                    <v:path arrowok="t"/>
                  </v:shape>
                </v:group>
              </v:group>
            </w:pict>
          </mc:Fallback>
        </mc:AlternateContent>
      </w:r>
      <w:r w:rsidR="00681654">
        <w:rPr>
          <w:noProof/>
          <w:lang w:eastAsia="es-ES"/>
        </w:rPr>
        <w:drawing>
          <wp:inline distT="0" distB="0" distL="0" distR="0" wp14:anchorId="407E1B64" wp14:editId="40EDA3AB">
            <wp:extent cx="3960000" cy="1819593"/>
            <wp:effectExtent l="0" t="0" r="254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0F" w:rsidRDefault="00681654" w:rsidP="00681654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6</w:t>
      </w:r>
      <w:r>
        <w:fldChar w:fldCharType="end"/>
      </w:r>
      <w:r>
        <w:t>. Detalle de pagos de convenio</w:t>
      </w:r>
    </w:p>
    <w:p w:rsidR="00057CDF" w:rsidRDefault="00057CDF" w:rsidP="00EF723E">
      <w:pPr>
        <w:ind w:left="708" w:hanging="708"/>
        <w:rPr>
          <w:lang w:val="es-CO"/>
        </w:rPr>
      </w:pPr>
    </w:p>
    <w:p w:rsidR="00681654" w:rsidRDefault="00057CDF" w:rsidP="00EF723E">
      <w:pPr>
        <w:ind w:left="708" w:hanging="708"/>
        <w:rPr>
          <w:lang w:val="es-CO"/>
        </w:rPr>
      </w:pPr>
      <w:r>
        <w:rPr>
          <w:lang w:val="es-CO"/>
        </w:rPr>
        <w:t xml:space="preserve">Para ver la cartera del convenio, haga clic en el botón </w:t>
      </w:r>
      <w:r>
        <w:rPr>
          <w:noProof/>
          <w:lang w:eastAsia="es-ES"/>
        </w:rPr>
        <w:drawing>
          <wp:inline distT="0" distB="0" distL="0" distR="0" wp14:anchorId="77ACB6E0" wp14:editId="37F0B4D3">
            <wp:extent cx="157755" cy="163002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" t="1" r="7617" b="-1"/>
                    <a:stretch/>
                  </pic:blipFill>
                  <pic:spPr bwMode="auto">
                    <a:xfrm>
                      <a:off x="0" y="0"/>
                      <a:ext cx="156785" cy="1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CDF" w:rsidRDefault="00057CDF" w:rsidP="00057CDF">
      <w:pPr>
        <w:keepNext/>
        <w:ind w:left="708" w:hanging="708"/>
        <w:jc w:val="center"/>
      </w:pPr>
      <w:r>
        <w:rPr>
          <w:noProof/>
          <w:lang w:eastAsia="es-ES"/>
        </w:rPr>
        <w:drawing>
          <wp:inline distT="0" distB="0" distL="0" distR="0" wp14:anchorId="2855C976" wp14:editId="7E1E804A">
            <wp:extent cx="3891686" cy="1951718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02" cy="19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CDF" w:rsidRPr="00681654" w:rsidRDefault="00057CDF" w:rsidP="00057CDF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7</w:t>
      </w:r>
      <w:r>
        <w:fldChar w:fldCharType="end"/>
      </w:r>
      <w:r>
        <w:t>. Cartera del acuerdo de pago</w:t>
      </w:r>
    </w:p>
    <w:p w:rsidR="00634904" w:rsidRPr="00C3532D" w:rsidRDefault="00634904" w:rsidP="00C3532D"/>
    <w:p w:rsidR="0017249B" w:rsidRPr="00C3532D" w:rsidRDefault="00AE40DA" w:rsidP="00C3532D">
      <w:r>
        <w:lastRenderedPageBreak/>
        <w:t>Al hacer clic sobre un convenio consultado, observará en la parte inferior, la información del deudor o responsable</w:t>
      </w:r>
      <w:r w:rsidR="00803C0D">
        <w:t xml:space="preserve"> (Figura 8) y a la derecha, el detalle de las cuotas del convenio (Figura 9)</w:t>
      </w:r>
    </w:p>
    <w:p w:rsidR="00B14901" w:rsidRDefault="00CA0AFC" w:rsidP="00CA0AFC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32CA193" wp14:editId="123F66A3">
                <wp:simplePos x="0" y="0"/>
                <wp:positionH relativeFrom="column">
                  <wp:posOffset>1067937</wp:posOffset>
                </wp:positionH>
                <wp:positionV relativeFrom="paragraph">
                  <wp:posOffset>669451</wp:posOffset>
                </wp:positionV>
                <wp:extent cx="1719096" cy="873760"/>
                <wp:effectExtent l="0" t="0" r="0" b="2540"/>
                <wp:wrapNone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096" cy="873760"/>
                          <a:chOff x="0" y="0"/>
                          <a:chExt cx="1719096" cy="873760"/>
                        </a:xfrm>
                      </wpg:grpSpPr>
                      <pic:pic xmlns:pic="http://schemas.openxmlformats.org/drawingml/2006/picture">
                        <pic:nvPicPr>
                          <pic:cNvPr id="91" name="Imagen 9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4" t="66154" b="15915"/>
                          <a:stretch/>
                        </pic:blipFill>
                        <pic:spPr bwMode="auto">
                          <a:xfrm>
                            <a:off x="724395" y="641267"/>
                            <a:ext cx="688769" cy="95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95" name="95 Grupo"/>
                        <wpg:cNvGrpSpPr/>
                        <wpg:grpSpPr>
                          <a:xfrm>
                            <a:off x="0" y="0"/>
                            <a:ext cx="1719096" cy="873760"/>
                            <a:chOff x="0" y="0"/>
                            <a:chExt cx="1719231" cy="874207"/>
                          </a:xfrm>
                        </wpg:grpSpPr>
                        <pic:pic xmlns:pic="http://schemas.openxmlformats.org/drawingml/2006/picture">
                          <pic:nvPicPr>
                            <pic:cNvPr id="87" name="Imagen 8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573133" y="0"/>
                              <a:ext cx="698361" cy="9043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" name="Imagen 8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0" y="160774"/>
                              <a:ext cx="698360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9" name="Imagen 8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573133" y="321548"/>
                              <a:ext cx="698361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0" name="Imagen 9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45217" y="472273"/>
                              <a:ext cx="698361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2" name="Imagen 9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241160" y="633047"/>
                              <a:ext cx="698361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3" name="Imagen 9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1020871" y="477327"/>
                              <a:ext cx="698360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4" name="Imagen 9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245016" y="783772"/>
                              <a:ext cx="698361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9 Grupo" o:spid="_x0000_s1026" style="position:absolute;margin-left:84.1pt;margin-top:52.7pt;width:135.35pt;height:68.8pt;z-index:251731968;mso-width-relative:margin" coordsize="17190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AURcgQAAGojAAAOAAAAZHJzL2Uyb0RvYy54bWzsWm2PozYQ/l6p/wHx&#10;PQsGgyHa7Cmb5FYnXXur3p362QEnoAOMbGezq6r/vWMbchuSvugqVc2FD7wZ24xn5nlmbHP75rmu&#10;nCcmZMmbmYtufNdhTcbzstnO3M+f3k4S15GKNjmteMNm7guT7pu7H3+43bdTFvCCVzkTDnTSyOm+&#10;nbmFUu3U82RWsJrKG96yBl5uuKipgkex9XJB99B7XXmB78fenou8FTxjUkLp0r5070z/mw3L1IfN&#10;RjLlVDMXZFPmLMx5rc/e3S2dbgVtizLrxKDfIEVNywY+euhqSRV1dqI86aouM8El36ibjNce32zK&#10;jJkxwGiQPxjNg+C71oxlO91v24OaQLUDPX1zt9nPT4/CKfOZm7pOQ2swUeo8iF3LtWr27XYKNR5E&#10;+7F9FF3B1j7p0T5vRK2vMA7n2Sj15aBU9qycDAoRQamfxq6TwbuEhCTutJ4VYJqTZlmx+uuGXv9Z&#10;T0t3EKYtsykcnY7g7kRHf+9L0ErtBHO7Tup/1EdNxZddOwFztlSV67Iq1YtxTTCcFqp5eiyzR2Ef&#10;Xqkb9fp+V9Mta5wUaY3rFrqSbUL1kN7z7It0Gr4oaLNlc9mCU4NadW3vuLp5PPreuirbt2VVOYKr&#10;X0tVfCxoCyZGxlf1y26ogIiBR53RlvXWJc92NWuUhZ9gFYyaN7IoW+k6YsrqNQNvEu9y+xFwg/dS&#10;aSfRDmEg8VuQzH0/De4ni8hfTLBPVpN5ismE+CuCfZygBVr8rkVEeLqTDBRAq2VbdrJC6Ym0Z/2/&#10;YwqLLINQ54kaHtCqMwL1VyMiFGmVaFmlyH4BNWvWIAnGhjjiGEVwB7SBohRFWv9QUQmmsqK3Ra9v&#10;a0gJoHHW+594DjqnO8WN2gegIQEO08h1AB0xRkFMbMc9fOIkITFgU6MnjXw/NHbvMQAOIqR6YLx2&#10;9A3oHaQ2X6FPMCY7zr6Klrdq9Lnh2insW1tyzkxRGGMwUzyZz5dkgvEymdzfw91isUpxiGIcrQ5m&#10;kgXN+f7DWmYAoPzfW8rKBlIdW0j7u9Zq5/rwaEnK0MCBr3pGA612lBb9jzgtCAH6lgxx4Btzfyec&#10;lpBe4R2nQQEY8pikRk77/jktIiEKQ8NpXbA/0FmahHHn/6mPw3ikswGdabTA0VEo3J0EuzOheZAU&#10;Q6v/LJFJIMO3LNuDPhlBf42JDEyvIEdBsU8I1h5gMz49BYg16OG1yWEA9CZ3OsS8MYexIfKiQH+Y&#10;LfagT0fQXyPoX0X6MID5keH+AfJfhfsR+cPZC6D+osJ9Cjx+FO6hYMzxr3DdAkcBgvkehHxMgoCY&#10;dYkR+P1yRX+1C0sa5BcP/GAI/GAE/jWG/AAjSPLtgmUY+ni4YDmY4Y8h/+KRDys5xyHfkL0mtXGr&#10;4pq2KpAf+AmBdN4EfRIG56A/zvPthpfZjLt46MOG1zH0zdLOCP1r26UMcOQj2MQH5JMkJMTkfmO6&#10;36f5/fXP0/2vfytAXf3nAvzQYVp1P5/oP0ZeP5taX3+Rufs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2jqMm4gAAAAsBAAAPAAAAZHJzL2Rvd25yZXYueG1sTI/LasMwEEX3hf6D&#10;mEJ3jeRHgutaDiG0XYVCk0LpTrEmtoklGUuxnb/vdNXs5jKHO2eK9Ww6NuLgW2clRAsBDG3ldGtr&#10;CV+Ht6cMmA/KatU5ixKu6GFd3t8VKtdusp847kPNqMT6XEloQuhzzn3VoFF+4Xq0tDu5wahAcai5&#10;HtRE5abjsRArblRr6UKjetw2WJ33FyPhfVLTJolex935tL3+HJYf37sIpXx8mDcvwALO4R+GP31S&#10;h5Kcju5itWcd5VUWE0qDWKbAiEiT7BnYUUKcJgJ4WfDbH8pfAAAA//8DAFBLAwQKAAAAAAAAACEA&#10;SWsJkocAAACHAAAAFAAAAGRycy9tZWRpYS9pbWFnZTEucG5niVBORw0KGgoAAAANSUhEUgAAABkA&#10;AAAQCAIAAABshEP8AAAAAXNSR0IArs4c6QAAAEFJREFUOE9jfPjwPwOVANP//wzUQkxMVHIU0Bgm&#10;RiqaRT2jGKjoxVGzSIwXqob9PxItx6OciWq5EZjuqeesQWsWAJ0JNq8Yja8VAAAAAElFTkSuQmCC&#10;UEsBAi0AFAAGAAgAAAAhALGCZ7YKAQAAEwIAABMAAAAAAAAAAAAAAAAAAAAAAFtDb250ZW50X1R5&#10;cGVzXS54bWxQSwECLQAUAAYACAAAACEAOP0h/9YAAACUAQAACwAAAAAAAAAAAAAAAAA7AQAAX3Jl&#10;bHMvLnJlbHNQSwECLQAUAAYACAAAACEAC5wFEXIEAABqIwAADgAAAAAAAAAAAAAAAAA6AgAAZHJz&#10;L2Uyb0RvYy54bWxQSwECLQAUAAYACAAAACEAqiYOvrwAAAAhAQAAGQAAAAAAAAAAAAAAAADYBgAA&#10;ZHJzL19yZWxzL2Uyb0RvYy54bWwucmVsc1BLAQItABQABgAIAAAAIQB2jqMm4gAAAAsBAAAPAAAA&#10;AAAAAAAAAAAAAMsHAABkcnMvZG93bnJldi54bWxQSwECLQAKAAAAAAAAACEASWsJkocAAACHAAAA&#10;FAAAAAAAAAAAAAAAAADaCAAAZHJzL21lZGlhL2ltYWdlMS5wbmdQSwUGAAAAAAYABgB8AQAAkw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1" o:spid="_x0000_s1027" type="#_x0000_t75" style="position:absolute;left:7243;top:6412;width:6888;height: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J3XbCAAAA2wAAAA8AAABkcnMvZG93bnJldi54bWxEj0FrAjEUhO8F/0N4greatUJbV6OURaUn&#10;oba9P5NndnHzsiRR139vhEKPw8x8wyxWvWvFhUJsPCuYjAsQxNqbhq2Cn+/N8zuImJANtp5JwY0i&#10;rJaDpwWWxl/5iy77ZEWGcCxRQZ1SV0oZdU0O49h3xNk7+uAwZRmsNAGvGe5a+VIUr9Jhw3mhxo6q&#10;mvRpf3YKKr9bb072wFt9q6b6cHxr7G9QajTsP+YgEvXpP/zX/jQKZhN4fMk/QC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yd12wgAAANsAAAAPAAAAAAAAAAAAAAAAAJ8C&#10;AABkcnMvZG93bnJldi54bWxQSwUGAAAAAAQABAD3AAAAjgMAAAAA&#10;">
                  <v:imagedata r:id="rId22" o:title="" croptop="43355f" cropbottom="10430f" cropleft="5141f"/>
                  <v:path arrowok="t"/>
                </v:shape>
                <v:group id="95 Grupo" o:spid="_x0000_s1028" style="position:absolute;width:17190;height:8737" coordsize="17192,8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Imagen 87" o:spid="_x0000_s1029" type="#_x0000_t75" style="position:absolute;left:5731;width:6983;height: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1dkTCAAAA2wAAAA8AAABkcnMvZG93bnJldi54bWxEj09rAjEUxO+C3yE8oTfNtoUqq1HKUqWn&#10;Qv1zfybP7OLmZUmirt++EYQeh5n5DbNY9a4VVwqx8azgdVKAINbeNGwV7Hfr8QxETMgGW8+k4E4R&#10;VsvhYIGl8Tf+pes2WZEhHEtUUKfUlVJGXZPDOPEdcfZOPjhMWQYrTcBbhrtWvhXFh3TYcF6osaOq&#10;Jn3eXpyCyv98rc/2yBt9r9718TRt7CEo9TLqP+cgEvXpP/xsfxsFsyk8vuQfIJ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tXZEwgAAANsAAAAPAAAAAAAAAAAAAAAAAJ8C&#10;AABkcnMvZG93bnJldi54bWxQSwUGAAAAAAQABAD3AAAAjgMAAAAA&#10;">
                    <v:imagedata r:id="rId22" o:title="" croptop="43355f" cropbottom="10430f" cropleft="5141f"/>
                    <v:path arrowok="t"/>
                  </v:shape>
                  <v:shape id="Imagen 88" o:spid="_x0000_s1030" type="#_x0000_t75" style="position:absolute;top:1607;width:6983;height: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q4ja+AAAA2wAAAA8AAABkcnMvZG93bnJldi54bWxET01rAjEQvRf8D2EEbzWrQiurUWRR8VSo&#10;rfcxGbOLm8mSRF3/vTkUeny87+W6d624U4iNZwWTcQGCWHvTsFXw+7N7n4OICdlg65kUPCnCejV4&#10;W2Jp/IO/6X5MVuQQjiUqqFPqSimjrslhHPuOOHMXHxymDIOVJuAjh7tWToviQzpsODfU2FFVk74e&#10;b05B5b+2u6s9814/q5k+Xz4bewpKjYb9ZgEiUZ/+xX/ug1Ewz2Pzl/wD5Oo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Iq4ja+AAAA2wAAAA8AAAAAAAAAAAAAAAAAnwIAAGRy&#10;cy9kb3ducmV2LnhtbFBLBQYAAAAABAAEAPcAAACKAwAAAAA=&#10;">
                    <v:imagedata r:id="rId22" o:title="" croptop="43355f" cropbottom="10430f" cropleft="5141f"/>
                    <v:path arrowok="t"/>
                  </v:shape>
                  <v:shape id="Imagen 89" o:spid="_x0000_s1031" type="#_x0000_t75" style="position:absolute;left:5731;top:3215;width:6983;height: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mR63CAAAA2wAAAA8AAABkcnMvZG93bnJldi54bWxEj0FrAjEUhO8F/0N4greatUJrV6OURaUn&#10;oba9P5NndnHzsiRR139vhEKPw8x8wyxWvWvFhUJsPCuYjAsQxNqbhq2Cn+/N8wxETMgGW8+k4EYR&#10;VsvB0wJL46/8RZd9siJDOJaooE6pK6WMuiaHcew74uwdfXCYsgxWmoDXDHetfCmKV+mw4bxQY0dV&#10;Tfq0PzsFld+tNyd74K2+VVN9OL419jcoNRr2H3MQifr0H/5rfxoFs3d4fMk/QC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ZketwgAAANsAAAAPAAAAAAAAAAAAAAAAAJ8C&#10;AABkcnMvZG93bnJldi54bWxQSwUGAAAAAAQABAD3AAAAjgMAAAAA&#10;">
                    <v:imagedata r:id="rId22" o:title="" croptop="43355f" cropbottom="10430f" cropleft="5141f"/>
                    <v:path arrowok="t"/>
                  </v:shape>
                  <v:shape id="Imagen 90" o:spid="_x0000_s1032" type="#_x0000_t75" style="position:absolute;left:452;top:4722;width:6983;height: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FeO2/AAAA2wAAAA8AAABkcnMvZG93bnJldi54bWxET01rAjEQvRf8D2EEbzVrhbauRpGliqdC&#10;rd7HZMwubiZLEnX99+ZQ6PHxvher3rXiRiE2nhVMxgUIYu1Nw1bB4Xfz+gkiJmSDrWdS8KAIq+Xg&#10;ZYGl8Xf+ods+WZFDOJaooE6pK6WMuiaHcew74sydfXCYMgxWmoD3HO5a+VYU79Jhw7mhxo6qmvRl&#10;f3UKKv/9tbnYE2/1o5rq0/mjsceg1GjYr+cgEvXpX/zn3hkFs7w+f8k/QC6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JhXjtvwAAANsAAAAPAAAAAAAAAAAAAAAAAJ8CAABk&#10;cnMvZG93bnJldi54bWxQSwUGAAAAAAQABAD3AAAAiwMAAAAA&#10;">
                    <v:imagedata r:id="rId22" o:title="" croptop="43355f" cropbottom="10430f" cropleft="5141f"/>
                    <v:path arrowok="t"/>
                  </v:shape>
                  <v:shape id="Imagen 92" o:spid="_x0000_s1033" type="#_x0000_t75" style="position:absolute;left:2411;top:6330;width:6984;height: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bQwHCAAAA2wAAAA8AAABkcnMvZG93bnJldi54bWxEj0FrAjEUhO+F/ofwCt5qtgq23RqlLCqe&#10;hNr2/kye2cXNy5JEXf+9EQSPw8x8w0znvWvFiUJsPCt4GxYgiLU3DVsFf7/L1w8QMSEbbD2TggtF&#10;mM+en6ZYGn/mHzptkxUZwrFEBXVKXSll1DU5jEPfEWdv74PDlGWw0gQ8Z7hr5agoJtJhw3mhxo6q&#10;mvRhe3QKKr9ZLA92xyt9qcZ6t39v7H9QavDSf3+BSNSnR/jeXhsFnyO4fck/QM6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G0MBwgAAANsAAAAPAAAAAAAAAAAAAAAAAJ8C&#10;AABkcnMvZG93bnJldi54bWxQSwUGAAAAAAQABAD3AAAAjgMAAAAA&#10;">
                    <v:imagedata r:id="rId22" o:title="" croptop="43355f" cropbottom="10430f" cropleft="5141f"/>
                    <v:path arrowok="t"/>
                  </v:shape>
                  <v:shape id="Imagen 93" o:spid="_x0000_s1034" type="#_x0000_t75" style="position:absolute;left:10208;top:4773;width:6984;height: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X5prCAAAA2wAAAA8AAABkcnMvZG93bnJldi54bWxEj0FrAjEUhO8F/0N4hd5qtgptXY0ii0pP&#10;Qm17fybP7OLmZUlSXf+9EQSPw8x8w8wWvWvFiUJsPCt4GxYgiLU3DVsFvz/r108QMSEbbD2TggtF&#10;WMwHTzMsjT/zN512yYoM4ViigjqlrpQy6pocxqHviLN38MFhyjJYaQKeM9y1clQU79Jhw3mhxo6q&#10;mvRx9+8UVH67Wh/tnjf6Uo31/vDR2L+g1Mtzv5yCSNSnR/je/jIKJmO4fck/QM6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V+aawgAAANsAAAAPAAAAAAAAAAAAAAAAAJ8C&#10;AABkcnMvZG93bnJldi54bWxQSwUGAAAAAAQABAD3AAAAjgMAAAAA&#10;">
                    <v:imagedata r:id="rId22" o:title="" croptop="43355f" cropbottom="10430f" cropleft="5141f"/>
                    <v:path arrowok="t"/>
                  </v:shape>
                  <v:shape id="Imagen 94" o:spid="_x0000_s1035" type="#_x0000_t75" style="position:absolute;left:2450;top:7837;width:6983;height: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+fu7CAAAA2wAAAA8AAABkcnMvZG93bnJldi54bWxEj0FrAjEUhO8F/0N4BW+arS3abo0iSxVP&#10;BW17fybP7OLmZUmirv++EQo9DjPzDTNf9q4VFwqx8azgaVyAINbeNGwVfH+tR68gYkI22HomBTeK&#10;sFwMHuZYGn/lHV32yYoM4ViigjqlrpQy6pocxrHviLN39MFhyjJYaQJeM9y1clIUU+mw4bxQY0dV&#10;Tfq0PzsFlf/8WJ/sgTf6Vj3rw3HW2J+g1PCxX72DSNSn//Bfe2sUvL3A/Uv+AXLx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vn7uwgAAANsAAAAPAAAAAAAAAAAAAAAAAJ8C&#10;AABkcnMvZG93bnJldi54bWxQSwUGAAAAAAQABAD3AAAAjgMAAAAA&#10;">
                    <v:imagedata r:id="rId22" o:title="" croptop="43355f" cropbottom="10430f" cropleft="5141f"/>
                    <v:path arrowok="t"/>
                  </v:shape>
                </v:group>
              </v:group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55133CA" wp14:editId="373C852E">
            <wp:extent cx="3439287" cy="1421842"/>
            <wp:effectExtent l="0" t="0" r="8890" b="6985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1" b="3390"/>
                    <a:stretch/>
                  </pic:blipFill>
                  <pic:spPr bwMode="auto">
                    <a:xfrm>
                      <a:off x="0" y="0"/>
                      <a:ext cx="3439287" cy="142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ES"/>
        </w:rPr>
        <w:drawing>
          <wp:inline distT="0" distB="0" distL="0" distR="0" wp14:anchorId="27CE036A" wp14:editId="2565BAD9">
            <wp:extent cx="2806262" cy="1929305"/>
            <wp:effectExtent l="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8727" cy="19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D" w:rsidRDefault="00B14901" w:rsidP="004979EF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8</w:t>
      </w:r>
      <w:r>
        <w:fldChar w:fldCharType="end"/>
      </w:r>
      <w:r>
        <w:t>. Datos de Responsable</w:t>
      </w:r>
      <w:r w:rsidR="00CA0AFC">
        <w:tab/>
      </w:r>
      <w:r w:rsidR="00CA0AFC">
        <w:tab/>
      </w:r>
      <w:r w:rsidR="00CA0AFC">
        <w:tab/>
      </w:r>
      <w:r w:rsidR="00CA0AFC">
        <w:tab/>
      </w:r>
      <w:r w:rsidR="004979EF">
        <w:t xml:space="preserve">Figura </w:t>
      </w:r>
      <w:r w:rsidR="004979EF">
        <w:fldChar w:fldCharType="begin"/>
      </w:r>
      <w:r w:rsidR="004979EF">
        <w:instrText xml:space="preserve"> SEQ Figura \* ARABIC </w:instrText>
      </w:r>
      <w:r w:rsidR="004979EF">
        <w:fldChar w:fldCharType="separate"/>
      </w:r>
      <w:r w:rsidR="00A558F2">
        <w:rPr>
          <w:noProof/>
        </w:rPr>
        <w:t>9</w:t>
      </w:r>
      <w:r w:rsidR="004979EF">
        <w:fldChar w:fldCharType="end"/>
      </w:r>
      <w:r w:rsidR="004979EF">
        <w:t>. Detalle de cuotas de convenio</w:t>
      </w:r>
    </w:p>
    <w:p w:rsidR="004979EF" w:rsidRPr="001377DC" w:rsidRDefault="004979EF" w:rsidP="001377DC"/>
    <w:p w:rsidR="00D07923" w:rsidRDefault="00803C0D" w:rsidP="00803C0D">
      <w:pPr>
        <w:rPr>
          <w:lang w:val="es-CO"/>
        </w:rPr>
      </w:pPr>
      <w:r>
        <w:rPr>
          <w:lang w:val="es-CO"/>
        </w:rPr>
        <w:t xml:space="preserve">Para reversar un convenio de pago, haga lo siguiente (ver figura </w:t>
      </w:r>
      <w:r w:rsidR="004979EF">
        <w:rPr>
          <w:lang w:val="es-CO"/>
        </w:rPr>
        <w:t>10</w:t>
      </w:r>
      <w:r>
        <w:rPr>
          <w:lang w:val="es-CO"/>
        </w:rPr>
        <w:t>):</w:t>
      </w:r>
    </w:p>
    <w:p w:rsidR="00905669" w:rsidRDefault="0084441E" w:rsidP="00905669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ABDD94B" wp14:editId="7045F081">
                <wp:simplePos x="0" y="0"/>
                <wp:positionH relativeFrom="column">
                  <wp:posOffset>389534</wp:posOffset>
                </wp:positionH>
                <wp:positionV relativeFrom="paragraph">
                  <wp:posOffset>223393</wp:posOffset>
                </wp:positionV>
                <wp:extent cx="4922520" cy="3151733"/>
                <wp:effectExtent l="0" t="0" r="11430" b="10795"/>
                <wp:wrapNone/>
                <wp:docPr id="113" name="1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2520" cy="3151733"/>
                          <a:chOff x="0" y="0"/>
                          <a:chExt cx="4922520" cy="3151733"/>
                        </a:xfrm>
                      </wpg:grpSpPr>
                      <wpg:grpSp>
                        <wpg:cNvPr id="102" name="102 Grupo"/>
                        <wpg:cNvGrpSpPr/>
                        <wpg:grpSpPr>
                          <a:xfrm>
                            <a:off x="0" y="0"/>
                            <a:ext cx="2093354" cy="270510"/>
                            <a:chOff x="0" y="0"/>
                            <a:chExt cx="2093538" cy="270510"/>
                          </a:xfrm>
                        </wpg:grpSpPr>
                        <wps:wsp>
                          <wps:cNvPr id="101" name="101 Rectángulo"/>
                          <wps:cNvSpPr/>
                          <wps:spPr>
                            <a:xfrm>
                              <a:off x="138989" y="0"/>
                              <a:ext cx="1954549" cy="270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color w:val="0047AC"/>
                                    <w:sz w:val="18"/>
                                  </w:rPr>
                                </w:pPr>
                                <w:r w:rsidRPr="00803C0D">
                                  <w:rPr>
                                    <w:color w:val="0047AC"/>
                                    <w:sz w:val="18"/>
                                  </w:rPr>
                                  <w:t>Consulte el convenio a revocar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97 Elipse"/>
                          <wps:cNvSpPr/>
                          <wps:spPr>
                            <a:xfrm>
                              <a:off x="0" y="0"/>
                              <a:ext cx="270510" cy="27051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103 Grupo"/>
                        <wpg:cNvGrpSpPr/>
                        <wpg:grpSpPr>
                          <a:xfrm>
                            <a:off x="0" y="621102"/>
                            <a:ext cx="4922520" cy="270510"/>
                            <a:chOff x="0" y="0"/>
                            <a:chExt cx="4923130" cy="270510"/>
                          </a:xfrm>
                        </wpg:grpSpPr>
                        <wps:wsp>
                          <wps:cNvPr id="104" name="104 Rectángulo"/>
                          <wps:cNvSpPr/>
                          <wps:spPr>
                            <a:xfrm>
                              <a:off x="138928" y="0"/>
                              <a:ext cx="4784202" cy="270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color w:val="0047AC"/>
                                    <w:sz w:val="18"/>
                                  </w:rPr>
                                </w:pPr>
                                <w:r>
                                  <w:rPr>
                                    <w:color w:val="0047AC"/>
                                    <w:sz w:val="18"/>
                                  </w:rPr>
                                  <w:t>Haga clic sobre</w:t>
                                </w:r>
                                <w:r w:rsidRPr="00803C0D">
                                  <w:rPr>
                                    <w:color w:val="0047AC"/>
                                    <w:sz w:val="18"/>
                                  </w:rPr>
                                  <w:t xml:space="preserve"> el convenio a revocar</w:t>
                                </w:r>
                                <w:r>
                                  <w:rPr>
                                    <w:color w:val="0047AC"/>
                                    <w:sz w:val="18"/>
                                  </w:rPr>
                                  <w:t xml:space="preserve"> (En caso de que su consulta retorne varios registros)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105 Elipse"/>
                          <wps:cNvSpPr/>
                          <wps:spPr>
                            <a:xfrm>
                              <a:off x="0" y="0"/>
                              <a:ext cx="270510" cy="27051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106 Grupo"/>
                        <wpg:cNvGrpSpPr/>
                        <wpg:grpSpPr>
                          <a:xfrm>
                            <a:off x="0" y="2458529"/>
                            <a:ext cx="3832860" cy="270510"/>
                            <a:chOff x="0" y="0"/>
                            <a:chExt cx="3833165" cy="270510"/>
                          </a:xfrm>
                        </wpg:grpSpPr>
                        <wps:wsp>
                          <wps:cNvPr id="107" name="107 Rectángulo"/>
                          <wps:cNvSpPr/>
                          <wps:spPr>
                            <a:xfrm>
                              <a:off x="138869" y="0"/>
                              <a:ext cx="3694296" cy="270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color w:val="0047AC"/>
                                    <w:sz w:val="18"/>
                                  </w:rPr>
                                </w:pPr>
                                <w:r>
                                  <w:rPr>
                                    <w:color w:val="0047AC"/>
                                    <w:sz w:val="18"/>
                                  </w:rPr>
                                  <w:t>Digite la información correspondiente a la solicitud que va a realizar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108 Elipse"/>
                          <wps:cNvSpPr/>
                          <wps:spPr>
                            <a:xfrm>
                              <a:off x="0" y="0"/>
                              <a:ext cx="270510" cy="27051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" name="109 Grupo"/>
                        <wpg:cNvGrpSpPr/>
                        <wpg:grpSpPr>
                          <a:xfrm>
                            <a:off x="1777041" y="2881223"/>
                            <a:ext cx="2055266" cy="270510"/>
                            <a:chOff x="0" y="0"/>
                            <a:chExt cx="2055446" cy="270510"/>
                          </a:xfrm>
                        </wpg:grpSpPr>
                        <wps:wsp>
                          <wps:cNvPr id="110" name="110 Rectángulo"/>
                          <wps:cNvSpPr/>
                          <wps:spPr>
                            <a:xfrm>
                              <a:off x="138989" y="0"/>
                              <a:ext cx="1916457" cy="270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color w:val="0047AC"/>
                                    <w:sz w:val="18"/>
                                  </w:rPr>
                                </w:pPr>
                                <w:r>
                                  <w:rPr>
                                    <w:color w:val="0047AC"/>
                                    <w:sz w:val="18"/>
                                  </w:rPr>
                                  <w:t xml:space="preserve">Haga clic en </w:t>
                                </w:r>
                                <w:r w:rsidRPr="00803C0D">
                                  <w:rPr>
                                    <w:i/>
                                    <w:color w:val="0047AC"/>
                                    <w:sz w:val="18"/>
                                  </w:rPr>
                                  <w:t>Reversar Convenio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111 Elipse"/>
                          <wps:cNvSpPr/>
                          <wps:spPr>
                            <a:xfrm>
                              <a:off x="0" y="0"/>
                              <a:ext cx="270510" cy="27051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13 Grupo" o:spid="_x0000_s1026" style="position:absolute;left:0;text-align:left;margin-left:30.65pt;margin-top:17.6pt;width:387.6pt;height:248.15pt;z-index:251745280" coordsize="49225,3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iIAwUAAOYnAAAOAAAAZHJzL2Uyb0RvYy54bWzsWttu2zgQfV9g/0HQe2OSuhtximzaBAsE&#10;bdB00WdapmwBkqgl6djZv9lv2R/bIamLE8d1EdcwkCoPDilyhpzRzOEhqfP367JwHpiQOa8mLj5D&#10;rsOqlM/yaj5x//p6/S52HaloNaMFr9jEfWTSfX/x+2/nq3rMCF/wYsaEA0oqOV7VE3ehVD0ejWS6&#10;YCWVZ7xmFTRmXJRUQVXMRzNBV6C9LEYEoXC04mJWC54yKeHpB9voXhj9WcZS9TnLJFNOMXFhbsr8&#10;CvM71b+ji3M6ngtaL/K0mQZ9xSxKmlcwaKfqA1XUWYp8S1WZp4JLnqmzlJcjnmV5yowNYA1Gz6y5&#10;EXxZG1vm49W87twErn3mp1erTT893Aknn8G7w57rVLSElwRF50Ysa67ds6rnY+h1I+r7+k40D+a2&#10;pi1eZ6LU/8EWZ20c+9g5lq2Vk8JDPyEkIOD/FNo8HODI86zr0wW8ny25dPFxj+SoHXik59dNp6t0&#10;826tQ6SzDpGfax1BiecFvrWORCjATVztM04LBh5kiHZLL7jTNkgR2UeBPCwK7he0Zia4pH6/nZ9w&#10;7yfsfIEE+u/far4smlgwfbtAkGMJMfFCFGAvTuLEdbZDASeBH/jQtMNmOq6FVDeMl44uTFwBUzCp&#10;RR9upYL4A/e0XfTIkhf57DovClPRuMGuCuE8UMj46RzrMAOJJ72KaltQzKedGEJ+dHm1LQl6tCiE&#10;XGu4KanHgmmFRfWFZZBLEPDEzNigWD8bmqasUtg2LeiM2UkGCP7awdr5m0kbhVpzBuZ1uhsFbU+r&#10;pNVtrW36a1FmQLATRt+bmBXuJMzIvFKdcJlXXLykoACrmpFt/9ZJ1jXaS2o9XUMXXZzy2SOEm+AW&#10;jWWdXufwqm+pVHdUAPwCUMCSoj7DT1bw1cTlTcl1Flz889Jz3R/yAVpdZwVwPnHl30sqmOsUf1aQ&#10;KQn2fY3/puIHkQYjsdky3WypluUVh/iBXIDZmaLur4q2mAlefoOV51KPCk20SmHsiZsq0VaulF1m&#10;YO1K2eWl6QaYX1N1W93XqVauHaxD+ev6GxV1E+8KQPMTb7OTjp+Fve2rJSt+uVQ8y01O9H5tXA9I&#10;Yb19dMhIohYxksj5WOS1ZDoY9IwAV/ZjBbhvGyYaNPxhlGCFHVg75pnHNJbox08gQD7N9z/QdZeC&#10;m3gyIMX3YOZ4SGEZSRtGpwAMiEoLFjrxDTZAwYIEFN4KQPTsyRImQ6RscZMT9MwQHcoMQ4IxcDEA&#10;CFibXiJ5PQ+i430ECnilhz14HzvIRG+eZikakY6OhhgBEWxoNPIPIlAEmOE2MvpR7BPNZnfY3LOj&#10;gUC9NQJlYNEkT7/eDzzqjfAojIIeOYKBSdk93bDnOmzPZSDDHLacCjJgeR6YVHPGhsI+xcMDT6GI&#10;H8QBSZ5SKS/2SBxuMaL9VAoEPRwCAu2gFSehUt3OEqPoECoVhy+eRXlh4pMEXskOmwcqZc7S3uRZ&#10;lMFF/5Q7zOFISl/5HOkUG7ZO7SYsHqjUQKX0ofyhx9cGMoJTQsZApTYuqmBJb1M8eTWVwlEUIR/O&#10;+fUNXBxjQpqLyfZsiqAgIOEWR9hPqLSg728Jwn7G3pieglDBxWTrM4wOIVQ7L/dwCJcrA6H6BS/3&#10;DDqGp0THgVAdj1Dh/rMAjAdCNRCqn0aoolNCxq9HqAztgI/JzKa++fBNf622WTefEPSf5138DwAA&#10;//8DAFBLAwQUAAYACAAAACEAz4niZ98AAAAJAQAADwAAAGRycy9kb3ducmV2LnhtbEyPwWrDMBBE&#10;74X8g9hAb42sGJngWg4htD2FQpNC6U2xNraJtTKWYjt/X/XUHocZZt4U29l2bMTBt44UiFUCDKly&#10;pqVawefp9WkDzAdNRneOUMEdPWzLxUOhc+Mm+sDxGGoWS8jnWkETQp9z7qsGrfYr1yNF7+IGq0OU&#10;Q83NoKdYbju+TpKMW91SXGh0j/sGq+vxZhW8TXrapeJlPFwv+/v3Sb5/HQQq9bicd8/AAs7hLwy/&#10;+BEdysh0djcynnUKMpHGpIJUroFFf5NmEthZgUyFBF4W/P+D8gcAAP//AwBQSwECLQAUAAYACAAA&#10;ACEAtoM4kv4AAADhAQAAEwAAAAAAAAAAAAAAAAAAAAAAW0NvbnRlbnRfVHlwZXNdLnhtbFBLAQIt&#10;ABQABgAIAAAAIQA4/SH/1gAAAJQBAAALAAAAAAAAAAAAAAAAAC8BAABfcmVscy8ucmVsc1BLAQIt&#10;ABQABgAIAAAAIQAqCGiIAwUAAOYnAAAOAAAAAAAAAAAAAAAAAC4CAABkcnMvZTJvRG9jLnhtbFBL&#10;AQItABQABgAIAAAAIQDPieJn3wAAAAkBAAAPAAAAAAAAAAAAAAAAAF0HAABkcnMvZG93bnJldi54&#10;bWxQSwUGAAAAAAQABADzAAAAaQgAAAAA&#10;">
                <v:group id="102 Grupo" o:spid="_x0000_s1027" style="position:absolute;width:20933;height:2705" coordsize="20935,2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ect id="101 Rectángulo" o:spid="_x0000_s1028" style="position:absolute;left:1389;width:19546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3CFMMA&#10;AADcAAAADwAAAGRycy9kb3ducmV2LnhtbESPzW7CQAyE70h9h5Ur9QZOqoJKyoIQP4IroZfe3Kyb&#10;RM16o+wC4e1ZJCRutmY883m26G2jztz52omGdJSAYimcqaXU8H3cDj9B+UBiqHHCGq7sYTF/Gcwo&#10;M+4iBz7noVQxRHxGGqoQ2gzRFxVb8iPXskTtz3WWQly7Ek1HlxhuG3xPkglaqiU2VNTyquLiPz9Z&#10;DR/4c5qu1m6MtPvFJl3uNtOIp99e++UXqMB9eJof13sT8ZMU7s/ECXB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3CFMMAAADcAAAADwAAAAAAAAAAAAAAAACYAgAAZHJzL2Rv&#10;d25yZXYueG1sUEsFBgAAAAAEAAQA9QAAAIgDAAAAAA==&#10;" fillcolor="white [3212]" strokecolor="#0047ac" strokeweight="2pt">
                    <v:textbox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color w:val="0047AC"/>
                              <w:sz w:val="18"/>
                            </w:rPr>
                          </w:pPr>
                          <w:r w:rsidRPr="00803C0D">
                            <w:rPr>
                              <w:color w:val="0047AC"/>
                              <w:sz w:val="18"/>
                            </w:rPr>
                            <w:t>Consulte el convenio a revocar</w:t>
                          </w:r>
                        </w:p>
                      </w:txbxContent>
                    </v:textbox>
                  </v:rect>
                  <v:oval id="97 Elipse" o:spid="_x0000_s1029" style="position:absolute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SZWcQA&#10;AADbAAAADwAAAGRycy9kb3ducmV2LnhtbESPQWvCQBSE7wX/w/KE3symUmuNriKxxZ4UbfD8yL4m&#10;Idm3Ibtq/PeuIPQ4zMw3zGLVm0ZcqHOVZQVvUQyCOLe64kJB9vs9+gThPLLGxjIpuJGD1XLwssBE&#10;2ysf6HL0hQgQdgkqKL1vEyldXpJBF9mWOHh/tjPog+wKqTu8Brhp5DiOP6TBisNCiS2lJeX18WwU&#10;bHZpPuFzXGenbbbfpO9ft1NbK/U67NdzEJ56/x9+tn+0gtkUHl/C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0mVnEAAAA2wAAAA8AAAAAAAAAAAAAAAAAmAIAAGRycy9k&#10;b3ducmV2LnhtbFBLBQYAAAAABAAEAPUAAACJAwAAAAA=&#10;" fillcolor="#00b0f0" strokecolor="#0047ac" strokeweight="2pt">
                    <v:textbox inset="0,0,0,0"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group id="103 Grupo" o:spid="_x0000_s1030" style="position:absolute;top:6211;width:49225;height:2705" coordsize="49231,2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rect id="104 Rectángulo" o:spid="_x0000_s1031" style="position:absolute;left:1389;width:47842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phjMIA&#10;AADcAAAADwAAAGRycy9kb3ducmV2LnhtbESPT4vCQAzF78J+hyELe9PURUWro4i7i179c/EWO7Et&#10;djKlM2r32zuC4C3hvbz3y2zR2krduPGlEw39XgKKJXOmlFzDYf/XHYPygcRQ5YQ1/LOHxfyjM6PU&#10;uLts+bYLuYoh4lPSUIRQp4g+K9iS77maJWpn11gKcW1yNA3dY7it8DtJRmiplNhQUM2rgrPL7mo1&#10;DPB4nax+3BBpfcKqv1z/TiKe/vpsl1NQgdvwNr+uNybiJwN4PhMnw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SmGMwgAAANwAAAAPAAAAAAAAAAAAAAAAAJgCAABkcnMvZG93&#10;bnJldi54bWxQSwUGAAAAAAQABAD1AAAAhwMAAAAA&#10;" fillcolor="white [3212]" strokecolor="#0047ac" strokeweight="2pt">
                    <v:textbox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color w:val="0047AC"/>
                              <w:sz w:val="18"/>
                            </w:rPr>
                          </w:pPr>
                          <w:r>
                            <w:rPr>
                              <w:color w:val="0047AC"/>
                              <w:sz w:val="18"/>
                            </w:rPr>
                            <w:t>Haga clic sobre</w:t>
                          </w:r>
                          <w:r w:rsidRPr="00803C0D">
                            <w:rPr>
                              <w:color w:val="0047AC"/>
                              <w:sz w:val="18"/>
                            </w:rPr>
                            <w:t xml:space="preserve"> el convenio a revocar</w:t>
                          </w:r>
                          <w:r>
                            <w:rPr>
                              <w:color w:val="0047AC"/>
                              <w:sz w:val="18"/>
                            </w:rPr>
                            <w:t xml:space="preserve"> (En caso de que su consulta retorne varios registros)</w:t>
                          </w:r>
                        </w:p>
                      </w:txbxContent>
                    </v:textbox>
                  </v:rect>
                  <v:oval id="105 Elipse" o:spid="_x0000_s1032" style="position:absolute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5X98IA&#10;AADcAAAADwAAAGRycy9kb3ducmV2LnhtbERPTWvCQBC9C/0PyxR6011LLZJmIxJb6qnFGDwP2WkS&#10;kp0N2VXjv3cLhd7m8T4n3Uy2FxcafetYw3KhQBBXzrRcayiPH/M1CB+QDfaOScONPGyyh1mKiXFX&#10;PtClCLWIIewT1NCEMCRS+qohi37hBuLI/bjRYohwrKUZ8RrDbS+flXqVFluODQ0OlDdUdcXZath9&#10;5dWKz6orT5/l9y5/eb+dhk7rp8dp+wYi0BT+xX/uvYnz1Qp+n4kX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blf3wgAAANwAAAAPAAAAAAAAAAAAAAAAAJgCAABkcnMvZG93&#10;bnJldi54bWxQSwUGAAAAAAQABAD1AAAAhwMAAAAA&#10;" fillcolor="#00b0f0" strokecolor="#0047ac" strokeweight="2pt">
                    <v:textbox inset="0,0,0,0"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  <v:group id="106 Grupo" o:spid="_x0000_s1033" style="position:absolute;top:24585;width:38328;height:2705" coordsize="38331,2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rect id="107 Rectángulo" o:spid="_x0000_s1034" style="position:absolute;left:1388;width:36943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j/+8IA&#10;AADcAAAADwAAAGRycy9kb3ducmV2LnhtbESPQW/CMAyF70j8h8hI3MAFMQYdASFgYtcBF25e47XV&#10;GqdqApR/T5AmcbP1nt/7vFi1tlJXbnzpRMNomIBiyZwpJddwOn4OZqB8IDFUOWENd/awWnY7C0qN&#10;u8k3Xw8hVzFEfEoaihDqFNFnBVvyQ1ezRO3XNZZCXJscTUO3GG4rHCfJFC2VEhsKqnlTcPZ3uFgN&#10;Ezxf5pute0Pa/2A1Wu9384in+712/QEqcBte5v/rLxPxk3d4PhMnw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P/7wgAAANwAAAAPAAAAAAAAAAAAAAAAAJgCAABkcnMvZG93&#10;bnJldi54bWxQSwUGAAAAAAQABAD1AAAAhwMAAAAA&#10;" fillcolor="white [3212]" strokecolor="#0047ac" strokeweight="2pt">
                    <v:textbox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color w:val="0047AC"/>
                              <w:sz w:val="18"/>
                            </w:rPr>
                          </w:pPr>
                          <w:r>
                            <w:rPr>
                              <w:color w:val="0047AC"/>
                              <w:sz w:val="18"/>
                            </w:rPr>
                            <w:t>Digite la información correspondiente a la solicitud que va a realizar</w:t>
                          </w:r>
                        </w:p>
                      </w:txbxContent>
                    </v:textbox>
                  </v:rect>
                  <v:oval id="108 Elipse" o:spid="_x0000_s1035" style="position:absolute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/4acUA&#10;AADcAAAADwAAAGRycy9kb3ducmV2LnhtbESPQWvCQBCF74X+h2UK3upupZaSukqJFj21aIPnITtN&#10;QrKzIbtq/PfOQehthvfmvW8Wq9F36kxDbAJbeJkaUMRlcA1XForfr+d3UDEhO+wCk4UrRVgtHx8W&#10;mLlw4T2dD6lSEsIxQwt1Sn2mdSxr8hinoScW7S8MHpOsQ6XdgBcJ952eGfOmPTYsDTX2lNdUtoeT&#10;t7D+zss5n0xbHLfFzzp/3VyPfWvt5Gn8/ACVaEz/5vv1zgm+EVp5Rib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/hpxQAAANwAAAAPAAAAAAAAAAAAAAAAAJgCAABkcnMv&#10;ZG93bnJldi54bWxQSwUGAAAAAAQABAD1AAAAigMAAAAA&#10;" fillcolor="#00b0f0" strokecolor="#0047ac" strokeweight="2pt">
                    <v:textbox inset="0,0,0,0"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v:group id="109 Grupo" o:spid="_x0000_s1036" style="position:absolute;left:17770;top:28812;width:20553;height:2705" coordsize="20554,2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rect id="110 Rectángulo" o:spid="_x0000_s1037" style="position:absolute;left:1389;width:1916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jxUsMA&#10;AADcAAAADwAAAGRycy9kb3ducmV2LnhtbESPwW7CQAxE75X6DytX6q04qUpVAgtCtBVcS7lwM1mT&#10;RGS9UXaB9O/rAxK3sTwev5ktBt+aC/exCWIhH2VgWMrgGqks7H6/Xz7AxETiqA3CFv44wmL++DCj&#10;woWr/PBlmyqjIRILslCn1BWIsazZUxyFjkV3x9B7Sjr2FbqerhruW3zNsnf01Ih+qKnjVc3laXv2&#10;Ft5wf56sPsMYaX3ANl+uvyaKZ5+fhuUUTOIh3c23641T/FzxtYwqw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jxUsMAAADcAAAADwAAAAAAAAAAAAAAAACYAgAAZHJzL2Rv&#10;d25yZXYueG1sUEsFBgAAAAAEAAQA9QAAAIgDAAAAAA==&#10;" fillcolor="white [3212]" strokecolor="#0047ac" strokeweight="2pt">
                    <v:textbox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color w:val="0047AC"/>
                              <w:sz w:val="18"/>
                            </w:rPr>
                          </w:pPr>
                          <w:r>
                            <w:rPr>
                              <w:color w:val="0047AC"/>
                              <w:sz w:val="18"/>
                            </w:rPr>
                            <w:t xml:space="preserve">Haga clic en </w:t>
                          </w:r>
                          <w:r w:rsidRPr="00803C0D">
                            <w:rPr>
                              <w:i/>
                              <w:color w:val="0047AC"/>
                              <w:sz w:val="18"/>
                            </w:rPr>
                            <w:t>Reversar Convenio</w:t>
                          </w:r>
                        </w:p>
                      </w:txbxContent>
                    </v:textbox>
                  </v:rect>
                  <v:oval id="111 Elipse" o:spid="_x0000_s1038" style="position:absolute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zHKcIA&#10;AADcAAAADwAAAGRycy9kb3ducmV2LnhtbERPTWuDQBC9F/IflinkVldDWoLNJhTTkp5aYiTnwZ2q&#10;6M6Ku1Hz77OFQm/zeJ+z3c+mEyMNrrGsIIliEMSl1Q1XCorzx9MGhPPIGjvLpOBGDva7xcMWU20n&#10;PtGY+0qEEHYpKqi971MpXVmTQRfZnjhwP3Yw6AMcKqkHnEK46eQqjl+kwYZDQ409ZTWVbX41Cg5f&#10;WfnM17gtLsfi+5Ct32+XvlVq+Ti/vYLwNPt/8Z/7U4f5SQK/z4QL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jMcpwgAAANwAAAAPAAAAAAAAAAAAAAAAAJgCAABkcnMvZG93&#10;bnJldi54bWxQSwUGAAAAAAQABAD1AAAAhwMAAAAA&#10;" fillcolor="#00b0f0" strokecolor="#0047ac" strokeweight="2pt">
                    <v:textbox inset="0,0,0,0"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803C0D">
        <w:rPr>
          <w:noProof/>
          <w:lang w:eastAsia="es-ES"/>
        </w:rPr>
        <w:drawing>
          <wp:inline distT="0" distB="0" distL="0" distR="0" wp14:anchorId="46287209" wp14:editId="18AB8FC6">
            <wp:extent cx="5612130" cy="3469640"/>
            <wp:effectExtent l="0" t="0" r="762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D" w:rsidRDefault="00905669" w:rsidP="00905669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10</w:t>
      </w:r>
      <w:r>
        <w:fldChar w:fldCharType="end"/>
      </w:r>
      <w:r>
        <w:t>. Pasos para generar Aviso de Cobro</w:t>
      </w:r>
    </w:p>
    <w:p w:rsidR="00D07923" w:rsidRDefault="00D07923" w:rsidP="00803C0D">
      <w:pPr>
        <w:jc w:val="center"/>
        <w:rPr>
          <w:lang w:val="es-CO"/>
        </w:rPr>
      </w:pPr>
    </w:p>
    <w:p w:rsidR="004F50C1" w:rsidRDefault="0040786E" w:rsidP="00EA5448">
      <w:pPr>
        <w:rPr>
          <w:lang w:val="es-CO"/>
        </w:rPr>
      </w:pPr>
      <w:r>
        <w:rPr>
          <w:lang w:val="es-CO"/>
        </w:rPr>
        <w:lastRenderedPageBreak/>
        <w:t>Con estos cuatro puntos, se generará el aviso de cobro</w:t>
      </w:r>
      <w:r w:rsidR="0084441E">
        <w:rPr>
          <w:lang w:val="es-CO"/>
        </w:rPr>
        <w:t xml:space="preserve"> en formato </w:t>
      </w:r>
      <w:r w:rsidR="00E930C8">
        <w:rPr>
          <w:lang w:val="es-CO"/>
        </w:rPr>
        <w:t>.</w:t>
      </w:r>
      <w:proofErr w:type="spellStart"/>
      <w:r w:rsidR="00E930C8">
        <w:rPr>
          <w:lang w:val="es-CO"/>
        </w:rPr>
        <w:t>doc</w:t>
      </w:r>
      <w:proofErr w:type="spellEnd"/>
      <w:r w:rsidR="00E930C8">
        <w:rPr>
          <w:lang w:val="es-CO"/>
        </w:rPr>
        <w:t>, el cual debe ser impreso y notificado al contribuyente.</w:t>
      </w:r>
      <w:r w:rsidR="00EA5448">
        <w:rPr>
          <w:lang w:val="es-CO"/>
        </w:rPr>
        <w:t xml:space="preserve"> </w:t>
      </w:r>
      <w:r w:rsidR="00EA5448" w:rsidRPr="00EA5448">
        <w:rPr>
          <w:lang w:val="es-CO"/>
        </w:rPr>
        <w:t>Adicional a esto, se generará un archivo con formato .</w:t>
      </w:r>
      <w:proofErr w:type="spellStart"/>
      <w:r w:rsidR="00EA5448" w:rsidRPr="00EA5448">
        <w:rPr>
          <w:lang w:val="es-CO"/>
        </w:rPr>
        <w:t>txt</w:t>
      </w:r>
      <w:proofErr w:type="spellEnd"/>
      <w:r w:rsidR="00EA5448" w:rsidRPr="00EA5448">
        <w:rPr>
          <w:lang w:val="es-CO"/>
        </w:rPr>
        <w:t xml:space="preserve"> que corresponde a la guía con los datos de envío, la cual se entrega a la empresa de mensajería que hará llegar el oficio al contribuyente.</w:t>
      </w:r>
    </w:p>
    <w:p w:rsidR="00FB4F99" w:rsidRDefault="00FB4F99" w:rsidP="00EA5448">
      <w:pPr>
        <w:rPr>
          <w:lang w:val="es-CO"/>
        </w:rPr>
      </w:pPr>
    </w:p>
    <w:p w:rsidR="00C17AE2" w:rsidRPr="00C17AE2" w:rsidRDefault="00C17AE2" w:rsidP="00C17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line="276" w:lineRule="auto"/>
        <w:rPr>
          <w:i/>
          <w:lang w:val="es-CO"/>
        </w:rPr>
      </w:pPr>
      <w:r w:rsidRPr="00C17AE2">
        <w:rPr>
          <w:b/>
          <w:i/>
          <w:lang w:val="es-CO"/>
        </w:rPr>
        <w:t>Nota:</w:t>
      </w:r>
      <w:r w:rsidRPr="00C17AE2">
        <w:rPr>
          <w:i/>
          <w:lang w:val="es-CO"/>
        </w:rPr>
        <w:t xml:space="preserve"> El convenio no se revocará si el contribuyente que hace la solicitud no se encuentra al </w:t>
      </w:r>
      <w:r w:rsidR="00432345" w:rsidRPr="00C17AE2">
        <w:rPr>
          <w:i/>
          <w:lang w:val="es-CO"/>
        </w:rPr>
        <w:t>día</w:t>
      </w:r>
      <w:r w:rsidRPr="00C17AE2">
        <w:rPr>
          <w:i/>
          <w:lang w:val="es-CO"/>
        </w:rPr>
        <w:t xml:space="preserve"> con el pago de las cuotas del acuerdo. </w:t>
      </w:r>
    </w:p>
    <w:p w:rsidR="00C17AE2" w:rsidRDefault="00C17AE2" w:rsidP="00EA5448">
      <w:pPr>
        <w:rPr>
          <w:lang w:val="es-CO"/>
        </w:rPr>
      </w:pPr>
    </w:p>
    <w:p w:rsidR="00876F10" w:rsidRDefault="00876F10" w:rsidP="005E1DF6">
      <w:pPr>
        <w:pStyle w:val="Ttulo1"/>
      </w:pPr>
      <w:bookmarkStart w:id="11" w:name="_Toc404239753"/>
      <w:r>
        <w:t>REVOCATORIA DE CONVENIOS POR INCUMPLIMIENTO</w:t>
      </w:r>
      <w:bookmarkEnd w:id="11"/>
    </w:p>
    <w:p w:rsidR="004F50C1" w:rsidRDefault="004F50C1" w:rsidP="004F50C1">
      <w:pPr>
        <w:rPr>
          <w:lang w:eastAsia="es-ES"/>
        </w:rPr>
      </w:pPr>
    </w:p>
    <w:p w:rsidR="0070699E" w:rsidRDefault="0070699E" w:rsidP="0070699E">
      <w:pPr>
        <w:pStyle w:val="Ttulo2"/>
      </w:pPr>
      <w:bookmarkStart w:id="12" w:name="_Toc404239754"/>
      <w:r>
        <w:t>GENERACIÓN DE AVISO DE COBRO POR INCUMPLIMIENTO</w:t>
      </w:r>
      <w:bookmarkEnd w:id="12"/>
    </w:p>
    <w:p w:rsidR="0070699E" w:rsidRPr="0070699E" w:rsidRDefault="0070699E" w:rsidP="0070699E">
      <w:pPr>
        <w:rPr>
          <w:lang w:eastAsia="es-ES"/>
        </w:rPr>
      </w:pPr>
    </w:p>
    <w:p w:rsidR="004F50C1" w:rsidRPr="00092C47" w:rsidRDefault="004F50C1" w:rsidP="004F50C1">
      <w:r>
        <w:rPr>
          <w:lang w:eastAsia="es-ES"/>
        </w:rPr>
        <w:t xml:space="preserve">Acceda desde el Sistema de Información Tributaria </w:t>
      </w:r>
      <w:r w:rsidR="0020155D">
        <w:rPr>
          <w:lang w:eastAsia="es-ES"/>
        </w:rPr>
        <w:t>TAXATION</w:t>
      </w:r>
      <w:r>
        <w:rPr>
          <w:lang w:eastAsia="es-ES"/>
        </w:rPr>
        <w:t xml:space="preserve"> a la opción del menú </w:t>
      </w:r>
      <w:r>
        <w:rPr>
          <w:i/>
          <w:color w:val="00B0F0"/>
          <w:lang w:eastAsia="es-ES"/>
        </w:rPr>
        <w:t xml:space="preserve">Aviso de Cobro </w:t>
      </w:r>
      <w:r w:rsidRPr="00092C47">
        <w:t xml:space="preserve">(Figura </w:t>
      </w:r>
      <w:r w:rsidR="0066003D">
        <w:t>11</w:t>
      </w:r>
      <w:r w:rsidRPr="00092C47">
        <w:t>)</w:t>
      </w:r>
    </w:p>
    <w:p w:rsidR="0066003D" w:rsidRDefault="004F50C1" w:rsidP="0066003D">
      <w:pPr>
        <w:keepNext/>
        <w:jc w:val="center"/>
      </w:pPr>
      <w:r w:rsidRPr="004F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B763DE" wp14:editId="7E7EF351">
                <wp:simplePos x="0" y="0"/>
                <wp:positionH relativeFrom="column">
                  <wp:posOffset>4977765</wp:posOffset>
                </wp:positionH>
                <wp:positionV relativeFrom="paragraph">
                  <wp:posOffset>1798955</wp:posOffset>
                </wp:positionV>
                <wp:extent cx="279400" cy="225425"/>
                <wp:effectExtent l="19050" t="19050" r="25400" b="41275"/>
                <wp:wrapNone/>
                <wp:docPr id="116" name="11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9400" cy="2254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47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6 Flecha derecha" o:spid="_x0000_s1026" type="#_x0000_t13" style="position:absolute;margin-left:391.95pt;margin-top:141.65pt;width:22pt;height:17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6CswIAANAFAAAOAAAAZHJzL2Uyb0RvYy54bWysVEtv2zAMvg/YfxB0X+0YSbsGdYosRbYB&#10;RVusHXpWZCkWIEsapcTJfv0o+dG0G3YYloMimeRH8uPj6vrQaLIX4JU1JZ2c5ZQIw22lzLak35/W&#10;Hz5S4gMzFdPWiJIehafXi/fvrlo3F4Wtra4EEAQxft66ktYhuHmWeV6Lhvkz64RBobTQsIBP2GYV&#10;sBbRG50VeX6etRYqB5YL7/HrTSeki4QvpeDhXkovAtElxdhCOiGdm3hmiys23wJzteJ9GOwfomiY&#10;Muh0hLphgZEdqN+gGsXBeivDGbdNZqVUXKQcMJtJ/iabx5o5kXJBcrwbafL/D5bf7R+AqAprNzmn&#10;xLAGi4RXstaC14xgdeJ/5Kl1fo7qj+4B+pfHa0z6IKEhUiv3BW0TDZgYOSSWjyPL4hAIx4/FxeU0&#10;x1pwFBXFbFrMInrWwUQ4Bz58FrYh8VJSUNs6LAFsm6DZ/taHzmBQjEbealWtldbpAdvNSgPZs1j2&#10;/FO+TpVGH6/UtCEtRnyZz/IE/UroX2NML5arPs4TNUTUBoOP3HRspFs4ahHj0OabkMhuzLrzEPta&#10;jKExzoUJHWW+ZpXoIp7l+BucDRaJogQYkSVmOmL3AINmBzJgd1T1+tFUpLEYjfvU/2Y8WiTP1oTR&#10;uFHGwp8y05hV77nTH0jqqIksbWx1xN4D2w2ld3ytsOC3zIcHBjiF2CO4WcI9HlJbrJTtb5TUFn7+&#10;6XvUx+FAKSUtTnVJ/Y8dA0GJ/mpwbC4n02lcA+kxnV0U+IBTyeZUYnbNymIHTXCHOZ6uUT/o4SrB&#10;Ns+4gJbRK4qY4ei7pDzA8FiFbtvgCuNiuUxqOPqOhVvz6PgwMLGVnw7PDFzf9QHH5c4OG4DN37R9&#10;pxvrYexyF6xUaSZeeO35xrWRGqdfcXEvnb6T1ssiXvwCAAD//wMAUEsDBBQABgAIAAAAIQAyzbpt&#10;4AAAAAsBAAAPAAAAZHJzL2Rvd25yZXYueG1sTI/LTsMwEEX3SPyDNUhsEHWaSNQJcSrEY0F3tPkA&#10;J54mUeNxFLtt+HuGFSxn5ujOueV2caO44BwGTxrWqwQEUuvtQJ2G+vDxqECEaMia0RNq+MYA2+r2&#10;pjSF9Vf6wss+doJDKBRGQx/jVEgZ2h6dCSs/IfHt6GdnIo9zJ+1srhzuRpkmyZN0ZiD+0JsJX3ts&#10;T/uz04C7Jj++LWGXv9ftQ/ppk3o+nLS+v1tenkFEXOIfDL/6rA4VOzX+TDaIUcNGZTmjGlKVZSCY&#10;UOmGN42GbK0UyKqU/ztUPwAAAP//AwBQSwECLQAUAAYACAAAACEAtoM4kv4AAADhAQAAEwAAAAAA&#10;AAAAAAAAAAAAAAAAW0NvbnRlbnRfVHlwZXNdLnhtbFBLAQItABQABgAIAAAAIQA4/SH/1gAAAJQB&#10;AAALAAAAAAAAAAAAAAAAAC8BAABfcmVscy8ucmVsc1BLAQItABQABgAIAAAAIQCcfF6CswIAANAF&#10;AAAOAAAAAAAAAAAAAAAAAC4CAABkcnMvZTJvRG9jLnhtbFBLAQItABQABgAIAAAAIQAyzbpt4AAA&#10;AAsBAAAPAAAAAAAAAAAAAAAAAA0FAABkcnMvZG93bnJldi54bWxQSwUGAAAAAAQABADzAAAAGgYA&#10;AAAA&#10;" adj="12886" fillcolor="#00b0f0" strokecolor="#0047ac" strokeweight="1.5pt"/>
            </w:pict>
          </mc:Fallback>
        </mc:AlternateContent>
      </w:r>
      <w:r w:rsidRPr="004F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49690D" wp14:editId="06501708">
                <wp:simplePos x="0" y="0"/>
                <wp:positionH relativeFrom="column">
                  <wp:posOffset>1695342</wp:posOffset>
                </wp:positionH>
                <wp:positionV relativeFrom="paragraph">
                  <wp:posOffset>1799458</wp:posOffset>
                </wp:positionV>
                <wp:extent cx="3232150" cy="225425"/>
                <wp:effectExtent l="0" t="0" r="25400" b="22225"/>
                <wp:wrapNone/>
                <wp:docPr id="115" name="1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225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47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5 Rectángulo" o:spid="_x0000_s1026" style="position:absolute;margin-left:133.5pt;margin-top:141.7pt;width:254.5pt;height:17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AtpQIAAJUFAAAOAAAAZHJzL2Uyb0RvYy54bWysVM1u2zAMvg/YOwi6r/5psq5GnSJI0WFA&#10;0RZth54VWYoNyKImKXGyt9mz7MVKyT8NumKHYTkopEl+FD+RvLjct4rshHUN6JJmJyklQnOoGr0p&#10;6fen609fKHGe6Yop0KKkB+Ho5eLjh4vOFCKHGlQlLEEQ7YrOlLT23hRJ4ngtWuZOwAiNRgm2ZR5V&#10;u0kqyzpEb1WSp+nnpANbGQtcOIdfr3ojXUR8KQX3d1I64YkqKd7Nx9PGcx3OZHHBio1lpm74cA32&#10;D7doWaMx6QR1xTwjW9v8AdU23IID6U84tAlI2XARa8BqsvRNNY81MyLWguQ4M9Hk/h8sv93dW9JU&#10;+HbZnBLNWnwkFMkDUvf7l95sFQSSOuMK9H0093bQHIqh4r20bfjHWsg+EnuYiBV7Tzh+PM1P82yO&#10;/HO05fl8ls8DaPIabazzXwW0JAgltZg98sl2N873rqNLSKbhulEKv7NCadLhlc9TxA+6A9VUwRoV&#10;u1mvlCU7Ft4/nZ0tV0PiIze8htJ4m1BjX1WU/EGJPsGDkEgR1pH3GUJzigmWcS60z3pTzSrRZ5un&#10;+BuTjRGxZqURMCBLvOWEPQCMnj3IiN0zMPiHUBF7ewoeSv9b8BQRM4P2U3DbaLDvVaawqiFz7z+S&#10;1FMTWFpDdcAGstBPljP8usEXvGHO3zOLo4SPjuvB3+EhFeBLwSBRUoP9+d734I8djlZKOhzNkrof&#10;W2YFJeqbxt4/z2azMMtRmc3PclTssWV9bNHbdgX4+hkuIsOjGPy9GkVpoX3GLbIMWdHENMfcJeXe&#10;jsrK9ysD9xAXy2V0w/k1zN/oR8MDeGA1dOjT/plZM7SxxwG4hXGMWfGmm3vfEKlhufUgm9jqr7wO&#10;fOPsx8YZ9lRYLsd69HrdposXAAAA//8DAFBLAwQUAAYACAAAACEAZ2KZ3eEAAAALAQAADwAAAGRy&#10;cy9kb3ducmV2LnhtbEyPzU7DMBCE70i8g7VI3KjTFpIQ4lT8Vap6gbY8gBsvSdR4HcVOE96e7Qlu&#10;uzuj2W/y1WRbccbeN44UzGcRCKTSmYYqBV+H9V0KwgdNRreOUMEPelgV11e5zowbaYfnfagEh5DP&#10;tII6hC6T0pc1Wu1nrkNi7dv1Vgde+0qaXo8cblu5iKJYWt0Qf6h1h681lqf9YBUs36dTOzyk2+5t&#10;u1kPnxvz8TIapW5vpucnEAGn8GeGCz6jQ8FMRzeQ8aJVsIgT7hJ4SJf3INiRJDFfjhw/Tx9BFrn8&#10;36H4BQAA//8DAFBLAQItABQABgAIAAAAIQC2gziS/gAAAOEBAAATAAAAAAAAAAAAAAAAAAAAAABb&#10;Q29udGVudF9UeXBlc10ueG1sUEsBAi0AFAAGAAgAAAAhADj9If/WAAAAlAEAAAsAAAAAAAAAAAAA&#10;AAAALwEAAF9yZWxzLy5yZWxzUEsBAi0AFAAGAAgAAAAhABNLUC2lAgAAlQUAAA4AAAAAAAAAAAAA&#10;AAAALgIAAGRycy9lMm9Eb2MueG1sUEsBAi0AFAAGAAgAAAAhAGdimd3hAAAACwEAAA8AAAAAAAAA&#10;AAAAAAAA/wQAAGRycy9kb3ducmV2LnhtbFBLBQYAAAAABAAEAPMAAAANBgAAAAA=&#10;" filled="f" strokecolor="#0047ac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9903252" wp14:editId="3BE75845">
            <wp:extent cx="2825086" cy="3268639"/>
            <wp:effectExtent l="0" t="0" r="0" b="8255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39"/>
                    <a:stretch/>
                  </pic:blipFill>
                  <pic:spPr bwMode="auto">
                    <a:xfrm>
                      <a:off x="0" y="0"/>
                      <a:ext cx="2832403" cy="32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596" w:rsidRPr="004F50C1" w:rsidRDefault="0066003D" w:rsidP="0066003D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11</w:t>
      </w:r>
      <w:r>
        <w:fldChar w:fldCharType="end"/>
      </w:r>
      <w:r>
        <w:t>. Acceso a la Opción 'Aviso de Cobro'</w:t>
      </w:r>
    </w:p>
    <w:p w:rsidR="0066003D" w:rsidRDefault="0066003D">
      <w:pPr>
        <w:spacing w:line="240" w:lineRule="auto"/>
        <w:jc w:val="left"/>
      </w:pPr>
      <w:r>
        <w:br w:type="page"/>
      </w:r>
    </w:p>
    <w:p w:rsidR="0066003D" w:rsidRPr="004F50C1" w:rsidRDefault="0066003D" w:rsidP="004F50C1">
      <w:r>
        <w:lastRenderedPageBreak/>
        <w:t>Al acceder a esta opción, debe digitar los parámetros para realizar la búsqueda de los convenios a revocar (Figura 12)</w:t>
      </w:r>
    </w:p>
    <w:p w:rsidR="008372B2" w:rsidRDefault="0066003D" w:rsidP="008372B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53218CC" wp14:editId="5DEE19C2">
            <wp:extent cx="3194050" cy="1933767"/>
            <wp:effectExtent l="0" t="0" r="6350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6274" cy="19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3B" w:rsidRDefault="008372B2" w:rsidP="008372B2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12</w:t>
      </w:r>
      <w:r>
        <w:fldChar w:fldCharType="end"/>
      </w:r>
      <w:r>
        <w:t>. Filtro de búsqueda de convenios a revocar</w:t>
      </w:r>
    </w:p>
    <w:p w:rsidR="008372B2" w:rsidRDefault="008372B2" w:rsidP="008372B2"/>
    <w:p w:rsidR="00A8561C" w:rsidRDefault="008372B2" w:rsidP="008372B2">
      <w:r w:rsidRPr="008372B2">
        <w:t>En la tabla</w:t>
      </w:r>
      <w:r>
        <w:t xml:space="preserve"> (ver figura 13)</w:t>
      </w:r>
      <w:r w:rsidRPr="008372B2">
        <w:t xml:space="preserve">, se mostraran los acuerdos de pagos </w:t>
      </w:r>
      <w:r>
        <w:t>a revocar, puede seleccionar uno o varios</w:t>
      </w:r>
      <w:r w:rsidR="000230D8">
        <w:t xml:space="preserve"> de la lista.</w:t>
      </w:r>
    </w:p>
    <w:p w:rsidR="00B43400" w:rsidRDefault="003E70B9" w:rsidP="00B4340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25F048A" wp14:editId="623DEC89">
            <wp:extent cx="4818827" cy="2800350"/>
            <wp:effectExtent l="0" t="0" r="127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7737" cy="27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8" w:rsidRDefault="00B43400" w:rsidP="00B43400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13</w:t>
      </w:r>
      <w:r>
        <w:fldChar w:fldCharType="end"/>
      </w:r>
      <w:r>
        <w:t>. Acuerdos a revocar</w:t>
      </w:r>
    </w:p>
    <w:p w:rsidR="00B43400" w:rsidRPr="00B43400" w:rsidRDefault="00B43400" w:rsidP="00B43400">
      <w:pPr>
        <w:rPr>
          <w:lang w:val="es-CO"/>
        </w:rPr>
      </w:pPr>
    </w:p>
    <w:p w:rsidR="00B43400" w:rsidRDefault="003E70B9" w:rsidP="008372B2">
      <w:r>
        <w:t>Haga clic en Generar Oficio para crear el aviso de cobro</w:t>
      </w:r>
      <w:r w:rsidR="00B43400">
        <w:t>, aparecerá una ventana donde debe seleccionar la plantilla a imprimir, la oficina, el tipo de acto e indicar si el acto que se va a generar se debe notificar al contribuyente (ver figura 14)</w:t>
      </w:r>
    </w:p>
    <w:p w:rsidR="00B43400" w:rsidRDefault="00B43400" w:rsidP="00B43400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CA82BC4" wp14:editId="5AA402E6">
            <wp:extent cx="3816350" cy="1796768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7267" cy="1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00" w:rsidRDefault="00B43400" w:rsidP="00B43400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14</w:t>
      </w:r>
      <w:r>
        <w:fldChar w:fldCharType="end"/>
      </w:r>
      <w:r>
        <w:t>. Plantillas de revocatoria de convenios</w:t>
      </w:r>
    </w:p>
    <w:p w:rsidR="006961F3" w:rsidRPr="006961F3" w:rsidRDefault="006961F3" w:rsidP="006961F3">
      <w:pPr>
        <w:rPr>
          <w:lang w:val="es-CO"/>
        </w:rPr>
      </w:pPr>
    </w:p>
    <w:p w:rsidR="00B43400" w:rsidRPr="00B43400" w:rsidRDefault="00B43400" w:rsidP="00B43400">
      <w:pPr>
        <w:rPr>
          <w:lang w:val="es-CO"/>
        </w:rPr>
      </w:pPr>
      <w:r>
        <w:rPr>
          <w:lang w:val="es-CO"/>
        </w:rPr>
        <w:t>Al hacer clic en Generar Oficios, se generará el aviso de cobro en un archivo .</w:t>
      </w:r>
      <w:proofErr w:type="spellStart"/>
      <w:r>
        <w:rPr>
          <w:lang w:val="es-CO"/>
        </w:rPr>
        <w:t>doc</w:t>
      </w:r>
      <w:proofErr w:type="spellEnd"/>
      <w:r>
        <w:rPr>
          <w:lang w:val="es-CO"/>
        </w:rPr>
        <w:t>, el cual debe ser impreso y notificado al contribuyente.</w:t>
      </w:r>
      <w:r w:rsidR="00EA5448">
        <w:rPr>
          <w:lang w:val="es-CO"/>
        </w:rPr>
        <w:t xml:space="preserve"> </w:t>
      </w:r>
      <w:r>
        <w:rPr>
          <w:lang w:val="es-CO"/>
        </w:rPr>
        <w:t>Adicional a esto, se generará un archivo con formato .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 xml:space="preserve"> que corresponde a la guía con los datos de envío, la cual se entrega a la empresa de mensajería que hará llegar el oficio al contribuyente.</w:t>
      </w:r>
    </w:p>
    <w:p w:rsidR="008372B2" w:rsidRPr="00CA0AFC" w:rsidRDefault="008372B2" w:rsidP="00CA0AFC"/>
    <w:p w:rsidR="00CA0AFC" w:rsidRPr="00CA0AFC" w:rsidRDefault="00CA0AFC" w:rsidP="00CA0AFC">
      <w:r w:rsidRPr="00CA0AFC">
        <w:br w:type="page"/>
      </w:r>
    </w:p>
    <w:p w:rsidR="008372B2" w:rsidRDefault="005E1DF6" w:rsidP="0070699E">
      <w:pPr>
        <w:pStyle w:val="Ttulo2"/>
      </w:pPr>
      <w:bookmarkStart w:id="13" w:name="_Toc404239755"/>
      <w:r>
        <w:lastRenderedPageBreak/>
        <w:t xml:space="preserve">GENERACIÓN DE RESOLUCIÓN </w:t>
      </w:r>
      <w:r w:rsidR="00F65533">
        <w:t>DE REVOCATORIA</w:t>
      </w:r>
      <w:bookmarkEnd w:id="13"/>
    </w:p>
    <w:p w:rsidR="00261096" w:rsidRDefault="00261096" w:rsidP="00CA0AFC">
      <w:pPr>
        <w:rPr>
          <w:lang w:eastAsia="es-ES"/>
        </w:rPr>
      </w:pPr>
    </w:p>
    <w:p w:rsidR="00CA0AFC" w:rsidRPr="00092C47" w:rsidRDefault="00CA0AFC" w:rsidP="00CA0AFC">
      <w:r>
        <w:rPr>
          <w:lang w:eastAsia="es-ES"/>
        </w:rPr>
        <w:t xml:space="preserve">Acceda desde el Sistema de Información Tributaria CITY a la opción del menú </w:t>
      </w:r>
      <w:r w:rsidR="002D113E">
        <w:rPr>
          <w:i/>
          <w:color w:val="00B0F0"/>
          <w:lang w:eastAsia="es-ES"/>
        </w:rPr>
        <w:t>Resolución Revocatoria Convenios</w:t>
      </w:r>
      <w:r>
        <w:rPr>
          <w:i/>
          <w:color w:val="00B0F0"/>
          <w:lang w:eastAsia="es-ES"/>
        </w:rPr>
        <w:t xml:space="preserve"> </w:t>
      </w:r>
      <w:r w:rsidRPr="00092C47">
        <w:t xml:space="preserve">(Figura </w:t>
      </w:r>
      <w:r>
        <w:t>1</w:t>
      </w:r>
      <w:r w:rsidR="00C02A76">
        <w:t>5</w:t>
      </w:r>
      <w:r w:rsidRPr="00092C47">
        <w:t>)</w:t>
      </w:r>
    </w:p>
    <w:p w:rsidR="009E1758" w:rsidRDefault="009E1758" w:rsidP="009E1758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11025C4" wp14:editId="4385C5D7">
                <wp:simplePos x="0" y="0"/>
                <wp:positionH relativeFrom="column">
                  <wp:posOffset>1695450</wp:posOffset>
                </wp:positionH>
                <wp:positionV relativeFrom="paragraph">
                  <wp:posOffset>2163607</wp:posOffset>
                </wp:positionV>
                <wp:extent cx="3564860" cy="225425"/>
                <wp:effectExtent l="0" t="19050" r="17145" b="41275"/>
                <wp:wrapNone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860" cy="225425"/>
                          <a:chOff x="0" y="0"/>
                          <a:chExt cx="3564860" cy="225425"/>
                        </a:xfrm>
                      </wpg:grpSpPr>
                      <wps:wsp>
                        <wps:cNvPr id="7" name="7 Rectángulo"/>
                        <wps:cNvSpPr/>
                        <wps:spPr>
                          <a:xfrm>
                            <a:off x="0" y="0"/>
                            <a:ext cx="3232150" cy="2254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Flecha derecha"/>
                        <wps:cNvSpPr/>
                        <wps:spPr>
                          <a:xfrm flipH="1">
                            <a:off x="3285460" y="0"/>
                            <a:ext cx="279400" cy="225425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  <a:ln w="19050"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 Grupo" o:spid="_x0000_s1026" style="position:absolute;margin-left:133.5pt;margin-top:170.35pt;width:280.7pt;height:17.75pt;z-index:251753472" coordsize="35648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7UoYgMAAAMLAAAOAAAAZHJzL2Uyb0RvYy54bWzsVttO3DAQfa/Uf7DyXpINe4GIgLa0u62E&#10;AAEVz8ZxLpJju7Z3s/Rv+i39sc44F7YLRRWV+lCxD1k7Mz7jOTM+8dHJphZkzY2tlEyD0V4UEC6Z&#10;yipZpMGXm8W7g4BYR2VGhZI8De65DU6O3745anTCY1UqkXFDAETapNFpUDqnkzC0rOQ1tXtKcwnG&#10;XJmaOpiaIswMbQC9FmEcRdOwUSbTRjFuLbz90BqDY4+f55y5izy33BGRBrA355/GP+/wGR4f0aQw&#10;VJcV67ZBX7CLmlYSgg5QH6ijZGWqR1B1xYyyKnd7TNWhyvOKcZ8DZDOKdrJZGrXSPpciaQo90ATU&#10;7vD0Ylh2vr40pMqgdkCPpDXUaBSRpVlpheQ0ukjAZ2n0tb403YuinWG+m9zU+A+ZkI2n9X6glW8c&#10;YfByfzIdH0wBnoEtjifjeNLyzkoozqNlrPz4/MKwDxvi7obNNBpayD6wZP+OpeuSau7Jt8hAx9Ks&#10;J2lGrqC5fnyXxUp0THm/gSabWGDsjzmK9+PR5BFHQ6o00ca6JVc1wUEaGIjuO46uz6yDwoBr74JB&#10;pVpUQvj2FpI0UNXDCPDRZJWoMrT6iSnuToUha4onJBrP5qdYHEDbcoOZkPASKW6z8iN3LzhiCHnF&#10;c2giqHXcRsDjywdYyhiXbtSaSprxNtokgl8frF/hQ3tARM5hlwN2B9B7tiA9drvnzh+Xcn/6h8Vd&#10;6s8tHlb4yEq6YXFdSWWeykxAVl3k1r8nqaUGWbpT2T00j1Gt9ljNFhVU8Ixad0kNiA0UHQTUXcAj&#10;FwoqpbpRQEplvj31Hv2hu8EakAbEKw3s1xU1PCDis4S+PxyNxwDr/GQ8mcUwMduWu22LXNWnCqo/&#10;AqnWzA/R34l+mBtV34LOzjEqmKhkEDsNmDP95NS1ogpKzfh87t1A4TR1Z/JaMwRHVrFDbza31Oiu&#10;jR2IxLnqzxpNdrq59cWVUs1XTuWVb/UHXju+4dyjVv0DAZj2AjAlC8FZSQl8wPAf+wB3AFrxGw0g&#10;uaj0p56KTjH344PJGMXxsW7Gs8MxHJAd2XxGEqqidHNjVOO53qEStQOJ3DrWMPn19L+PFsOB3BaJ&#10;VwXx3zZP36uCeG35LxXEXyjgpuU/Qt2tEK9y23OvOA931+OfAAAA//8DAFBLAwQUAAYACAAAACEA&#10;n01sCuIAAAALAQAADwAAAGRycy9kb3ducmV2LnhtbEyPQWuDQBCF74X+h2UKvTWrJlWxriGEtqdQ&#10;aFIovU10ohJ3VtyNmn/f7ak5vnmPN9/L17PuxEiDbQ0rCBcBCOLSVC3XCr4Ob08pCOuQK+wMk4Ir&#10;WVgX93c5ZpWZ+JPGvauFL2GboYLGuT6T0pYNabQL0xN772QGjc7LoZbVgJMv152MgiCWGlv2Hxrs&#10;adtQed5ftIL3CafNMnwdd+fT9vpzeP743oWk1OPDvHkB4Wh2/2H4w/foUHimo7lwZUWnIIoTv8Up&#10;WK6CBIRPpFG6AnH0lySOQBa5vN1Q/AIAAP//AwBQSwECLQAUAAYACAAAACEAtoM4kv4AAADhAQAA&#10;EwAAAAAAAAAAAAAAAAAAAAAAW0NvbnRlbnRfVHlwZXNdLnhtbFBLAQItABQABgAIAAAAIQA4/SH/&#10;1gAAAJQBAAALAAAAAAAAAAAAAAAAAC8BAABfcmVscy8ucmVsc1BLAQItABQABgAIAAAAIQCtJ7Uo&#10;YgMAAAMLAAAOAAAAAAAAAAAAAAAAAC4CAABkcnMvZTJvRG9jLnhtbFBLAQItABQABgAIAAAAIQCf&#10;TWwK4gAAAAsBAAAPAAAAAAAAAAAAAAAAALwFAABkcnMvZG93bnJldi54bWxQSwUGAAAAAAQABADz&#10;AAAAywYAAAAA&#10;">
                <v:rect id="7 Rectángulo" o:spid="_x0000_s1027" style="position:absolute;width:32321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fthMQA&#10;AADaAAAADwAAAGRycy9kb3ducmV2LnhtbESP3WrCQBSE7wu+w3IKvdNNW7Qhuor9EYI3baMPcMge&#10;k+Du2ZDdmPTtXUHo5TAz3zCrzWiNuFDnG8cKnmcJCOLS6YYrBcfDbpqC8AFZo3FMCv7Iw2Y9eVhh&#10;pt3Av3QpQiUihH2GCuoQ2kxKX9Zk0c9cSxy9k+sshii7SuoOhwi3Rr4kyUJabDgu1NjSR03lueit&#10;gtev8Wz6ebpvP/f5rv/J9ff7oJV6ehy3SxCBxvAfvrdzreANblfiDZ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X7YTEAAAA2gAAAA8AAAAAAAAAAAAAAAAAmAIAAGRycy9k&#10;b3ducmV2LnhtbFBLBQYAAAAABAAEAPUAAACJAwAAAAA=&#10;" filled="f" strokecolor="#0047ac" strokeweight="1.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6 Flecha derecha" o:spid="_x0000_s1028" type="#_x0000_t13" style="position:absolute;left:32854;width:2794;height:225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E6NsMA&#10;AADaAAAADwAAAGRycy9kb3ducmV2LnhtbESPzWrDMBCE74W+g9hCL6WWk0OIXcuh5Afa3JL4AbbW&#10;+gdbKyMpifv2VaHQ4zAz3zDFZjajuJHzvWUFiyQFQVxb3XOroLocXtcgfEDWOFomBd/kYVM+PhSY&#10;a3vnE93OoRURwj5HBV0IUy6lrzsy6BM7EUevsc5giNK1Uju8R7gZ5TJNV9Jgz3Ghw4m2HdXD+WoU&#10;0PEra3azP2b7qn5Zfuq0cpdBqeen+f0NRKA5/If/2h9awQp+r8Qb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E6NsMAAADaAAAADwAAAAAAAAAAAAAAAACYAgAAZHJzL2Rv&#10;d25yZXYueG1sUEsFBgAAAAAEAAQA9QAAAIgDAAAAAA==&#10;" adj="12886" fillcolor="#00b0f0" strokecolor="#0047ac" strokeweight="1.5pt"/>
              </v:group>
            </w:pict>
          </mc:Fallback>
        </mc:AlternateContent>
      </w:r>
      <w:r w:rsidR="00CA0AFC">
        <w:rPr>
          <w:noProof/>
          <w:lang w:eastAsia="es-ES"/>
        </w:rPr>
        <w:drawing>
          <wp:inline distT="0" distB="0" distL="0" distR="0" wp14:anchorId="7E03A9AF" wp14:editId="6D91A3F2">
            <wp:extent cx="2828899" cy="47531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03" cy="475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AFC" w:rsidRDefault="009E1758" w:rsidP="009E1758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15</w:t>
      </w:r>
      <w:r>
        <w:fldChar w:fldCharType="end"/>
      </w:r>
      <w:r>
        <w:t xml:space="preserve">.Acceso a la opción que Genera </w:t>
      </w:r>
      <w:r w:rsidR="002D113E">
        <w:t>Resolución</w:t>
      </w:r>
    </w:p>
    <w:p w:rsidR="002D113E" w:rsidRDefault="002D113E">
      <w:pPr>
        <w:spacing w:line="240" w:lineRule="auto"/>
        <w:jc w:val="left"/>
        <w:rPr>
          <w:lang w:val="es-CO" w:eastAsia="es-ES"/>
        </w:rPr>
      </w:pPr>
      <w:r>
        <w:rPr>
          <w:lang w:val="es-CO" w:eastAsia="es-ES"/>
        </w:rPr>
        <w:br w:type="page"/>
      </w:r>
    </w:p>
    <w:p w:rsidR="002D113E" w:rsidRDefault="002D113E" w:rsidP="002D113E">
      <w:pPr>
        <w:rPr>
          <w:lang w:val="es-CO" w:eastAsia="es-ES"/>
        </w:rPr>
      </w:pPr>
      <w:r>
        <w:rPr>
          <w:lang w:val="es-CO" w:eastAsia="es-ES"/>
        </w:rPr>
        <w:lastRenderedPageBreak/>
        <w:t xml:space="preserve">En esta opción </w:t>
      </w:r>
      <w:r w:rsidR="004F273A">
        <w:rPr>
          <w:lang w:val="es-CO" w:eastAsia="es-ES"/>
        </w:rPr>
        <w:t>(ver figura 16</w:t>
      </w:r>
      <w:r w:rsidR="00432345">
        <w:rPr>
          <w:lang w:val="es-CO" w:eastAsia="es-ES"/>
        </w:rPr>
        <w:t>) aparece</w:t>
      </w:r>
      <w:r>
        <w:rPr>
          <w:lang w:val="es-CO" w:eastAsia="es-ES"/>
        </w:rPr>
        <w:t xml:space="preserve"> una ventana emergente que solicita información que le permite consultar los convenios a revocar y listarlos en la tabla. </w:t>
      </w:r>
    </w:p>
    <w:p w:rsidR="004F273A" w:rsidRDefault="002D113E" w:rsidP="004F273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74B610C" wp14:editId="71D6ACA6">
            <wp:extent cx="5612130" cy="32365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54" w:rsidRDefault="004F273A" w:rsidP="004F273A">
      <w:pPr>
        <w:pStyle w:val="Epgrafe"/>
        <w:rPr>
          <w:lang w:eastAsia="es-E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16</w:t>
      </w:r>
      <w:r>
        <w:fldChar w:fldCharType="end"/>
      </w:r>
      <w:r>
        <w:t>. Forma de emisión de actos de revocatoria de convenios</w:t>
      </w:r>
    </w:p>
    <w:p w:rsidR="00923AA6" w:rsidRDefault="00923AA6" w:rsidP="00923AA6">
      <w:pPr>
        <w:rPr>
          <w:lang w:val="es-CO" w:eastAsia="es-ES"/>
        </w:rPr>
      </w:pPr>
    </w:p>
    <w:p w:rsidR="00923AA6" w:rsidRDefault="00923AA6" w:rsidP="00923AA6">
      <w:pPr>
        <w:rPr>
          <w:lang w:val="es-CO" w:eastAsia="es-ES"/>
        </w:rPr>
      </w:pPr>
      <w:r>
        <w:rPr>
          <w:lang w:val="es-CO" w:eastAsia="es-ES"/>
        </w:rPr>
        <w:t>Debe registrar la información de los parámetros de consulta y hacer clic en el botón consultar.</w:t>
      </w:r>
    </w:p>
    <w:p w:rsidR="00923AA6" w:rsidRPr="006E1EF5" w:rsidRDefault="00923AA6" w:rsidP="006E1EF5"/>
    <w:p w:rsidR="006E1EF5" w:rsidRPr="006E1EF5" w:rsidRDefault="00025DBE" w:rsidP="006E1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line="276" w:lineRule="auto"/>
        <w:rPr>
          <w:i/>
          <w:lang w:val="es-CO" w:eastAsia="es-ES"/>
        </w:rPr>
      </w:pPr>
      <w:r w:rsidRPr="006E1EF5">
        <w:rPr>
          <w:b/>
          <w:i/>
          <w:lang w:val="es-CO" w:eastAsia="es-ES"/>
        </w:rPr>
        <w:t>Tenga en cuenta que:</w:t>
      </w:r>
      <w:r w:rsidR="006E1EF5">
        <w:rPr>
          <w:b/>
          <w:i/>
          <w:lang w:val="es-CO" w:eastAsia="es-ES"/>
        </w:rPr>
        <w:t xml:space="preserve"> </w:t>
      </w:r>
      <w:r w:rsidRPr="006E1EF5">
        <w:rPr>
          <w:i/>
          <w:lang w:val="es-CO" w:eastAsia="es-ES"/>
        </w:rPr>
        <w:t xml:space="preserve">Solo se visualizaran los convenios que se les haya generado aviso de cobro, que hayan sido notificados y que hayan </w:t>
      </w:r>
      <w:r w:rsidR="00600B70">
        <w:rPr>
          <w:i/>
          <w:lang w:val="es-CO" w:eastAsia="es-ES"/>
        </w:rPr>
        <w:t>transcurrido</w:t>
      </w:r>
      <w:r w:rsidRPr="006E1EF5">
        <w:rPr>
          <w:i/>
          <w:lang w:val="es-CO" w:eastAsia="es-ES"/>
        </w:rPr>
        <w:t xml:space="preserve"> 10 días después de la fecha de notificación</w:t>
      </w:r>
      <w:r w:rsidR="006E1EF5" w:rsidRPr="006E1EF5">
        <w:rPr>
          <w:i/>
          <w:lang w:val="es-CO" w:eastAsia="es-ES"/>
        </w:rPr>
        <w:t>. Este número de días, puede ser modificado en las definiciones del sistema, con el parámetro DNR.</w:t>
      </w:r>
      <w:r w:rsidR="00600B70">
        <w:rPr>
          <w:i/>
          <w:lang w:val="es-CO" w:eastAsia="es-ES"/>
        </w:rPr>
        <w:t xml:space="preserve"> También se valida que el contribuyente no se encuentre al día con el pago de las cuotas del convenio para poder generar el acto.</w:t>
      </w:r>
    </w:p>
    <w:p w:rsidR="00923AA6" w:rsidRDefault="00923AA6" w:rsidP="00923AA6">
      <w:pPr>
        <w:rPr>
          <w:lang w:val="es-CO" w:eastAsia="es-ES"/>
        </w:rPr>
      </w:pPr>
    </w:p>
    <w:p w:rsidR="006E1EF5" w:rsidRDefault="00CC2C8F" w:rsidP="006E1EF5">
      <w:r>
        <w:t xml:space="preserve">Puede visualizar el detalle del convenio, haciendo clic en </w:t>
      </w:r>
      <w:r w:rsidR="00C335BD">
        <w:t xml:space="preserve">el botón </w:t>
      </w:r>
      <w:r w:rsidR="00C335BD">
        <w:rPr>
          <w:noProof/>
          <w:lang w:eastAsia="es-ES"/>
        </w:rPr>
        <w:drawing>
          <wp:inline distT="0" distB="0" distL="0" distR="0" wp14:anchorId="53AA4B59" wp14:editId="471976AA">
            <wp:extent cx="153619" cy="15361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0018" cy="1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5BD">
        <w:t xml:space="preserve"> ubicado a la derecha de</w:t>
      </w:r>
      <w:r w:rsidR="00C80577">
        <w:t xml:space="preserve">l </w:t>
      </w:r>
      <w:r>
        <w:t>registro en la tabla.</w:t>
      </w:r>
    </w:p>
    <w:p w:rsidR="004F273A" w:rsidRDefault="00AC4189" w:rsidP="004F273A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6EA2FB9" wp14:editId="5135AF7C">
            <wp:extent cx="4721919" cy="2717320"/>
            <wp:effectExtent l="0" t="0" r="254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380" cy="27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F" w:rsidRDefault="004F273A" w:rsidP="004F273A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17</w:t>
      </w:r>
      <w:r>
        <w:fldChar w:fldCharType="end"/>
      </w:r>
      <w:r>
        <w:t>. Lista de convenios a generar resolución</w:t>
      </w:r>
    </w:p>
    <w:p w:rsidR="00F9213B" w:rsidRDefault="00F9213B" w:rsidP="006E1EF5"/>
    <w:p w:rsidR="00F9213B" w:rsidRDefault="009D58E7" w:rsidP="006E1EF5">
      <w:r>
        <w:t>Para revocar el acuerdo de pago, marque en la casilla Revocar los convenios</w:t>
      </w:r>
      <w:r w:rsidR="00AC4189">
        <w:t xml:space="preserve">, y haga clic en el botón Procesar ubicado en la parte inferior de la tabla. </w:t>
      </w:r>
    </w:p>
    <w:p w:rsidR="00F9213B" w:rsidRDefault="00F9213B" w:rsidP="006E1EF5"/>
    <w:p w:rsidR="00AC4189" w:rsidRDefault="00AC4189" w:rsidP="006E1EF5">
      <w:r>
        <w:t xml:space="preserve">Aparecerá una ventana donde usted debe marcar la plantilla de la resolución que va a generar, </w:t>
      </w:r>
      <w:r w:rsidR="0067531B">
        <w:t>también debe seleccionar la fecha del oficio y la oficina</w:t>
      </w:r>
      <w:r w:rsidR="008F1FC2">
        <w:t xml:space="preserve"> (figura 18)</w:t>
      </w:r>
      <w:r w:rsidR="0067531B">
        <w:t>.</w:t>
      </w:r>
    </w:p>
    <w:p w:rsidR="008F1FC2" w:rsidRDefault="00AC4189" w:rsidP="008F1FC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39A1BBD" wp14:editId="1A26E686">
            <wp:extent cx="4753155" cy="27309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499" cy="27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9" w:rsidRDefault="008F1FC2" w:rsidP="008F1FC2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18</w:t>
      </w:r>
      <w:r>
        <w:fldChar w:fldCharType="end"/>
      </w:r>
      <w:r>
        <w:t>. Selección de plantilla de resolución de revocatoria</w:t>
      </w:r>
    </w:p>
    <w:p w:rsidR="00F9213B" w:rsidRDefault="00847D87" w:rsidP="00236B56">
      <w:r>
        <w:lastRenderedPageBreak/>
        <w:t xml:space="preserve">Haga clic en Procesar y a continuación se generará la resolución </w:t>
      </w:r>
      <w:r w:rsidR="00F9213B">
        <w:t>de revocatoria de convenio en un archivo .doc.</w:t>
      </w:r>
    </w:p>
    <w:p w:rsidR="00F9213B" w:rsidRDefault="00F9213B" w:rsidP="00236B56"/>
    <w:p w:rsidR="00847D87" w:rsidRDefault="00236B56" w:rsidP="00236B56">
      <w:r>
        <w:t>A partir de la generación de este documento, se puede realizar la revocatoria del acuerdo de pago en cualquier momento desde la opción Proceso de Revocatoria.</w:t>
      </w:r>
    </w:p>
    <w:p w:rsidR="0016625D" w:rsidRDefault="0016625D" w:rsidP="00236B56"/>
    <w:p w:rsidR="0016625D" w:rsidRDefault="00A55630" w:rsidP="00236B56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1665362" wp14:editId="2D99B2FD">
                <wp:simplePos x="0" y="0"/>
                <wp:positionH relativeFrom="column">
                  <wp:posOffset>1901190</wp:posOffset>
                </wp:positionH>
                <wp:positionV relativeFrom="paragraph">
                  <wp:posOffset>243840</wp:posOffset>
                </wp:positionV>
                <wp:extent cx="2515870" cy="269875"/>
                <wp:effectExtent l="0" t="0" r="17780" b="15875"/>
                <wp:wrapNone/>
                <wp:docPr id="60" name="6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269875"/>
                          <a:chOff x="0" y="0"/>
                          <a:chExt cx="2516445" cy="270490"/>
                        </a:xfrm>
                      </wpg:grpSpPr>
                      <wps:wsp>
                        <wps:cNvPr id="29" name="29 Rectángulo"/>
                        <wps:cNvSpPr/>
                        <wps:spPr>
                          <a:xfrm>
                            <a:off x="138988" y="0"/>
                            <a:ext cx="2377457" cy="270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color w:val="0047AC"/>
                                  <w:sz w:val="18"/>
                                </w:rPr>
                              </w:pPr>
                              <w:r w:rsidRPr="00803C0D">
                                <w:rPr>
                                  <w:color w:val="0047AC"/>
                                  <w:sz w:val="18"/>
                                </w:rPr>
                                <w:t xml:space="preserve">Consulte </w:t>
                              </w:r>
                              <w:r>
                                <w:rPr>
                                  <w:color w:val="0047AC"/>
                                  <w:sz w:val="18"/>
                                </w:rPr>
                                <w:t>los</w:t>
                              </w:r>
                              <w:r w:rsidRPr="00803C0D">
                                <w:rPr>
                                  <w:color w:val="0047AC"/>
                                  <w:sz w:val="18"/>
                                </w:rPr>
                                <w:t xml:space="preserve"> convenio</w:t>
                              </w:r>
                              <w:r>
                                <w:rPr>
                                  <w:color w:val="0047AC"/>
                                  <w:sz w:val="18"/>
                                </w:rPr>
                                <w:t>s</w:t>
                              </w:r>
                              <w:r w:rsidRPr="00803C0D">
                                <w:rPr>
                                  <w:color w:val="0047AC"/>
                                  <w:sz w:val="18"/>
                                </w:rPr>
                                <w:t xml:space="preserve"> a revocar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30 Elipse"/>
                        <wps:cNvSpPr/>
                        <wps:spPr>
                          <a:xfrm>
                            <a:off x="0" y="0"/>
                            <a:ext cx="270486" cy="27049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60 Grupo" o:spid="_x0000_s1039" style="position:absolute;left:0;text-align:left;margin-left:149.7pt;margin-top:19.2pt;width:198.1pt;height:21.25pt;z-index:251758592;mso-width-relative:margin" coordsize="25164,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BccgMAABkLAAAOAAAAZHJzL2Uyb0RvYy54bWzsVtlO3DAUfa/Uf7D8XpIZZo0IaMqmSggQ&#10;UPHscZxFcmzX9pChf9Nv6Y/12k4yLFNaUaFKVXkIXu567r1nvHewrjm6Y9pUUqR4sBNjxASVWSWK&#10;FH++Ofkww8hYIjLCpWApvmcGH+y/f7fXqIQNZSl5xjQCI8IkjUpxaa1KosjQktXE7EjFBFzmUtfE&#10;wlYXUaZJA9ZrHg3jeBI1UmdKS8qMgdOjcIn3vf08Z9Re5LlhFvEUQ2zWf7X/Lt032t8jSaGJKiva&#10;hkFeEUVNKgFOe1NHxBK00tUzU3VFtTQytztU1pHM84oynwNkM4ifZHOq5Ur5XIqkKVQPE0D7BKdX&#10;m6Xnd5caVVmKJwCPIDXUaBKjU71S0oHTqCIBmVOtrtWlbg+KsHP5rnNdu/+QCVp7WO97WNnaIgqH&#10;w/FgPJuCeQp3w8l8Nh0H3GkJxXmmRsvjjeJkNBq3itN4NPcFizq3kYuuD6ZR0EJmg5L5M5SuS6KY&#10;B984BFqUhvMOpeEcXUF7ff8mihVvsfKSPVAmMYDZFpQGu7P5DAZjC1S70+loPP1pxiRR2thTJmvk&#10;FinWEIJvPHJ3ZizUB8DpRJxnI3mVnVSc+42bKnbINbojMA/LYuDqABqPpLh4rqiLZa8Wx6Pp4vC5&#10;JthxqlCULnG/svecOYNcXLEcOs01hI/Yz/gmGkIpE3YQrkqSsRDkOIa/zlkXvw/aG3SWc0ivt90a&#10;6CSDkc52yLaVd6rMU0SvHL8UWFDuNbxnKWyvXFdC6m0GOGTVeg7yHUgBGoeSXS/XfgpnTtKdLGV2&#10;Dz2nZaAso+hJBRU/I8ZeEg0cBfMEvGsv4JNz2aRYtiuMSqm/bjt38jAUcItRA5yXYvNlRTTDiH8S&#10;MC7zwWjkSNJvoA2HsNEPb5YPb8SqPpTQRgNgeEX90slb3i1zLetboOeF8wpXRFDwnWJqdbc5tIGL&#10;geApWyy8GBCjIvZMXCvqjDucXUffrG+JVm3bW+CWc9mNKEmedH+QdZpCLlZW5pUfjQ2ubQWALgLa&#10;b84bu5B/YNfdGB3zShnWVRrI5deUAepb2AIocTb5fbJgPDh2wDxBzFGKO37EBObx2H+MT/pJfEgr&#10;/wnjJbZ5Y8KYd230NwgDujKQBSwCUcAikAQs/hWC8M8MeH/5X532regeeA/3nlA2L9r9HwAAAP//&#10;AwBQSwMEFAAGAAgAAAAhAJY6QxjhAAAACQEAAA8AAABkcnMvZG93bnJldi54bWxMj8Fqg0AQhu+F&#10;vsMygd6a1aQRNa4hhLanUGhSKL1NdKISd1bcjZq37/bUnIZhPv75/mwz6VYM1NvGsIJwHoAgLkzZ&#10;cKXg6/j2HIOwDrnE1jApuJGFTf74kGFampE/aTi4SvgQtikqqJ3rUiltUZNGOzcdsb+dTa/R+bWv&#10;ZNnj6MN1KxdBEEmNDfsPNXa0q6m4HK5awfuI43YZvg77y3l3+zmuPr73ISn1NJu2axCOJvcPw5++&#10;V4fcO53MlUsrWgWLJHnxqIJl7KcHomQVgTgpiIMEZJ7J+wb5LwAAAP//AwBQSwECLQAUAAYACAAA&#10;ACEAtoM4kv4AAADhAQAAEwAAAAAAAAAAAAAAAAAAAAAAW0NvbnRlbnRfVHlwZXNdLnhtbFBLAQIt&#10;ABQABgAIAAAAIQA4/SH/1gAAAJQBAAALAAAAAAAAAAAAAAAAAC8BAABfcmVscy8ucmVsc1BLAQIt&#10;ABQABgAIAAAAIQBaamBccgMAABkLAAAOAAAAAAAAAAAAAAAAAC4CAABkcnMvZTJvRG9jLnhtbFBL&#10;AQItABQABgAIAAAAIQCWOkMY4QAAAAkBAAAPAAAAAAAAAAAAAAAAAMwFAABkcnMvZG93bnJldi54&#10;bWxQSwUGAAAAAAQABADzAAAA2gYAAAAA&#10;">
                <v:rect id="29 Rectángulo" o:spid="_x0000_s1040" style="position:absolute;left:1389;width:23775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PgEb8A&#10;AADbAAAADwAAAGRycy9kb3ducmV2LnhtbERPTWvCQBC9C/0PyxS86URRMamriG3Rq7GX3qbZaRKa&#10;nQ3ZVdN/7wqCx8f7Xm1626gLd752omEyTkCxFM7UUmr4On2OlqB8IDHUOGEN/+xhs34ZrCgz7ipH&#10;vuShVDFEfEYaqhDaDNEXFVvyY9eyRO7XdZZChF2JpqNrDLcNTpNkgZZqiQ0VtbyruPjLz1bDDL/P&#10;6e7dzZH2P9hMtvuPNM7Tw9d++wYqcB+e4of7YDRMU7h/iT8A1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E+ARvwAAANsAAAAPAAAAAAAAAAAAAAAAAJgCAABkcnMvZG93bnJl&#10;di54bWxQSwUGAAAAAAQABAD1AAAAhAMAAAAA&#10;" fillcolor="white [3212]" strokecolor="#0047ac" strokeweight="2pt">
                  <v:textbox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color w:val="0047AC"/>
                            <w:sz w:val="18"/>
                          </w:rPr>
                        </w:pPr>
                        <w:r w:rsidRPr="00803C0D">
                          <w:rPr>
                            <w:color w:val="0047AC"/>
                            <w:sz w:val="18"/>
                          </w:rPr>
                          <w:t xml:space="preserve">Consulte </w:t>
                        </w:r>
                        <w:r>
                          <w:rPr>
                            <w:color w:val="0047AC"/>
                            <w:sz w:val="18"/>
                          </w:rPr>
                          <w:t>los</w:t>
                        </w:r>
                        <w:r w:rsidRPr="00803C0D">
                          <w:rPr>
                            <w:color w:val="0047AC"/>
                            <w:sz w:val="18"/>
                          </w:rPr>
                          <w:t xml:space="preserve"> convenio</w:t>
                        </w:r>
                        <w:r>
                          <w:rPr>
                            <w:color w:val="0047AC"/>
                            <w:sz w:val="18"/>
                          </w:rPr>
                          <w:t>s</w:t>
                        </w:r>
                        <w:r w:rsidRPr="00803C0D">
                          <w:rPr>
                            <w:color w:val="0047AC"/>
                            <w:sz w:val="18"/>
                          </w:rPr>
                          <w:t xml:space="preserve"> a revocar</w:t>
                        </w:r>
                      </w:p>
                    </w:txbxContent>
                  </v:textbox>
                </v:rect>
                <v:oval id="30 Elipse" o:spid="_x0000_s1041" style="position:absolute;width:2704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teF8AA&#10;AADbAAAADwAAAGRycy9kb3ducmV2LnhtbERPTYvCMBC9C/6HMII3TVddWbpGkaroaZetxfPQzLal&#10;zaQ0Ueu/NwfB4+N9rza9acSNOldZVvAxjUAQ51ZXXCjIzofJFwjnkTU2lknBgxxs1sPBCmNt7/xH&#10;t9QXIoSwi1FB6X0bS+nykgy6qW2JA/dvO4M+wK6QusN7CDeNnEXRUhqsODSU2FJSUl6nV6Ng95Pk&#10;n3yN6uxyzH53yWL/uLS1UuNRv/0G4an3b/HLfdIK5mF9+B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teF8AAAADbAAAADwAAAAAAAAAAAAAAAACYAgAAZHJzL2Rvd25y&#10;ZXYueG1sUEsFBgAAAAAEAAQA9QAAAIUDAAAAAA==&#10;" fillcolor="#00b0f0" strokecolor="#0047ac" strokeweight="2pt">
                  <v:textbox inset="0,0,0,0"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6625D">
        <w:t>En resumen, para generar la resolución de revocatoria de convenio, haga lo siguiente:</w:t>
      </w:r>
    </w:p>
    <w:p w:rsidR="005D1FA1" w:rsidRDefault="005D1FA1" w:rsidP="00236B56"/>
    <w:p w:rsidR="0016625D" w:rsidRDefault="0016625D" w:rsidP="0016625D">
      <w:pPr>
        <w:jc w:val="center"/>
      </w:pPr>
      <w:r>
        <w:rPr>
          <w:noProof/>
          <w:lang w:eastAsia="es-ES"/>
        </w:rPr>
        <w:drawing>
          <wp:inline distT="0" distB="0" distL="0" distR="0" wp14:anchorId="7C746C52" wp14:editId="196C92E2">
            <wp:extent cx="2344081" cy="1084132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1982" t="12984" r="1690" b="4101"/>
                    <a:stretch/>
                  </pic:blipFill>
                  <pic:spPr bwMode="auto">
                    <a:xfrm>
                      <a:off x="0" y="0"/>
                      <a:ext cx="2350363" cy="108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1E1" w:rsidRDefault="005D1FA1" w:rsidP="00B151E1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54B9CC6" wp14:editId="70CA4C5E">
                <wp:simplePos x="0" y="0"/>
                <wp:positionH relativeFrom="column">
                  <wp:posOffset>857707</wp:posOffset>
                </wp:positionH>
                <wp:positionV relativeFrom="paragraph">
                  <wp:posOffset>1550441</wp:posOffset>
                </wp:positionV>
                <wp:extent cx="4153814" cy="269875"/>
                <wp:effectExtent l="0" t="0" r="18415" b="15875"/>
                <wp:wrapNone/>
                <wp:docPr id="55" name="5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3814" cy="269875"/>
                          <a:chOff x="-1975974" y="0"/>
                          <a:chExt cx="4155918" cy="270510"/>
                        </a:xfrm>
                      </wpg:grpSpPr>
                      <wps:wsp>
                        <wps:cNvPr id="58" name="58 Rectángulo"/>
                        <wps:cNvSpPr/>
                        <wps:spPr>
                          <a:xfrm>
                            <a:off x="-1975974" y="0"/>
                            <a:ext cx="4031125" cy="270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color w:val="0047AC"/>
                                  <w:sz w:val="18"/>
                                </w:rPr>
                              </w:pPr>
                              <w:r>
                                <w:rPr>
                                  <w:color w:val="0047AC"/>
                                  <w:sz w:val="18"/>
                                </w:rPr>
                                <w:t>Seleccione la plantilla a usar y registre la información de los campos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119 Elipse"/>
                        <wps:cNvSpPr/>
                        <wps:spPr>
                          <a:xfrm>
                            <a:off x="1909434" y="0"/>
                            <a:ext cx="270510" cy="2705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55 Grupo" o:spid="_x0000_s1042" style="position:absolute;left:0;text-align:left;margin-left:67.55pt;margin-top:122.1pt;width:327.05pt;height:21.25pt;z-index:251755520;mso-width-relative:margin" coordorigin="-19759" coordsize="41559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6nfwMAACwLAAAOAAAAZHJzL2Uyb0RvYy54bWzsVt1u0zAUvkfiHSzfsyRdQ9toGSqDTUgT&#10;TAy0a9dxfiTHNra7dLwNz8KLcWwn6daVgYbYBWIXmX/O73fO+eqjV5uWo2umTSNFjpODGCMmqCwa&#10;UeX486fTF3OMjCWiIFwKluMbZvCr4+fPjjqVsYmsJS+YRmBEmKxTOa6tVVkUGVqzlpgDqZiAy1Lq&#10;lljY6ioqNOnAesujSRy/jDqpC6UlZcbA6ZtwiY+9/bJk1H4oS8Ms4jmG2Kz/av9duW90fESyShNV&#10;N7QPgzwiipY0ApyOpt4QS9BaN/dMtQ3V0sjSHlDZRrIsG8p8DpBNEu9kc6blWvlcqqyr1AgTQLuD&#10;06PN0vfXFxo1RY7TFCNBWqhRmqIzvVbSgdOpKgOZM60u1YXuD6qwc/luSt26/5AJ2nhYb0ZY2cYi&#10;CofTJD2cJ1OMKNxNXi7mszTgTmsojlN7kSxm6WIGIlttWr/d6qeLBBrJ68/iNPF1iwbvkQtyjKlT&#10;0ElmC5b5M7Aua6KYr4FxQAxgQTQ9WHP0Ebrs+zdRrXkPmZcc8TKZAej2gLUv6xGz+DBJJlCSn+RM&#10;MqWNPWOyRW6RYw1B+A4k1+fGQqEAnkHE+TaSN8Vpw7nfuPFiJ1yjawKDsaoSVxDQuCPFxX1FXa1G&#10;tTiezpYn9zXBjlOFsgyp+5W94cwZ5OIjK6HloO4TH7Ef9m00hFImbBKualKwEGQaw9/gbIjfB+0N&#10;OsslpDfa7g0MksHIYDtk28s7Vea5YlSOHwosKI8a3rMUdlRuGyH1PgMcsuo9B/kBpACNQ8luVhs/&#10;jqHH3dFKFjfQdloG8jKKnjZQ8nNi7AXRwFbAa8DA9gN8Si67HMt+hVEt9dd9504e5gJuMeqA/XJs&#10;vqyJZhjxdwImZpFMp44u/Waaziaw0bdvVrdvxLo9kdBHCXC9on7p5C0flqWW7RUQ9dJ5hSsiKPjO&#10;MbV62JzYwMpA9ZQtl14MKFIRey4uFXXGHdCupT9trohWfd9bmJj3cphSku20f5B1mkIu11aWjZ+N&#10;La59CYAxHNk9AXUkyWLgDliit7xRhrm2cN6BYX7NG8kiXkwP75DlQBuTwI6/zRqMB/cOoB3kHLe4&#10;4zuUYO7O/+v4dBzJ2/zynzkeop2/zRyeZLYd/rTMMbLGyBiwCGwBi3+FKfyTA55k/venfz66N9/t&#10;vWeW7SP3+AcAAAD//wMAUEsDBBQABgAIAAAAIQAic9wg4gAAAAsBAAAPAAAAZHJzL2Rvd25yZXYu&#10;eG1sTI9Pa4NAEMXvhX6HZQq9Navmn7GuIYS2pxBoUii5TXSiEndX3I2ab9/pqb3Nm3m8+b10PepG&#10;9NS52hoF4SQAQSa3RW1KBV/H95cYhPNoCmysIQV3crDOHh9STAo7mE/qD74UHGJcggoq79tESpdX&#10;pNFNbEuGbxfbafQsu1IWHQ4crhsZBcFCaqwNf6iwpW1F+fVw0wo+Bhw20/Ct310v2/vpON9/70JS&#10;6vlp3LyC8DT6PzP84jM6ZMx0tjdTONGwns5DtiqIZrMIBDuW8YqHM2/ixRJklsr/HbIfAAAA//8D&#10;AFBLAQItABQABgAIAAAAIQC2gziS/gAAAOEBAAATAAAAAAAAAAAAAAAAAAAAAABbQ29udGVudF9U&#10;eXBlc10ueG1sUEsBAi0AFAAGAAgAAAAhADj9If/WAAAAlAEAAAsAAAAAAAAAAAAAAAAALwEAAF9y&#10;ZWxzLy5yZWxzUEsBAi0AFAAGAAgAAAAhAJxJzqd/AwAALAsAAA4AAAAAAAAAAAAAAAAALgIAAGRy&#10;cy9lMm9Eb2MueG1sUEsBAi0AFAAGAAgAAAAhACJz3CDiAAAACwEAAA8AAAAAAAAAAAAAAAAA2QUA&#10;AGRycy9kb3ducmV2LnhtbFBLBQYAAAAABAAEAPMAAADoBgAAAAA=&#10;">
                <v:rect id="58 Rectángulo" o:spid="_x0000_s1043" style="position:absolute;left:-19759;width:40310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k2978A&#10;AADbAAAADwAAAGRycy9kb3ducmV2LnhtbERPTWvCQBC9C/0Pywi96cRSS42uIrbFXqu9eBuzYxLM&#10;zobsqum/dw5Cj4/3vVj1vjFX7mIdxMJknIFhKYKrpbTwu/8avYOJicRRE4Qt/HGE1fJpsKDchZv8&#10;8HWXSqMhEnOyUKXU5oixqNhTHIeWRblT6DwlhV2JrqObhvsGX7LsDT3Vog0VtbypuDjvLt7CKx4u&#10;s81HmCJtj9hM1tvPmc6zz8N+PQeTuE//4of721mY6lj9oj8Al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WTb3vwAAANsAAAAPAAAAAAAAAAAAAAAAAJgCAABkcnMvZG93bnJl&#10;di54bWxQSwUGAAAAAAQABAD1AAAAhAMAAAAA&#10;" fillcolor="white [3212]" strokecolor="#0047ac" strokeweight="2pt">
                  <v:textbox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color w:val="0047AC"/>
                            <w:sz w:val="18"/>
                          </w:rPr>
                        </w:pPr>
                        <w:r>
                          <w:rPr>
                            <w:color w:val="0047AC"/>
                            <w:sz w:val="18"/>
                          </w:rPr>
                          <w:t>Seleccione la plantilla a usar y registre la información de los campos</w:t>
                        </w:r>
                      </w:p>
                    </w:txbxContent>
                  </v:textbox>
                </v:rect>
                <v:oval id="119 Elipse" o:spid="_x0000_s1044" style="position:absolute;left:19094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rLL8EA&#10;AADcAAAADwAAAGRycy9kb3ducmV2LnhtbERPTYvCMBC9C/sfwgjeNFVc2e0aZamKnhTd4nloxra0&#10;mZQmav33G0HwNo/3OfNlZ2pxo9aVlhWMRxEI4szqknMF6d9m+AXCeWSNtWVS8CAHy8VHb46xtnc+&#10;0u3kcxFC2MWooPC+iaV0WUEG3cg2xIG72NagD7DNpW7xHsJNLSdRNJMGSw4NBTaUFJRVp6tRsNon&#10;2Sdfoyo9b9PDKpmuH+emUmrQ735/QHjq/Fv8cu90mD/+hucz4QK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6yy/BAAAA3AAAAA8AAAAAAAAAAAAAAAAAmAIAAGRycy9kb3du&#10;cmV2LnhtbFBLBQYAAAAABAAEAPUAAACGAwAAAAA=&#10;" fillcolor="#00b0f0" strokecolor="#0047ac" strokeweight="2pt">
                  <v:textbox inset="0,0,0,0"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BE0967B" wp14:editId="11F9A88E">
                <wp:simplePos x="0" y="0"/>
                <wp:positionH relativeFrom="column">
                  <wp:posOffset>2400935</wp:posOffset>
                </wp:positionH>
                <wp:positionV relativeFrom="paragraph">
                  <wp:posOffset>2201037</wp:posOffset>
                </wp:positionV>
                <wp:extent cx="2025968" cy="269875"/>
                <wp:effectExtent l="0" t="0" r="12700" b="15875"/>
                <wp:wrapNone/>
                <wp:docPr id="65" name="6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968" cy="269875"/>
                          <a:chOff x="28783" y="0"/>
                          <a:chExt cx="2026663" cy="270510"/>
                        </a:xfrm>
                      </wpg:grpSpPr>
                      <wps:wsp>
                        <wps:cNvPr id="70" name="70 Rectángulo"/>
                        <wps:cNvSpPr/>
                        <wps:spPr>
                          <a:xfrm>
                            <a:off x="138989" y="0"/>
                            <a:ext cx="1916457" cy="270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color w:val="0047AC"/>
                                  <w:sz w:val="18"/>
                                </w:rPr>
                              </w:pPr>
                              <w:r>
                                <w:rPr>
                                  <w:color w:val="0047AC"/>
                                  <w:sz w:val="18"/>
                                </w:rPr>
                                <w:t xml:space="preserve">Haga clic en </w:t>
                              </w:r>
                              <w:r w:rsidRPr="005D1FA1">
                                <w:rPr>
                                  <w:i/>
                                  <w:color w:val="0047AC"/>
                                  <w:sz w:val="18"/>
                                </w:rPr>
                                <w:t>Procesar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120 Elipse"/>
                        <wps:cNvSpPr/>
                        <wps:spPr>
                          <a:xfrm>
                            <a:off x="28783" y="0"/>
                            <a:ext cx="270510" cy="2705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EC1990" w:rsidP="005D1FA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65 Grupo" o:spid="_x0000_s1045" style="position:absolute;left:0;text-align:left;margin-left:189.05pt;margin-top:173.3pt;width:159.55pt;height:21.25pt;z-index:251766784;mso-width-relative:margin" coordorigin="287" coordsize="2026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qpgwMAACULAAAOAAAAZHJzL2Uyb0RvYy54bWzsVtlu1DAUfUfiHyy/0yztZGaipmgotEKq&#10;oKKgPnscZ5Ec29ieZsrf8C38GNd2kpluIIEQEqIPqZe7nnvvGR+/3HYc3TBtWikKnBzEGDFBZdmK&#10;usCfPp69WGBkLBEl4VKwAt8yg1+ePH923KucpbKRvGQagRFh8l4VuLFW5VFkaMM6Yg6kYgIuK6k7&#10;YmGr66jUpAfrHY/SOM6iXupSaUmZMXD6OlziE2+/qhi176vKMIt4gSE267/af9fuG50ck7zWRDUt&#10;HcIgvxBFR1oBTidTr4klaKPbB6a6lmppZGUPqOwiWVUtZT4HyCaJ72VzruVG+VzqvK/VBBNAew+n&#10;XzZL391catSWBc5mGAnSQY2yGTrXGyUdOL2qc5A51+pKXerhoA47l++20p37D5mgrYf1doKVbS2i&#10;cJjG6WyZQSNQuEuz5WI+C7jTBorj1NLFfHGI0U6VNm92ylmWwaVXnsezxBctGl1HLsIpoF5BG5kd&#10;Uub3kLpqiGK+AMahMCA1h0YKSM1j9AFa7NtXUW/4gJeXnMAyuQHcHkEqOVwsF8v9nEe4kmWSHc3m&#10;T2ZMcqWNPWeyQ25RYA0h+OYjNxfGQo0AnFHEeTaSt+VZy7nfuMlip1yjGwIzsa4TVwvQuCPFxUNF&#10;Xa8ntTg+mq9OH2qCHacKRRkT9yt7y5kzyMUHVkG3uZL7iP2c76IhlDJhk3DVkJKFIGcx/I3Oxvh9&#10;0N6gs1xBepPtwcAoGYyMtkO2g7xTZZ4mJuX4R4EF5UnDe5bCTspdK6R+zACHrAbPQX4EKUDjULLb&#10;9dZPYpI6UXe0luUtNJ2WgbeMomctlPyCGHtJNBAVdCKQr30Pn4rLvsByWGHUSP3lsXMnD1MBtxj1&#10;QHwFNp83RDOM+FsB87JMjo4cU/oN9GEKG71/s96/EZvuVEIfJUDzivqlk7d8XFZadtfA0SvnFa6I&#10;oOC7wNTqcXNqAyEDy1O2WnkxYEdF7IW4UtQZd0C7lv64vSZaDX1vYWLeyXFGSX6v/YOs0xRytbGy&#10;av1s7HAdSgB8EdD+48SROCwDc8ASveGtMmysNfDLz1njAVGOpJEGZnyKJXeEMGDHeHDu4LmHm2MW&#10;d3yHEMzd6X8Vn00Duc8u/3njR6Tzp3njcOylv8Eb0NqBM9z8e4qAReAK1/X/CE/45wa8xfyvz/Bu&#10;dI+9/b3nld3r9uQ7AAAA//8DAFBLAwQUAAYACAAAACEAQtc6A+IAAAALAQAADwAAAGRycy9kb3du&#10;cmV2LnhtbEyPTUvDQBCG74L/YRnBm91sq2kasymlqKci2AribZpMk9Dsbshuk/TfO570Nh8P7zyT&#10;rSfTioF63zirQc0iEGQLVza20vB5eH1IQPiAtsTWWdJwJQ/r/PYmw7R0o/2gYR8qwSHWp6ihDqFL&#10;pfRFTQb9zHVkeXdyvcHAbV/JsseRw00r51EUS4ON5Qs1drStqTjvL0bD24jjZqFeht35tL1+H57e&#10;v3aKtL6/mzbPIAJN4Q+GX31Wh5ydju5iSy9aDYtlohjl4jGOQTARr5ZzEEeeJCsFMs/k/x/yHwAA&#10;AP//AwBQSwECLQAUAAYACAAAACEAtoM4kv4AAADhAQAAEwAAAAAAAAAAAAAAAAAAAAAAW0NvbnRl&#10;bnRfVHlwZXNdLnhtbFBLAQItABQABgAIAAAAIQA4/SH/1gAAAJQBAAALAAAAAAAAAAAAAAAAAC8B&#10;AABfcmVscy8ucmVsc1BLAQItABQABgAIAAAAIQACanqpgwMAACULAAAOAAAAAAAAAAAAAAAAAC4C&#10;AABkcnMvZTJvRG9jLnhtbFBLAQItABQABgAIAAAAIQBC1zoD4gAAAAsBAAAPAAAAAAAAAAAAAAAA&#10;AN0FAABkcnMvZG93bnJldi54bWxQSwUGAAAAAAQABADzAAAA7AYAAAAA&#10;">
                <v:rect id="70 Rectángulo" o:spid="_x0000_s1046" style="position:absolute;left:1389;width:1916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pmkb8A&#10;AADbAAAADwAAAGRycy9kb3ducmV2LnhtbERPTU/CQBC9m/gfNmPCTaYYEakshCAEr4AXbkN3bBu7&#10;s013gfLvmYOJx5f3PVv0vjEX7mIdxMJomIFhKYKrpbTwfdg8v4OJicRRE4Qt3DjCYv74MKPchavs&#10;+LJPpdEQiTlZqFJqc8RYVOwpDkPLotxP6DwlhV2JrqOrhvsGX7LsDT3Vog0VtbyquPjdn72FVzye&#10;p6vPMEbanrAZLbfrqc6zg6d++QEmcZ/+xX/uL2dhouv1i/4An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maRvwAAANsAAAAPAAAAAAAAAAAAAAAAAJgCAABkcnMvZG93bnJl&#10;di54bWxQSwUGAAAAAAQABAD1AAAAhAMAAAAA&#10;" fillcolor="white [3212]" strokecolor="#0047ac" strokeweight="2pt">
                  <v:textbox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color w:val="0047AC"/>
                            <w:sz w:val="18"/>
                          </w:rPr>
                        </w:pPr>
                        <w:r>
                          <w:rPr>
                            <w:color w:val="0047AC"/>
                            <w:sz w:val="18"/>
                          </w:rPr>
                          <w:t xml:space="preserve">Haga clic en </w:t>
                        </w:r>
                        <w:r w:rsidRPr="005D1FA1">
                          <w:rPr>
                            <w:i/>
                            <w:color w:val="0047AC"/>
                            <w:sz w:val="18"/>
                          </w:rPr>
                          <w:t>Procesar</w:t>
                        </w:r>
                      </w:p>
                    </w:txbxContent>
                  </v:textbox>
                </v:rect>
                <v:oval id="120 Elipse" o:spid="_x0000_s1047" style="position:absolute;left:287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oD8QA&#10;AADcAAAADwAAAGRycy9kb3ducmV2LnhtbESPQWvCQBCF7wX/wzKCt7pR2lKiq0i06KmlGjwP2TEJ&#10;yc6G7Krx3zuHQm8zvDfvfbNcD65VN+pD7dnAbJqAIi68rbk0kJ++Xj9BhYhssfVMBh4UYL0avSwx&#10;tf7Ov3Q7xlJJCIcUDVQxdqnWoajIYZj6jli0i+8dRln7Utse7xLuWj1Pkg/tsGZpqLCjrKKiOV6d&#10;ge13VrzzNWny8z7/2WZvu8e5a4yZjIfNAlSkIf6b/64PVvDngi/PyAR6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sqA/EAAAA3AAAAA8AAAAAAAAAAAAAAAAAmAIAAGRycy9k&#10;b3ducmV2LnhtbFBLBQYAAAAABAAEAPUAAACJAwAAAAA=&#10;" fillcolor="#00b0f0" strokecolor="#0047ac" strokeweight="2pt">
                  <v:textbox inset="0,0,0,0">
                    <w:txbxContent>
                      <w:p w:rsidR="005D1FA1" w:rsidRPr="00803C0D" w:rsidRDefault="00EC1990" w:rsidP="005D1FA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1C40815" wp14:editId="4876E5D2">
                <wp:simplePos x="0" y="0"/>
                <wp:positionH relativeFrom="column">
                  <wp:posOffset>1662430</wp:posOffset>
                </wp:positionH>
                <wp:positionV relativeFrom="paragraph">
                  <wp:posOffset>2874010</wp:posOffset>
                </wp:positionV>
                <wp:extent cx="3832860" cy="269875"/>
                <wp:effectExtent l="0" t="0" r="15240" b="15875"/>
                <wp:wrapNone/>
                <wp:docPr id="63" name="6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860" cy="269875"/>
                          <a:chOff x="0" y="0"/>
                          <a:chExt cx="3832991" cy="270346"/>
                        </a:xfrm>
                      </wpg:grpSpPr>
                      <wps:wsp>
                        <wps:cNvPr id="37" name="37 Rectángulo"/>
                        <wps:cNvSpPr/>
                        <wps:spPr>
                          <a:xfrm>
                            <a:off x="138989" y="0"/>
                            <a:ext cx="3694002" cy="2703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color w:val="0047AC"/>
                                  <w:sz w:val="18"/>
                                </w:rPr>
                              </w:pPr>
                              <w:r>
                                <w:rPr>
                                  <w:color w:val="0047AC"/>
                                  <w:sz w:val="18"/>
                                </w:rPr>
                                <w:t xml:space="preserve">Haga clic en </w:t>
                              </w:r>
                              <w:r w:rsidRPr="005D1FA1">
                                <w:rPr>
                                  <w:i/>
                                  <w:color w:val="0047AC"/>
                                  <w:sz w:val="18"/>
                                </w:rPr>
                                <w:t>Procesar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39 Elipse"/>
                        <wps:cNvSpPr/>
                        <wps:spPr>
                          <a:xfrm>
                            <a:off x="0" y="0"/>
                            <a:ext cx="270488" cy="270346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3 Grupo" o:spid="_x0000_s1048" style="position:absolute;left:0;text-align:left;margin-left:130.9pt;margin-top:226.3pt;width:301.8pt;height:21.25pt;z-index:251764736" coordsize="38329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vjewMAABsLAAAOAAAAZHJzL2Uyb0RvYy54bWzsVttu0zAYvkfiHSzfs6RN10O0bCobm5Cm&#10;bWKgXbuOc5Ac29ju0vE2PAsvxm87Sbt1DAkEF4heuD78x8///8VHJ5uGo3umTS1FhkcHMUZMUJnX&#10;oszwp4/nb+YYGUtETrgULMMPzOCT49evjlqVsrGsJM+ZRmBEmLRVGa6sVWkUGVqxhpgDqZiAw0Lq&#10;hlhY6jLKNWnBesOjcRxPo1bqXGlJmTGwexYO8bG3XxSM2uuiMMwinmGIzfpR+3Hlxuj4iKSlJqqq&#10;aRcG+YUoGlILcDqYOiOWoLWu90w1NdXSyMIeUNlEsihqynwOkM0ofpLNhZZr5XMp07ZUA0wA7ROc&#10;ftksvbq/0ajOMzxNMBKkgTuaJuhCr5V04LSqTEHmQqtbdaO7jTKsXL6bQjfuHzJBGw/rwwAr21hE&#10;YTOZJ+P5FNCncDaeLuazw4A7reBy9tRo9W5HcbEYdYqzOJlMnWLUu41cdEMwrYISMluUzO+hdFsR&#10;xTz4xiHQoZTMepSSGfoA5fXtqyjXvMPKSw5AmdQAZs+gNErmi/kCo2egmi4mcTz+YcYkVdrYCyYb&#10;5CYZ1hCCLzxyf2lsAKcXcZ6N5HV+XnPuF66r2CnX6J5AP6zKUQfnIyku9hV1uRrU4ngyW57ua8K1&#10;OFW4lD5xP7MPnDmDXHxgBVQaFMTYR+x7fBsNoZQJOwpHFclZCPIwhl/vrI/f14A36CwXkN5guzPQ&#10;SwYjve2ATyfvVJmniEE5fimwoDxoeM9S2EG5qYXUzxngkFXnOcj3IAVoHEp2s9r4LhxNnKjbWsn8&#10;AYpOy8BZRtHzGq78khh7QzSQFDQUEK+9hqHgss2w7GYYVVJ/eW7fyUNXwClGLZBehs3nNdEMI/5e&#10;QL8sRpOJY0m/mBzOxrDQuyer3ROxbk4l1BE0KETnp07e8n5aaNncAT8vnVc4IoKC7wxTq/vFqQ1k&#10;DAxP2XLpxYAZFbGX4lZRZ9wB7Ur64+aOaNXVvQVyuZJ9j5L0SfkHWacp5HJtZVH73tji2l0B8EVA&#10;+88TB/R7oNdkgd7xWhnW3zSwy885A+Dbp4vxLJ7M4QvriXWfH/fYgvHg2AHzBDHHKW77ERWYx33/&#10;Nj4fWnGXV/4zxkt086cZw39Mt5X9dxkDyjKwhet8Tw4wCSwBk3+FIfxDA15g/rvTvRbdE2937Rll&#10;+6Y9/g4AAP//AwBQSwMEFAAGAAgAAAAhABq5XsviAAAACwEAAA8AAABkcnMvZG93bnJldi54bWxM&#10;j0FLw0AQhe+C/2EZwZvdbGxCjdmUUtRTEWwF8bZNpklodjZkt0n67x1Pepw3j/e+l69n24kRB986&#10;0qAWEQik0lUt1Ro+D68PKxA+GKpM5wg1XNHDuri9yU1WuYk+cNyHWnAI+cxoaELoMyl92aA1fuF6&#10;JP6d3GBN4HOoZTWYicNtJ+MoSqU1LXFDY3rcNlie9xer4W0y0+ZRvYy782l7/T4k7187hVrf382b&#10;ZxAB5/Bnhl98RoeCmY7uQpUXnYY4VYweNCyTOAXBjlWaLEEcWXlKFMgil/83FD8AAAD//wMAUEsB&#10;Ai0AFAAGAAgAAAAhALaDOJL+AAAA4QEAABMAAAAAAAAAAAAAAAAAAAAAAFtDb250ZW50X1R5cGVz&#10;XS54bWxQSwECLQAUAAYACAAAACEAOP0h/9YAAACUAQAACwAAAAAAAAAAAAAAAAAvAQAAX3JlbHMv&#10;LnJlbHNQSwECLQAUAAYACAAAACEAzQlb43sDAAAbCwAADgAAAAAAAAAAAAAAAAAuAgAAZHJzL2Uy&#10;b0RvYy54bWxQSwECLQAUAAYACAAAACEAGrley+IAAAALAQAADwAAAAAAAAAAAAAAAADVBQAAZHJz&#10;L2Rvd25yZXYueG1sUEsFBgAAAAAEAAQA8wAAAOQGAAAAAA==&#10;">
                <v:rect id="37 Rectángulo" o:spid="_x0000_s1049" style="position:absolute;left:1389;width:36940;height:2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HJcAA&#10;AADbAAAADwAAAGRycy9kb3ducmV2LnhtbERPTU/CQBC9k/gfNmPiDaZVEKlsCUENXAUu3Mbu2DZ2&#10;Z5vuAuXfuyQkHF/e93zR20aduPO1Ew3pKAHFUjhTS6lhv/savoHygcRQ44Q1XNjDIn8YzCkz7izf&#10;fNqGUsUQ8RlpqEJoM0RfVGzJj1zLErlf11kKEXYlmo7OMdw2+Jwkr2iplthQUcuriou/7dFqGOPh&#10;OFt9uAnS+gebdLn+nMV5+umxX76DCtyHu/jm3hgNL1O4fok/A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lHJcAAAADbAAAADwAAAAAAAAAAAAAAAACYAgAAZHJzL2Rvd25y&#10;ZXYueG1sUEsFBgAAAAAEAAQA9QAAAIUDAAAAAA==&#10;" fillcolor="white [3212]" strokecolor="#0047ac" strokeweight="2pt">
                  <v:textbox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color w:val="0047AC"/>
                            <w:sz w:val="18"/>
                          </w:rPr>
                        </w:pPr>
                        <w:r>
                          <w:rPr>
                            <w:color w:val="0047AC"/>
                            <w:sz w:val="18"/>
                          </w:rPr>
                          <w:t xml:space="preserve">Haga clic en </w:t>
                        </w:r>
                        <w:r w:rsidRPr="005D1FA1">
                          <w:rPr>
                            <w:i/>
                            <w:color w:val="0047AC"/>
                            <w:sz w:val="18"/>
                          </w:rPr>
                          <w:t>Procesar</w:t>
                        </w:r>
                      </w:p>
                    </w:txbxContent>
                  </v:textbox>
                </v:rect>
                <v:oval id="39 Elipse" o:spid="_x0000_s1050" style="position:absolute;width:2704;height:2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H3isQA&#10;AADbAAAADwAAAGRycy9kb3ducmV2LnhtbESPQWvCQBSE7wX/w/KE3sym1kqNriKxxZ4UbfD8yL4m&#10;Idm3Ibtq/PeuIPQ4zMw3zGLVm0ZcqHOVZQVvUQyCOLe64kJB9vs9+gThPLLGxjIpuJGD1XLwssBE&#10;2ysf6HL0hQgQdgkqKL1vEyldXpJBF9mWOHh/tjPog+wKqTu8Brhp5DiOp9JgxWGhxJbSkvL6eDYK&#10;Nrs0/+BzXGenbbbfpJOv26mtlXod9us5CE+9/w8/2z9awfsMHl/C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B94rEAAAA2wAAAA8AAAAAAAAAAAAAAAAAmAIAAGRycy9k&#10;b3ducmV2LnhtbFBLBQYAAAAABAAEAPUAAACJAwAAAAA=&#10;" fillcolor="#00b0f0" strokecolor="#0047ac" strokeweight="2pt">
                  <v:textbox inset="0,0,0,0"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45B7B1D" wp14:editId="148EC880">
                <wp:simplePos x="0" y="0"/>
                <wp:positionH relativeFrom="column">
                  <wp:posOffset>3379800</wp:posOffset>
                </wp:positionH>
                <wp:positionV relativeFrom="paragraph">
                  <wp:posOffset>678815</wp:posOffset>
                </wp:positionV>
                <wp:extent cx="2267590" cy="269875"/>
                <wp:effectExtent l="0" t="0" r="18415" b="15875"/>
                <wp:wrapNone/>
                <wp:docPr id="61" name="6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90" cy="269875"/>
                          <a:chOff x="138919" y="0"/>
                          <a:chExt cx="2267692" cy="270493"/>
                        </a:xfrm>
                      </wpg:grpSpPr>
                      <wps:wsp>
                        <wps:cNvPr id="33" name="33 Rectángulo"/>
                        <wps:cNvSpPr/>
                        <wps:spPr>
                          <a:xfrm>
                            <a:off x="138919" y="0"/>
                            <a:ext cx="2114162" cy="2704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color w:val="0047AC"/>
                                  <w:sz w:val="18"/>
                                </w:rPr>
                              </w:pPr>
                              <w:r>
                                <w:rPr>
                                  <w:color w:val="0047AC"/>
                                  <w:sz w:val="18"/>
                                </w:rPr>
                                <w:t>Marque los convenios a revocar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35 Elipse"/>
                        <wps:cNvSpPr/>
                        <wps:spPr>
                          <a:xfrm>
                            <a:off x="2136135" y="0"/>
                            <a:ext cx="270476" cy="270493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61 Grupo" o:spid="_x0000_s1051" style="position:absolute;left:0;text-align:left;margin-left:266.15pt;margin-top:53.45pt;width:178.55pt;height:21.25pt;z-index:251761664;mso-width-relative:margin" coordorigin="1389" coordsize="22676,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V6dwMAACYLAAAOAAAAZHJzL2Uyb0RvYy54bWzsVttu1DAQfUfiHyy/0yR7yXajpmgptEKq&#10;oKKgPnsd5yI5trG9zZa/4Vv4McZ2kt12W5BACAnRh9SXuZ6ZOeuTl9uWo1umTSNFjpOjGCMmqCwa&#10;UeX408fzF8cYGUtEQbgULMd3zOCXp8+fnXQqYxNZS14wjcCIMFmnclxbq7IoMrRmLTFHUjEBl6XU&#10;LbGw1VVUaNKB9ZZHkzhOo07qQmlJmTFw+jpc4lNvvywZte/L0jCLeI4hNuu/2n/X7hudnpCs0kTV&#10;De3DIL8QRUsaAU5HU6+JJWijmwNTbUO1NLK0R1S2kSzLhjKfA2STxA+yudByo3wuVdZVaoQJoH2A&#10;0y+bpe9urzRqihynCUaCtFCjNEEXeqOkA6dTVQYyF1pdqyvdH1Rh5/Ldlrp1/yETtPWw3o2wsq1F&#10;FA4nk3QxXwL6FO4m6fJ4MQ+40xqK49SS6fEyWWK006X1mz3tdDnptRfxbDl12tHgO3IhjhF1CvrI&#10;7KAyvwfVdU0U8xUwDoYequl0gGo6RR+gx759FdWG94B5yREtkxkA7hGoDnMe8UqSWZI+nTHJlDb2&#10;gskWuUWONYTgu4/cXhobwBlEnGcjeVOcN5z7jRstdsY1uiUwFOsq6eG8J8XFoaKu1qNaHM8Wq7ND&#10;TSiLU4WiDIn7lb3jzBnk4gMrod1cV/iI/aDvoiGUMmGTcFWTgoUg5zH8Dc6G+H0PeIPOcgnpjbZ7&#10;A4NkMDLYDvj08k6VeZ4YleMfBRaURw3vWQo7KreNkPoxAxyy6j0H+QGkAI1DyW7XWz+KSepE3dFa&#10;FnfQdFoG4jKKnjdQ8kti7BXRwFQwVcC+9j18Si67HMt+hVEt9ZfHzp08TAXcYtQB8+XYfN4QzTDi&#10;bwXMyzKZzRxV+s1svpjARu/frPdvxKY9k9BHwB4QnV86ecuHZallewMkvXJe4YoICr5zTK0eNmc2&#10;MDLQPGWrlRcDelTEXoprRZ1xB7Rr6Y/bG6JV3/cWJuadHGaUZA/aP8g6TSFXGyvLxs/GDte+BMAX&#10;Ae0/TxzzkTjm6A1vlGFDpYFdfs4Zk2SaJlMwsiPKkTSAGRfpkyx5wBmMB/cOnge4OWZxx/cIwdyf&#10;/lfx+TiQ++zynzd+RDp/mjcWQzf9Dd4YOWPkC1gEroDFv8IT/rkBjzH/69M/HN1rb3/veWX3vD39&#10;DgAA//8DAFBLAwQUAAYACAAAACEA87diTOEAAAALAQAADwAAAGRycy9kb3ducmV2LnhtbEyPQUvD&#10;QBCF74L/YRnBm92kaUsasymlqKci2AribZudJqHZ2ZDdJum/dzzpbWbe48338s1kWzFg7xtHCuJZ&#10;BAKpdKahSsHn8fUpBeGDJqNbR6jghh42xf1drjPjRvrA4RAqwSHkM62gDqHLpPRljVb7meuQWDu7&#10;3urAa19J0+uRw20r51G0klY3xB9q3eGuxvJyuFoFb6Met0n8Muwv593t+7h8/9rHqNTjw7R9BhFw&#10;Cn9m+MVndCiY6eSuZLxoFSyTecJWFqLVGgQ70nS9AHHiy4IHWeTyf4fiBwAA//8DAFBLAQItABQA&#10;BgAIAAAAIQC2gziS/gAAAOEBAAATAAAAAAAAAAAAAAAAAAAAAABbQ29udGVudF9UeXBlc10ueG1s&#10;UEsBAi0AFAAGAAgAAAAhADj9If/WAAAAlAEAAAsAAAAAAAAAAAAAAAAALwEAAF9yZWxzLy5yZWxz&#10;UEsBAi0AFAAGAAgAAAAhAOo25Xp3AwAAJgsAAA4AAAAAAAAAAAAAAAAALgIAAGRycy9lMm9Eb2Mu&#10;eG1sUEsBAi0AFAAGAAgAAAAhAPO3YkzhAAAACwEAAA8AAAAAAAAAAAAAAAAA0QUAAGRycy9kb3du&#10;cmV2LnhtbFBLBQYAAAAABAAEAPMAAADfBgAAAAA=&#10;">
                <v:rect id="33 Rectángulo" o:spid="_x0000_s1052" style="position:absolute;left:1389;width:21141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BJr8A&#10;AADbAAAADwAAAGRycy9kb3ducmV2LnhtbERPS2vCQBC+F/wPywi91YnaikZXEWuxVx8Xb2N2TILZ&#10;2ZBdNf57Vyj0+PG9Z4vWVurGjS+daOj3ElAsmTOl5BoO+5+PMSgfSAxVTljDgz0s5p23GaXG3WXL&#10;t13IVQwRn5KGIoQ6RfRZwZZ8z9UskTu7xlKIsMnRNHSP4bbCQZKM0FIpsaGgmlcFZ5fd1Wr4xON1&#10;svp2X0ibE1b95WY9ifP0e7ddTkEFbsO/+M/9azQMh/D6En8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kEmvwAAANsAAAAPAAAAAAAAAAAAAAAAAJgCAABkcnMvZG93bnJl&#10;di54bWxQSwUGAAAAAAQABAD1AAAAhAMAAAAA&#10;" fillcolor="white [3212]" strokecolor="#0047ac" strokeweight="2pt">
                  <v:textbox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color w:val="0047AC"/>
                            <w:sz w:val="18"/>
                          </w:rPr>
                        </w:pPr>
                        <w:r>
                          <w:rPr>
                            <w:color w:val="0047AC"/>
                            <w:sz w:val="18"/>
                          </w:rPr>
                          <w:t>Marque los convenios a revocar</w:t>
                        </w:r>
                      </w:p>
                    </w:txbxContent>
                  </v:textbox>
                </v:rect>
                <v:oval id="35 Elipse" o:spid="_x0000_s1053" style="position:absolute;left:21361;width:2705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z9j8MA&#10;AADbAAAADwAAAGRycy9kb3ducmV2LnhtbESPQYvCMBSE74L/ITxhb5q6rrJ0jbJUl/WkqMXzo3m2&#10;pc1LaaLWf28EweMwM98w82VnanGl1pWWFYxHEQjizOqScwXp8W/4DcJ5ZI21ZVJwJwfLRb83x1jb&#10;G+/pevC5CBB2MSoovG9iKV1WkEE3sg1x8M62NeiDbHOpW7wFuKnlZxTNpMGSw0KBDSUFZdXhYhSs&#10;tkk25UtUpaf/dLdKvtb3U1Mp9THofn9AeOr8O/xqb7SCyR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z9j8MAAADbAAAADwAAAAAAAAAAAAAAAACYAgAAZHJzL2Rv&#10;d25yZXYueG1sUEsFBgAAAAAEAAQA9QAAAIgDAAAAAA==&#10;" fillcolor="#00b0f0" strokecolor="#0047ac" strokeweight="2pt">
                  <v:textbox inset="0,0,0,0"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6625D">
        <w:rPr>
          <w:noProof/>
          <w:lang w:eastAsia="es-ES"/>
        </w:rPr>
        <w:drawing>
          <wp:inline distT="0" distB="0" distL="0" distR="0" wp14:anchorId="44AE9C7C" wp14:editId="79B60D8C">
            <wp:extent cx="5612130" cy="3229610"/>
            <wp:effectExtent l="0" t="0" r="762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5D" w:rsidRDefault="00B151E1" w:rsidP="00B151E1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19</w:t>
      </w:r>
      <w:r>
        <w:fldChar w:fldCharType="end"/>
      </w:r>
      <w:r>
        <w:t>. Pasos para generar resolución de revocatoria</w:t>
      </w:r>
    </w:p>
    <w:p w:rsidR="00C02A76" w:rsidRDefault="00C02A76">
      <w:pPr>
        <w:spacing w:line="240" w:lineRule="auto"/>
        <w:jc w:val="left"/>
      </w:pPr>
      <w:r>
        <w:br w:type="page"/>
      </w:r>
    </w:p>
    <w:p w:rsidR="00C02A76" w:rsidRPr="0070699E" w:rsidRDefault="00E62422" w:rsidP="0070699E">
      <w:pPr>
        <w:pStyle w:val="Ttulo2"/>
      </w:pPr>
      <w:bookmarkStart w:id="14" w:name="_Toc404239756"/>
      <w:r w:rsidRPr="0070699E">
        <w:lastRenderedPageBreak/>
        <w:t>PROCESO DE REVOCATORIA DE CONVENIOS</w:t>
      </w:r>
      <w:bookmarkEnd w:id="14"/>
    </w:p>
    <w:p w:rsidR="00C02A76" w:rsidRDefault="00C02A76" w:rsidP="00C02A76">
      <w:pPr>
        <w:rPr>
          <w:lang w:eastAsia="es-ES"/>
        </w:rPr>
      </w:pPr>
    </w:p>
    <w:p w:rsidR="00C02A76" w:rsidRPr="00092C47" w:rsidRDefault="00C02A76" w:rsidP="00C02A76">
      <w:r>
        <w:rPr>
          <w:lang w:eastAsia="es-ES"/>
        </w:rPr>
        <w:t xml:space="preserve">Acceda desde el Sistema de Información Tributaria </w:t>
      </w:r>
      <w:r w:rsidR="0020155D">
        <w:rPr>
          <w:lang w:eastAsia="es-ES"/>
        </w:rPr>
        <w:t>TAXATION</w:t>
      </w:r>
      <w:r>
        <w:rPr>
          <w:lang w:eastAsia="es-ES"/>
        </w:rPr>
        <w:t xml:space="preserve"> a la opción del menú </w:t>
      </w:r>
      <w:r w:rsidR="00E62422">
        <w:rPr>
          <w:i/>
          <w:color w:val="00B0F0"/>
          <w:lang w:eastAsia="es-ES"/>
        </w:rPr>
        <w:t>Proceso Revocatoria Convenios</w:t>
      </w:r>
      <w:r>
        <w:rPr>
          <w:i/>
          <w:color w:val="00B0F0"/>
          <w:lang w:eastAsia="es-ES"/>
        </w:rPr>
        <w:t xml:space="preserve"> </w:t>
      </w:r>
      <w:r w:rsidRPr="00092C47">
        <w:t xml:space="preserve">(Figura </w:t>
      </w:r>
      <w:r w:rsidR="00A318E9">
        <w:t>20</w:t>
      </w:r>
      <w:r w:rsidRPr="00092C47">
        <w:t>)</w:t>
      </w:r>
    </w:p>
    <w:p w:rsidR="00C02A76" w:rsidRDefault="00C02A76" w:rsidP="00C02A76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419BEFB" wp14:editId="0AC06FC4">
                <wp:simplePos x="0" y="0"/>
                <wp:positionH relativeFrom="column">
                  <wp:posOffset>1695450</wp:posOffset>
                </wp:positionH>
                <wp:positionV relativeFrom="paragraph">
                  <wp:posOffset>2352304</wp:posOffset>
                </wp:positionV>
                <wp:extent cx="3564860" cy="225425"/>
                <wp:effectExtent l="0" t="19050" r="17145" b="41275"/>
                <wp:wrapNone/>
                <wp:docPr id="72" name="7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860" cy="225425"/>
                          <a:chOff x="0" y="0"/>
                          <a:chExt cx="3564860" cy="225425"/>
                        </a:xfrm>
                      </wpg:grpSpPr>
                      <wps:wsp>
                        <wps:cNvPr id="73" name="73 Rectángulo"/>
                        <wps:cNvSpPr/>
                        <wps:spPr>
                          <a:xfrm>
                            <a:off x="0" y="0"/>
                            <a:ext cx="3232150" cy="2254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74 Flecha derecha"/>
                        <wps:cNvSpPr/>
                        <wps:spPr>
                          <a:xfrm flipH="1">
                            <a:off x="3285460" y="0"/>
                            <a:ext cx="279400" cy="225425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  <a:ln w="19050"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2 Grupo" o:spid="_x0000_s1026" style="position:absolute;margin-left:133.5pt;margin-top:185.2pt;width:280.7pt;height:17.75pt;z-index:251768832" coordsize="35648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//ZYQMAAAcLAAAOAAAAZHJzL2Uyb0RvYy54bWzsVttuEzEQfUfiHyy/0002m6ZddVuFQgpS&#10;1VYtiGfX671IXtvYTjflb/gWfowZ76UhhQqBxANqHhzbc/Mcz5z10cmmkeROWFdrldHp3oQSobjO&#10;a1Vm9OOH1asDSpxnKmdSK5HRe+HoyfHLF0etSUWsKy1zYQk4US5tTUYr700aRY5XomFuTxuhQFho&#10;2zAPS1tGuWUteG9kFE8m+1GrbW6s5sI52H3TCelx8F8UgvvLonDCE5lROJsPow3jLY7R8RFLS8tM&#10;VfP+GOwPTtGwWkHQ0dUb5hlZ2/qRq6bmVjtd+D2um0gXRc1FyAGymU52sjmzem1CLmXalmaECaDd&#10;wemP3fKLuytL6jyji5gSxRq4o0VMzuzaaASnNWUKOmfW3Jgr22+U3Qrz3RS2wX/IhGwCrPcjrGLj&#10;CYfN2Xw/OdgH9DnI4niexPMOd17B5Twy49Xbpw2jIWyEpxsP0xooIfeAkvs7lG4qZkQA3yECA0qz&#10;EaUZuYby+vZVlWvZYxU0R6Bc6gCz30YpnsXT+SOUxmRZaqzzZ0I3BCcZtRA91By7O3cergZUBxUM&#10;qvSqljIUuFSkhe48nIB/FDkt6xylYWHL21NpyR3DHpkki+UpXg9421KDlVSwiSB3WYWZv5cCfUh1&#10;LQooI7jtuIuADSxGt4xzofy0E1UsF120+QR+Q7DBIoQODtFzAaccffcOBs3OyeC7O3Ovj6Yi9P9o&#10;3Kf+lPFoESJr5Ufjplba/iwzCVn1kTv9AaQOGkTpVuf3UD5Wd+zjDF/VcIPnzPkrZoFu4NKBQv0l&#10;DIXUcFO6n1FSafvlZ/uoD/UNUkpaoK+Mus9rZgUl8r2Cyj+cJgnyXVgk80UMC7stud2WqHVzquH2&#10;p0DWhocp6ns5TAurm0/AtEuMCiKmOMTOKPd2WJz6jlaBq7lYLoMacJxh/lzdGI7OEVWs0A+bT8ya&#10;vow90MSFHrqNpTvV3OmipdLLtddFHUr9Adceb+h8ZKt/QQHJSAEJWUnBK0bgI4b/WAl4BuCLX7AA&#10;KWRt3g1g9Kw5iw/mCRLkY+6MF4cJtMgOdT5BCnVZ+aW1ug1o74CJ7IFQbjU2LH7s/9eT1diS2zTx&#10;zCHh+xbge+aQwC7/JYeERwW8tsJnqH8Z4nNuex045+H9evwdAAD//wMAUEsDBBQABgAIAAAAIQD6&#10;APaK4wAAAAsBAAAPAAAAZHJzL2Rvd25yZXYueG1sTI/NasMwEITvhb6D2EJvjWTnz3G9DiG0PYVA&#10;k0LJTbE2toklGUuxnbevempvs8ww+022HnXDeupcbQ1CNBHAyBRW1aZE+Dq+vyTAnJdGycYaQriT&#10;g3X++JDJVNnBfFJ/8CULJcalEqHyvk05d0VFWrqJbckE72I7LX04u5KrTg6hXDc8FmLBtaxN+FDJ&#10;lrYVFdfDTSN8DHLYTKO3fne9bO+n43z/vYsI8flp3LwC8zT6vzD84gd0yAPT2d6McqxBiBfLsMUj&#10;TJdiBiwkkjgJ4owwE/MV8Dzj/zfkPwAAAP//AwBQSwECLQAUAAYACAAAACEAtoM4kv4AAADhAQAA&#10;EwAAAAAAAAAAAAAAAAAAAAAAW0NvbnRlbnRfVHlwZXNdLnhtbFBLAQItABQABgAIAAAAIQA4/SH/&#10;1gAAAJQBAAALAAAAAAAAAAAAAAAAAC8BAABfcmVscy8ucmVsc1BLAQItABQABgAIAAAAIQCX9//Z&#10;YQMAAAcLAAAOAAAAAAAAAAAAAAAAAC4CAABkcnMvZTJvRG9jLnhtbFBLAQItABQABgAIAAAAIQD6&#10;APaK4wAAAAsBAAAPAAAAAAAAAAAAAAAAALsFAABkcnMvZG93bnJldi54bWxQSwUGAAAAAAQABADz&#10;AAAAywYAAAAA&#10;">
                <v:rect id="73 Rectángulo" o:spid="_x0000_s1027" style="position:absolute;width:32321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j3cMA&#10;AADbAAAADwAAAGRycy9kb3ducmV2LnhtbESP3YrCMBSE7wXfIRzBO01X0ZVqlF1/oHjjrusDHJqz&#10;bbE5KU1q69sbQfBymJlvmNWmM6W4Ue0Kywo+xhEI4tTqgjMFl7/DaAHCeWSNpWVScCcHm3W/t8JY&#10;25Z/6Xb2mQgQdjEqyL2vYildmpNBN7YVcfD+bW3QB1lnUtfYBrgp5SSK5tJgwWEhx4q2OaXXc2MU&#10;TPfdtWxmi2O1OyaH5ifRp+9WKzUcdF9LEJ46/w6/2olW8DmF5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8j3cMAAADbAAAADwAAAAAAAAAAAAAAAACYAgAAZHJzL2Rv&#10;d25yZXYueG1sUEsFBgAAAAAEAAQA9QAAAIgDAAAAAA==&#10;" filled="f" strokecolor="#0047ac" strokeweight="1.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74 Flecha derecha" o:spid="_x0000_s1028" type="#_x0000_t13" style="position:absolute;left:32854;width:2794;height:225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1BMIA&#10;AADbAAAADwAAAGRycy9kb3ducmV2LnhtbESP0YrCMBRE34X9h3AX9kXWVBFdq1HEVVh9U/sB1+ba&#10;FpubkkStf78RBB+HmTnDzBatqcWNnK8sK+j3EhDEudUVFwqy4+b7B4QPyBpry6TgQR4W84/ODFNt&#10;77yn2yEUIkLYp6igDKFJpfR5SQZ9zzbE0TtbZzBE6QqpHd4j3NRykCQjabDiuFBiQ6uS8svhahTQ&#10;7jQ5/7Z+N1lneXew1Unmjhelvj7b5RREoDa8w6/2n1YwHsLzS/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PUEwgAAANsAAAAPAAAAAAAAAAAAAAAAAJgCAABkcnMvZG93&#10;bnJldi54bWxQSwUGAAAAAAQABAD1AAAAhwMAAAAA&#10;" adj="12886" fillcolor="#00b0f0" strokecolor="#0047ac" strokeweight="1.5pt"/>
              </v:group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38C57BF" wp14:editId="0A0EEDF1">
            <wp:extent cx="2828899" cy="4753154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03" cy="475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76" w:rsidRDefault="00C02A76" w:rsidP="00C02A76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20</w:t>
      </w:r>
      <w:r>
        <w:fldChar w:fldCharType="end"/>
      </w:r>
      <w:r>
        <w:t>.Acceso a la opción que Genera Resolución</w:t>
      </w:r>
    </w:p>
    <w:p w:rsidR="00C02A76" w:rsidRDefault="00C02A76" w:rsidP="00C02A76">
      <w:pPr>
        <w:spacing w:line="240" w:lineRule="auto"/>
        <w:jc w:val="left"/>
        <w:rPr>
          <w:lang w:val="es-CO" w:eastAsia="es-ES"/>
        </w:rPr>
      </w:pPr>
      <w:r>
        <w:rPr>
          <w:lang w:val="es-CO" w:eastAsia="es-ES"/>
        </w:rPr>
        <w:br w:type="page"/>
      </w:r>
    </w:p>
    <w:p w:rsidR="00345B64" w:rsidRDefault="00345B64" w:rsidP="00C02A76">
      <w:pPr>
        <w:spacing w:line="240" w:lineRule="auto"/>
        <w:jc w:val="left"/>
        <w:rPr>
          <w:lang w:val="es-CO" w:eastAsia="es-ES"/>
        </w:rPr>
      </w:pPr>
    </w:p>
    <w:p w:rsidR="0033435A" w:rsidRDefault="00465ABF" w:rsidP="0033435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60B95A35" wp14:editId="41C69299">
            <wp:extent cx="5612130" cy="3057525"/>
            <wp:effectExtent l="0" t="0" r="7620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56" w:rsidRDefault="0033435A" w:rsidP="0033435A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58F2">
        <w:rPr>
          <w:noProof/>
        </w:rPr>
        <w:t>21</w:t>
      </w:r>
      <w:r>
        <w:fldChar w:fldCharType="end"/>
      </w:r>
      <w:r>
        <w:t>.Consulta de Convenios a Revocar</w:t>
      </w:r>
    </w:p>
    <w:p w:rsidR="00740B32" w:rsidRDefault="00740B32" w:rsidP="00740B32"/>
    <w:p w:rsidR="00740B32" w:rsidRDefault="00740B32" w:rsidP="00740B32">
      <w:r>
        <w:t xml:space="preserve">Inicialmente se visualiza la ventana donde debe ingresar los parámetros para realizar </w:t>
      </w:r>
      <w:r w:rsidR="00740C87">
        <w:t>la búsqueda</w:t>
      </w:r>
      <w:r>
        <w:t xml:space="preserve"> </w:t>
      </w:r>
      <w:r w:rsidR="00FE7AF0">
        <w:t xml:space="preserve">de convenios a revocar, éstos aparecerán listados en la tabla. </w:t>
      </w:r>
      <w:r w:rsidR="00496B9D">
        <w:t>Allí</w:t>
      </w:r>
      <w:r w:rsidR="00FE7AF0">
        <w:t xml:space="preserve"> debe marcar los convenios a revocar</w:t>
      </w:r>
      <w:r w:rsidR="0033435A">
        <w:t xml:space="preserve"> (Figura 21)</w:t>
      </w:r>
      <w:r w:rsidR="00FE7AF0">
        <w:t xml:space="preserve">. Cuando finalice la selección, haga clic en procesar. </w:t>
      </w:r>
      <w:r w:rsidR="00DB411B">
        <w:t xml:space="preserve">El sistema preguntará por cada placa seleccionada si desea revocar el acuerdo de pago. Una vez confirmada la acción, las cuotas vencidas y adeudadas del convenio se anularán, y la </w:t>
      </w:r>
      <w:r w:rsidR="00960AC2">
        <w:t>cartera del contribuyente ya no estará marcada por convenio.</w:t>
      </w:r>
    </w:p>
    <w:p w:rsidR="008B28B0" w:rsidRDefault="008B28B0" w:rsidP="00847D87">
      <w:pPr>
        <w:jc w:val="center"/>
      </w:pPr>
    </w:p>
    <w:p w:rsidR="00AC4189" w:rsidRPr="006E1EF5" w:rsidRDefault="00AC4189" w:rsidP="006E1EF5"/>
    <w:sectPr w:rsidR="00AC4189" w:rsidRPr="006E1EF5" w:rsidSect="00440CB2">
      <w:pgSz w:w="12240" w:h="15840" w:code="1"/>
      <w:pgMar w:top="1440" w:right="1080" w:bottom="1440" w:left="108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733" w:rsidRDefault="003F1733" w:rsidP="00A949F8">
      <w:pPr>
        <w:spacing w:line="240" w:lineRule="auto"/>
      </w:pPr>
      <w:r>
        <w:separator/>
      </w:r>
    </w:p>
    <w:p w:rsidR="003F1733" w:rsidRDefault="003F1733"/>
  </w:endnote>
  <w:endnote w:type="continuationSeparator" w:id="0">
    <w:p w:rsidR="003F1733" w:rsidRDefault="003F1733" w:rsidP="00A949F8">
      <w:pPr>
        <w:spacing w:line="240" w:lineRule="auto"/>
      </w:pPr>
      <w:r>
        <w:continuationSeparator/>
      </w:r>
    </w:p>
    <w:p w:rsidR="003F1733" w:rsidRDefault="003F17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C00000"/>
      </w:tblBorders>
      <w:tblLook w:val="04A0" w:firstRow="1" w:lastRow="0" w:firstColumn="1" w:lastColumn="0" w:noHBand="0" w:noVBand="1"/>
    </w:tblPr>
    <w:tblGrid>
      <w:gridCol w:w="8593"/>
      <w:gridCol w:w="1703"/>
    </w:tblGrid>
    <w:tr w:rsidR="008E3A2B" w:rsidRPr="00440CB2" w:rsidTr="00440CB2">
      <w:trPr>
        <w:jc w:val="center"/>
      </w:trPr>
      <w:tc>
        <w:tcPr>
          <w:tcW w:w="4173" w:type="pct"/>
          <w:tcBorders>
            <w:top w:val="single" w:sz="4" w:space="0" w:color="002060"/>
            <w:right w:val="single" w:sz="4" w:space="0" w:color="002060"/>
          </w:tcBorders>
          <w:shd w:val="clear" w:color="auto" w:fill="auto"/>
        </w:tcPr>
        <w:p w:rsidR="003C4AD7" w:rsidRDefault="003C4AD7" w:rsidP="00440CB2">
          <w:pPr>
            <w:spacing w:line="240" w:lineRule="auto"/>
            <w:jc w:val="right"/>
            <w:rPr>
              <w:color w:val="002060"/>
              <w:sz w:val="20"/>
              <w:lang w:val="es-CO"/>
            </w:rPr>
          </w:pPr>
          <w:r w:rsidRPr="003C4AD7">
            <w:rPr>
              <w:color w:val="002060"/>
              <w:sz w:val="20"/>
              <w:lang w:val="es-CO"/>
            </w:rPr>
            <w:t xml:space="preserve">REVOCATORIA DE CONVENIOS </w:t>
          </w:r>
        </w:p>
        <w:p w:rsidR="008E3A2B" w:rsidRPr="00440CB2" w:rsidRDefault="00815403" w:rsidP="00440CB2">
          <w:pPr>
            <w:spacing w:line="240" w:lineRule="auto"/>
            <w:jc w:val="right"/>
            <w:rPr>
              <w:i/>
              <w:lang w:val="es-CO"/>
            </w:rPr>
          </w:pPr>
          <w:r w:rsidRPr="00440CB2">
            <w:rPr>
              <w:i/>
              <w:color w:val="004D86"/>
              <w:sz w:val="18"/>
              <w:lang w:val="es-CO"/>
            </w:rPr>
            <w:t>Operativo</w:t>
          </w:r>
        </w:p>
      </w:tc>
      <w:tc>
        <w:tcPr>
          <w:tcW w:w="827" w:type="pct"/>
          <w:tcBorders>
            <w:top w:val="single" w:sz="4" w:space="0" w:color="002060"/>
            <w:left w:val="single" w:sz="4" w:space="0" w:color="002060"/>
          </w:tcBorders>
          <w:shd w:val="clear" w:color="auto" w:fill="auto"/>
          <w:vAlign w:val="center"/>
        </w:tcPr>
        <w:p w:rsidR="008E3A2B" w:rsidRPr="00440CB2" w:rsidRDefault="008E3A2B" w:rsidP="00440CB2">
          <w:pPr>
            <w:spacing w:line="240" w:lineRule="auto"/>
            <w:jc w:val="left"/>
            <w:rPr>
              <w:color w:val="0070C0"/>
              <w:sz w:val="18"/>
              <w:lang w:val="es-CO"/>
            </w:rPr>
          </w:pPr>
          <w:r w:rsidRPr="00440CB2">
            <w:rPr>
              <w:color w:val="0047AC"/>
              <w:sz w:val="18"/>
            </w:rPr>
            <w:t xml:space="preserve">Página </w:t>
          </w:r>
          <w:r w:rsidRPr="00440CB2">
            <w:rPr>
              <w:color w:val="0047AC"/>
              <w:sz w:val="18"/>
              <w:lang w:val="es-CO"/>
            </w:rPr>
            <w:fldChar w:fldCharType="begin"/>
          </w:r>
          <w:r w:rsidRPr="00440CB2">
            <w:rPr>
              <w:color w:val="0047AC"/>
              <w:sz w:val="18"/>
              <w:lang w:val="es-CO"/>
            </w:rPr>
            <w:instrText>PAGE  \* Arabic  \* MERGEFORMAT</w:instrText>
          </w:r>
          <w:r w:rsidRPr="00440CB2">
            <w:rPr>
              <w:color w:val="0047AC"/>
              <w:sz w:val="18"/>
              <w:lang w:val="es-CO"/>
            </w:rPr>
            <w:fldChar w:fldCharType="separate"/>
          </w:r>
          <w:r w:rsidR="00A558F2">
            <w:rPr>
              <w:noProof/>
              <w:color w:val="0047AC"/>
              <w:sz w:val="18"/>
              <w:lang w:val="es-CO"/>
            </w:rPr>
            <w:t>1</w:t>
          </w:r>
          <w:r w:rsidRPr="00440CB2">
            <w:rPr>
              <w:color w:val="0047AC"/>
              <w:sz w:val="18"/>
              <w:lang w:val="es-CO"/>
            </w:rPr>
            <w:fldChar w:fldCharType="end"/>
          </w:r>
          <w:r w:rsidRPr="00440CB2">
            <w:rPr>
              <w:color w:val="0047AC"/>
              <w:sz w:val="18"/>
            </w:rPr>
            <w:t xml:space="preserve"> de </w:t>
          </w:r>
          <w:r w:rsidRPr="00440CB2">
            <w:rPr>
              <w:color w:val="0047AC"/>
              <w:sz w:val="18"/>
              <w:lang w:val="es-CO"/>
            </w:rPr>
            <w:fldChar w:fldCharType="begin"/>
          </w:r>
          <w:r w:rsidRPr="00440CB2">
            <w:rPr>
              <w:color w:val="0047AC"/>
              <w:sz w:val="18"/>
              <w:lang w:val="es-CO"/>
            </w:rPr>
            <w:instrText>NUMPAGES  \* Arabic  \* MERGEFORMAT</w:instrText>
          </w:r>
          <w:r w:rsidRPr="00440CB2">
            <w:rPr>
              <w:color w:val="0047AC"/>
              <w:sz w:val="18"/>
              <w:lang w:val="es-CO"/>
            </w:rPr>
            <w:fldChar w:fldCharType="separate"/>
          </w:r>
          <w:r w:rsidR="00A558F2">
            <w:rPr>
              <w:noProof/>
              <w:color w:val="0047AC"/>
              <w:sz w:val="18"/>
              <w:lang w:val="es-CO"/>
            </w:rPr>
            <w:t>16</w:t>
          </w:r>
          <w:r w:rsidRPr="00440CB2">
            <w:rPr>
              <w:color w:val="0047AC"/>
              <w:sz w:val="18"/>
              <w:lang w:val="es-CO"/>
            </w:rPr>
            <w:fldChar w:fldCharType="end"/>
          </w:r>
          <w:bookmarkStart w:id="1" w:name="_Toc391626567"/>
          <w:bookmarkStart w:id="2" w:name="_Toc391998871"/>
          <w:bookmarkStart w:id="3" w:name="_Toc391998873"/>
          <w:bookmarkStart w:id="4" w:name="_Toc392666094"/>
        </w:p>
      </w:tc>
    </w:tr>
    <w:bookmarkEnd w:id="1"/>
    <w:bookmarkEnd w:id="2"/>
    <w:bookmarkEnd w:id="3"/>
    <w:bookmarkEnd w:id="4"/>
  </w:tbl>
  <w:p w:rsidR="008E3A2B" w:rsidRDefault="008E3A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733" w:rsidRDefault="003F1733" w:rsidP="00A949F8">
      <w:pPr>
        <w:spacing w:line="240" w:lineRule="auto"/>
      </w:pPr>
      <w:r>
        <w:separator/>
      </w:r>
    </w:p>
    <w:p w:rsidR="003F1733" w:rsidRDefault="003F1733"/>
  </w:footnote>
  <w:footnote w:type="continuationSeparator" w:id="0">
    <w:p w:rsidR="003F1733" w:rsidRDefault="003F1733" w:rsidP="00A949F8">
      <w:pPr>
        <w:spacing w:line="240" w:lineRule="auto"/>
      </w:pPr>
      <w:r>
        <w:continuationSeparator/>
      </w:r>
    </w:p>
    <w:p w:rsidR="003F1733" w:rsidRDefault="003F17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A2B" w:rsidRPr="00A54B60" w:rsidRDefault="00423F0E" w:rsidP="008E3A2B">
    <w:pPr>
      <w:pStyle w:val="Encabezado"/>
      <w:jc w:val="center"/>
      <w:rPr>
        <w:sz w:val="18"/>
        <w:szCs w:val="18"/>
      </w:rPr>
    </w:pPr>
    <w:r>
      <w:rPr>
        <w:noProof/>
        <w:lang w:eastAsia="es-ES"/>
      </w:rPr>
      <w:drawing>
        <wp:inline distT="0" distB="0" distL="0" distR="0">
          <wp:extent cx="1808480" cy="709930"/>
          <wp:effectExtent l="0" t="0" r="1270" b="0"/>
          <wp:docPr id="1" name="Imagen 3140" descr="Descripción: logoinf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140" descr="Descripción: logoinf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8480" cy="709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3A2B" w:rsidRPr="00A54B60" w:rsidRDefault="008E3A2B" w:rsidP="008E3A2B">
    <w:pPr>
      <w:spacing w:line="240" w:lineRule="auto"/>
      <w:jc w:val="center"/>
      <w:rPr>
        <w:color w:val="002060"/>
        <w:sz w:val="18"/>
        <w:szCs w:val="18"/>
      </w:rPr>
    </w:pPr>
    <w:r>
      <w:rPr>
        <w:color w:val="002060"/>
        <w:sz w:val="18"/>
        <w:szCs w:val="18"/>
      </w:rPr>
      <w:t xml:space="preserve">                      </w:t>
    </w:r>
    <w:r w:rsidRPr="00A54B60">
      <w:rPr>
        <w:color w:val="002060"/>
        <w:sz w:val="18"/>
        <w:szCs w:val="18"/>
      </w:rPr>
      <w:t>NIT. 900.318.963-9</w:t>
    </w:r>
  </w:p>
  <w:p w:rsidR="008E3A2B" w:rsidRPr="00A54B60" w:rsidRDefault="008E3A2B" w:rsidP="008E3A2B">
    <w:pPr>
      <w:spacing w:line="240" w:lineRule="auto"/>
      <w:jc w:val="center"/>
      <w:rPr>
        <w:color w:val="002060"/>
        <w:sz w:val="18"/>
        <w:szCs w:val="18"/>
      </w:rPr>
    </w:pPr>
    <w:r w:rsidRPr="00A54B60">
      <w:rPr>
        <w:color w:val="002060"/>
        <w:sz w:val="18"/>
        <w:szCs w:val="18"/>
      </w:rPr>
      <w:t>SOLUCIONES EXITOSAS EN TECNOLOGÍAS DE LA  INFORMACIÓN</w:t>
    </w:r>
  </w:p>
  <w:p w:rsidR="008E3A2B" w:rsidRDefault="008E3A2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37" w:rsidRPr="008E3A2B" w:rsidRDefault="00423F0E" w:rsidP="008E3A2B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-692785</wp:posOffset>
              </wp:positionH>
              <wp:positionV relativeFrom="paragraph">
                <wp:posOffset>-450215</wp:posOffset>
              </wp:positionV>
              <wp:extent cx="6983095" cy="10058400"/>
              <wp:effectExtent l="0" t="0" r="0" b="0"/>
              <wp:wrapNone/>
              <wp:docPr id="2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3095" cy="10058400"/>
                        <a:chOff x="-1413" y="0"/>
                        <a:chExt cx="69825" cy="100584"/>
                      </a:xfrm>
                    </wpg:grpSpPr>
                    <wps:wsp>
                      <wps:cNvPr id="3" name="Rectangle 1"/>
                      <wps:cNvSpPr>
                        <a:spLocks noChangeArrowheads="1"/>
                      </wps:cNvSpPr>
                      <wps:spPr bwMode="auto">
                        <a:xfrm>
                          <a:off x="-1413" y="0"/>
                          <a:ext cx="23998" cy="100584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F0"/>
                            </a:gs>
                            <a:gs pos="100000">
                              <a:srgbClr val="002060"/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n 3140" descr="logoinf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54" y="14468"/>
                          <a:ext cx="37395" cy="147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26 Cuadro de texto"/>
                      <wps:cNvSpPr txBox="1">
                        <a:spLocks noChangeArrowheads="1"/>
                      </wps:cNvSpPr>
                      <wps:spPr bwMode="auto">
                        <a:xfrm>
                          <a:off x="26203" y="25659"/>
                          <a:ext cx="42209" cy="2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A2B" w:rsidRPr="00AD60A3" w:rsidRDefault="008E3A2B" w:rsidP="008E3A2B">
                            <w:pPr>
                              <w:rPr>
                                <w:rFonts w:ascii="Arial" w:hAnsi="Arial" w:cs="Arial"/>
                                <w:color w:val="A1D5EE"/>
                                <w:sz w:val="16"/>
                              </w:rPr>
                            </w:pPr>
                            <w:r w:rsidRPr="00AD60A3">
                              <w:rPr>
                                <w:rFonts w:ascii="Arial" w:hAnsi="Arial" w:cs="Arial"/>
                                <w:color w:val="A1D5EE"/>
                                <w:sz w:val="16"/>
                              </w:rPr>
                              <w:t>Soluciones exitosas en tecnologías de la  información</w:t>
                            </w:r>
                          </w:p>
                          <w:p w:rsidR="008E3A2B" w:rsidRPr="00440CB2" w:rsidRDefault="008E3A2B" w:rsidP="008E3A2B">
                            <w:pPr>
                              <w:rPr>
                                <w:rFonts w:ascii="Arial" w:hAnsi="Arial" w:cs="Arial"/>
                                <w:color w:val="548DD4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54" style="position:absolute;left:0;text-align:left;margin-left:-54.55pt;margin-top:-35.45pt;width:549.85pt;height:11in;z-index:251657728" coordorigin="-1413" coordsize="69825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F4fegUAAMsPAAAOAAAAZHJzL2Uyb0RvYy54bWzcV22PozYQ/l6p/8Hi&#10;OxdDDIFos6eEJKuTru2p16qfHXDAOsDUdjbZVv3vHduQkOxKt71rK7VZJevXYeaZmWeGu7enpkaP&#10;TCou2oUXvMEeYm0uCt6WC+/nn7Z+4iGlaVvQWrRs4T0x5b29//abu2M3Z6GoRF0wiUBIq+bHbuFV&#10;WnfzyUTlFWuoeiM61sLmXsiGapjKclJIegTpTT0JMY4nRyGLToqcKQWra7fp3Vv5+z3L9Q/7vWIa&#10;1QsPdNP2V9rfnfmd3N/ReSlpV/G8V4N+gRYN5S089CxqTTVFB8mfiWp4LoUSe/0mF81E7Pc8Z9YG&#10;sCbAN9Y8SHHorC3l/Fh2Z5gA2hucvlhs/v3jB4l4sfBCD7W0ARc9yEMnUGCgOXblHE48yO5j90E6&#10;+2D4XuSfFGxPbvfNvHSH0e74nShAHD1oYaE57WVjRIDR6GQ98HT2ADtplMNinCZTnEYeymEvwDhK&#10;CO6dlFfgSXPRD0gw9dDlcl5tLtfDq8vGiAmdu0dbdXv1jG0QceoCqvo6UD9WtGPWV8pA1oMKejpQ&#10;f4RIpG1ZswFYe2pAVTlIUSuyCk6xpZTiWDFagFLWEaD66IKZKHDIZzF+BtWAczhNU8jMC8pXQNF5&#10;J5V+YKJBZrDwJGhvfUgf3yvtMB2O9FFfbHldIyn0L1xXFgzjXLup4I4boE6ARW5ZyXKX1RI9UpOa&#10;eIW31tHgrVKNT0MUwMdKurkS4nh8xd7sH1XzFgGQCy+C+DHXkcppzSDMHZw2Ua3K5lF1i44LL40g&#10;dsy0FcYWsJLOG66BnmreLLzECbLLxjWbtrBjTXntxqBA3ZpbzBKPQwpmJ91rZdC3pPD7chvhGZkm&#10;/mwWTX0y3WB/lWwzf5kFcTzbrLLVJvjDKBOQecWLgrUbK1MNHBWQ14Vrz5aOXc4sdVbQaCsOYOPH&#10;qjiightnR9MkATIoONBkMI16/GhdAsHnWnovOvnKNQk2fxZLWncVdT62kvo464/b5Dw/385Gqk2e&#10;We9OnCCaAOsBV5sbJh1cTu9E8QSpAZFoIs3UJhhUQv7moSPw/MJTvx6oZB6q37UQjGlAiCkMdkKi&#10;WQgTOd7ZjXdom4Oohac9CC8zzLQrJodO8rKCJwV9CC2B9vbc5opJV6cV6N3Tzv1dx/M5fHuHwuiZ&#10;Qz9f/OCWPhhbXAFtXiWjofLTofOh/nRU8x2vuX6ytRQ0N0q1jx94btA0kwuVkYHK3jW0ZC2aBga3&#10;gqkcEKhFKXgLZdr4d7jnpACZ8NxWjAu9qQ4IZcjF6+MTM71SYVfzziSkiVUz7o2Fp94UwRfwcgV2&#10;LfJDw1rtOgbJarBbtKrinQJnz1mzM8wg3xXOeUNg2RDrEzZMlhin4crPIpz5BM82/jIlM3+GNzOC&#10;SRJkQTYk7EExsJfW645/fbr2/NjnDah2HfsOEgONkrkpMpaTlJZM55VZ3gNy/TrkzHnDwnxB1oD+&#10;qooSBDiCSDDVmZA4MWo5mEz1ns6m59pNYNwrPRT+oWK8sqiMaPglj6Q43SSbhPgkjDfgkfXaX24z&#10;4sfbYBatp+ssW99QqK1QLlOAWZ6Fz4s91Mv8qUTNz9Xjivq29tMbPjo24jIXy47Arp05eAFWzRC+&#10;/1KbAj2Ta1PCGGUHWkgBiY00wC6MKaPmA+nTSoCrXab8U31LGIfYtXhhFEc2ji5RRsIQp653Cadk&#10;qOdfH2Sudp+j7lLNX6jf/5PgGzNcGoQEr8LU38bJzCdbEvnpDCc+DtJVGmOSkvV2YDjXkrznLfsb&#10;CA5arxjaDFs3RxljGO2qQ7R9HESjobFx/v3FHu3cURn1h/wb/ttG7aah0KfdqU+C/0pvARbYN0Zr&#10;Vv92a15Jx3MYj9/B7/8E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YI0I/4gAA&#10;AA0BAAAPAAAAZHJzL2Rvd25yZXYueG1sTI/BSsNAEIbvgu+wjOCt3V1Lq4nZlFLUUxFsBfE2TaZJ&#10;aHY3ZLdJ+vaOJ73NMB//fH+2nmwrBupD450BPVcgyBW+bFxl4PPwOnsCESK6ElvvyMCVAqzz25sM&#10;09KP7oOGfawEh7iQooE6xi6VMhQ1WQxz35Hj28n3FiOvfSXLHkcOt618UGolLTaOP9TY0bam4ry/&#10;WANvI46bhX4ZdufT9vp9WL5/7TQZc383bZ5BRJriHwy/+qwOOTsd/cWVQbQGZlolmlmeHlUCgpEk&#10;USsQR2aXeqFB5pn83yL/AQAA//8DAFBLAwQKAAAAAAAAACEAKCC5rI7GAACOxgAAFAAAAGRycy9t&#10;ZWRpYS9pbWFnZTEucG5niVBORw0KGgoAAAANSUhEUgAAAsIAAAEXCAYAAACnCSLYAAAACXBIWXMA&#10;AAsTAAALEwEAmpwYAAAAIGNIUk0AAHolAACAgwAA+f8AAIDpAAB1MAAA6mAAADqYAAAXb5JfxUYA&#10;AMYUSURBVHja7P13nFzZWeePv8+5qVJHqRWrlaXRaDRBkzV5xtnYBmM0gDEsu4B3YYFlhmVhF37L&#10;skvmy8wCC9gEe1kwNhI4DE5jT/IEaYImKefQ1QqdY4Wbzvn9catbLXW1uiW1pJZ03q9XzbS6q27d&#10;e+LnPOc5zyO01lxCMkARNJHSDPiKUqQYDmJ6/ZihQBPEmlBp/FgTK80lvTuD4QrEEgLPBldKHCnI&#10;OZKmlKTek6Rti3pH4tkCEACtQLspNYPBYDAYwL5E4hetNd2V6FNdxZiT5Yi+Skw5UvixRmmNFAIp&#10;kqlakPwgTP0YDJMSa00xgGFiNBqtQVVXkK4lyNiSBk8yL+PQkrEKs9PWPbaUherHjSg2GAwGwzWL&#10;uIgW4QxQGvTjDxSGwm+3DYV0lSOCWCOqIlcKMfqzwWCYfpQGjU7+r8GWglkpi3zOYUmD096UsluB&#10;vBHEBoPBYDBCeBoFcGcp/KW9vf6TheGIcqSAZAtXGtVrMFw2NBBVzcWuJViQdbiuySVf5wojiA0G&#10;g8FghPB5oTIgAegohp/e3es/WRgO8SONLY34NRhmIkonotiWggVZmzWzPCOIDQaDwWCE8HmQKYZx&#10;cXtXhX39AUFsBLDBcKWgNYRaYwlYVu9yy5zUlgbPftSIYYPBYDAYITyJAAZK+3r9F7d1l+/v8xWO&#10;EcAGw5UriJUm40hunOVxw2yvVQqJEcQGg8FgMEK4hgiuRGrx1o7Srn19AZAcxBmdVNFJ9AeDwXBF&#10;EWuIlWZxncOd89PGOmwwGAwGI4TPFMFdpehTW06UPttZinAsI3kNhqsJDYSxosGzuGtehkX1rok/&#10;bDAYDAYjhIHMkQH/s5uPlz9VihSuZSSwwXC1EiqNJQR3zEtzw6xUa/XXRhAbDAaD4doUwvv6Ki++&#10;eqJ0f6ROd4UwGAxXJ0oncYjXtaRYNzdjOr3BYDAYrkkhnNnRXd71ekd5sUBgDMEGw7UkhhO/4bWz&#10;U9w1P2PcJAwGg8FwVSCnKoL39VW+/UZHebE0IthguPYGCgGWJdjeXeHNjlLBlIjBYDAYrhUhnDky&#10;4H/21RPl+yEJjWZ0sMFwbQ4WjhS821VhR3dFkyTeMBgMBoPh6hXCnaXw068cL30qUnrUEqxNuRkM&#10;1yRCJNbhN06WODTgG8uwwWAwGK5aIZypROr6zcdLT5armeISEWxksMFwTQ8aQqCB10+W6fejAsYy&#10;bDAYDIarTQgrrXnjZGlXdznCHRMdwkQMNhgMthQMh4rNx8r5UOn1RgwbDAaD4WoSwpn9ff639/UH&#10;OJY0pWQwGMbhSsGxYsi2rvJGUxoGg8FguBKxa4ng4VDd9m6Xf78QM9P+K6jtpyxH/og50Ge4Ohlp&#10;9yNRDy+3o5IjBbt6fBbVO4WWtGPCqhkMBoPhihfCbO8qvzgQxHgzOE6aJPFVdCTYAjSCUCWB/2Ot&#10;CU3dGq42EayTg2q2AEskYQwdKUBDoDWR1mgNakIRrafdtUkK8JXm7Y4K71lst1pCGCFsMBgMhitW&#10;CGdODoe/tK8vSCbYmXazQuBJiEkm374gpq0S0e7H+EHMYKAIYk1JacpKTygIDIYrVQi7EtJS4ElB&#10;2pLUuxLPs1jiWuTTFllbkpaJ3K1UF4YXSwSP4EhoHw45PBBsXtHoGauwwWAwGK5YIVza1Vv5nVBp&#10;3BliDZYCXCGQQtATxLwxHNI+HPDmUEB/KWIgVqhIMzrji9H/GAxXsyw+5RdhCVxLUm9LWnIOt9e5&#10;5HM2q3MuGUsSa0WgxEVzoxAINJpdPT5L691WSxqrsMFgMBiuDMamWM50FMNPP310+Emtk3ihlxNL&#10;gCcFZaU5OBTyQm+FAwM+x4oRxDrRuoLkRo3uNVzjmnhUGI+8HMHyrMOtzSnWNadYmrGxAD++eDsl&#10;kdI8mM+y3FiFDQaDwXAFCmG+VxjW+/uDy2oNFkDaEhRjzdv9Ps92lNjR70Oskr+a1HYGw9TEsUpU&#10;sXAtbp+V5gNz0qypc7CFoBxPv304Upq5WZsPLsm1WkIaIWwwGAyGK0YIZwb86P6vHxr6dqgSrXk5&#10;SEmBFrC1t8JXjxc5MBAkk7kRvwbDBYhiDTEIR3Jbc4oPL8hyc52DryAcXQhrLrST6apR+r2LsuTr&#10;XGMVNhgMBsOMZ9RH+Ohg+O3KmAxyl2yOJjkFn5aC/eWIrxeGebmrfEoAW0YBGwwXttwVYINWmq0d&#10;Jd7pq/DhBVm+b16WZldSjpOjdNPxNUGsaRsKyde5ptwNBoPBMOORALFSFIaSgGOXWnZ6UoAQfLOj&#10;xP/c0cPLJ4vJHyxjBTYYplcQJ6vOKFI8dXSQ39rVw2v9PhlLYE3ToQBHCtqHQ8pRvAGTbc5gMBgM&#10;M31q1FpnOkvhp791ePhJLpH2HAnllJaCgVDxt21DvDoigM/XIj0ykQuZXGPkOlpjXfa0A4arkRhx&#10;qt3pauQSPeY14x9AI23JD7fm+MiCLFIIfKUuKMyaBpTS3L8wy4omc2jOYDAYDDMbGyh2FCNCrXEv&#10;UagIgSBrCw4VI/7qQD8H+oPzswALAZaFECDjmFwYkK9UiIfLDJUqxCrG1Yp6pYxx2TDtDAtBRVog&#10;BLmUh1efpSuVottxwbaIhYAonrmi2BKoWPHFwwPsKUV8elkDsyxJSZ2/o4RI9DUdpYgVTZ5pJAaD&#10;wWCY8UKYjlI0OvFNlL54OqmzBK8NBnx2fz/9wyHY8twuICVYkroooqG7m9kDAzT09FMcGKYujiCI&#10;aA4jdPUAkBrzTEYQG6aL7Jj25NoWluuQtSQrshniliYKDfVUmpvocbzqgbV45j2EFKAFb58s8kdh&#10;zC+vbKLFlZTi8xHDSX8TAnorMYFS610pN5mWYjAYDIaZiqhEsX7q4CDDoZo2P8GzimBb8Ep/wJ/u&#10;7SP043M7DCclwpLMKg6z6EQH3okuUv2DFP0wEcdCEAsQQiCEkbyGi89IrAVdTW8stUagQSlSloVq&#10;qKM8dxZHF8yjt6EhiWg2EwUxQKRY1OjxK9c1MdezzjvE2kiZfN+yOmalbOMeYTAYDIaZK4S7SoH+&#10;5uHhZBIXoC5iKtacJdg6FPDHe/oIKucggoUA22JhcZj5R9vJFE4QFsvECJQUCClBa7QYc+czISuI&#10;4doWyVojYoWlNU7KpbRgDl1L8rQ3NaHiRCzPSDHclOLXrmtklmNRPkc3iZFdmFhpHjB+wgaDwWCY&#10;4dilSBPESUrl6sbmRfmilCU4XIr4zP5+gnKcxEyb0h3a1Ech+QNHmX3wKNFwmZIUCDuJ/CbGiGVx&#10;png2GC7nKrO6gIuBKIxwDrWz5FgHs5cs5PjypZxMpyGKmFFnOW1JW1+FPzowwH9d1UjOkoRq6jc4&#10;0gs1MODHphEYDAaDYUYjBysXf7JypGA4VHz24AB9w9HURLAQ4Nos7+/lxlffpHnbHkoln9CxEZZl&#10;as5wZYliKYkdm1Kk8PYeZtUrr7Pk2HFc20rcembU8lhyuKfMF9uGsKnGWDwPBgNlKt5gMBgMM1sI&#10;9/rqomaSkyQuF58rDLG/z5+aCJYSRwquO3SExZvfIujspWLZCEuaGjNc4YJYEDoO5cESi7Zu49ad&#10;e3BVDDNtcSclLxwv8s3OEunz7HelSKG0CV1oMBgMhhkshIthjLyIbgRpW/BCZ5lXTpRgKnO9lDQI&#10;zc27djP77V0MBRE4tvF0MFwVjCYyti1KWmDtOcQNW9+hLvDBnkFiWCb3+g9HB9k3HJA+xwyPAvBj&#10;TRDrDabWDQaDwTBjhfAp/7/ptdxoNJ4UnCjHfKkwNLXDa1LSrCJufncH9t4j+JYFxgpsuIoY2wOE&#10;FPiOg3esk7Wvv82Ccgkse+YodimIKjH/t22IitLnFOBFiCS/SKT0elPrBoPBYJixQtiPL06EXVmN&#10;J/pPx4bpL0WTZ4wTgkYUN27fTXCwnci2TQg0wzUhjGPXQXX1sfyNd2jySzPLTcKS7Out8GJXhdQ5&#10;WYUFSmtiTR6TatlgMBgMM1UIh4pp9RHWVcty2hK82+/zckdpSiLYsgSrdu3FP3yMyDEi2HBtoRyb&#10;sKufZW9txw6DmXOArpph51/ahzhZiXGnOFiMZJiLtbEIGwwGg2EGC+FITa9LhEAgBUQavnGymPww&#10;2dxpW6w4dAR7/1Fi2xoVwUYKG64lItfBO9HNbbv2khHMnBCAlqCvGPHdzjLOOehzpbU5LGcwGAyG&#10;mS2EL8ZFPSnYPhjwbq8/+QE522ZVdzcLdx8kqGaHG8FMoYZrCQH4jo135BjL29pm3OG5F7vKnKzE&#10;UxbDSUxhs5w1GAwGwzUkhEe2RJ8+WUx+OJtVS0pygc/snXsZ8sMkQ5zBcC13SCEoIajfdYCFAwMz&#10;RwxLQV8xZHNPBce4LRkMBoPBCOHTGfEN9qTgQClkW78/6dWFJVl95Ch0D8ws65fBcBkRlkSVAxbu&#10;PYit1IzKkvi9rjKl+NwiSBgMBoPBcNUL4ZHUqkLAjn6fMJhkArcsFvT3kz3QNs4lwmC41gltC/dY&#10;B6tPnJw5USSk4GQxZPtQgCdNfzUYDAaDEcLjLlaJNa/0VCZTzdhCsPBIAb/sm4xxBsM4zSnwNTQd&#10;aiMXhSBmQB8REEeKt3srKIz3r8FgMBiMED4NTwr2lUK6S9HZZ0kpmTc4QPpYB5FxiTAYaqItCb39&#10;5Ds6Z85iUQreHAjoDRWW2cUxGAwGgxHCp7Cl4EgxojJZcGIpmVM4TlgJzAG5GYiRNzNABANCCCqx&#10;Znb7caSKZ4b7kBAMVmJ6KzHGO8JgMBgMRgiPXEhAWSmODAWTvFHSUKmQ6eohMBalGSl8Tdi6GYRl&#10;QU8/+eGhmZFkQ4CKFa8PBTji1CFZg8FgMBiuROzpVNTFGN4dDid1i2jp64eBIYRxi7jsKK2JY4WK&#10;FbqaXEVIgZAC25JIIcxBxsuIFgL8kOyJTmhohHhGNBo6ikk/F2b/wGAwGAxGCAMI/ChChWrkn7VN&#10;i1ozv6eXQHGR0nkYpkIYxmilcG2LubPqyTVksdMuQkDsR5QGS3T1DFHyA4QQ2I5l0l5fBoSAioaW&#10;/gEao4h+IeByZWsb6dNCMOzHFKMkjFpsjMIGg8FguNaFsCWgsxLjjyTR0LVndVfFFHv6cUzZXxai&#10;KEZFMXPnNLJ6zSIWrc7TOLueVNrDdi0QgjiMCco+A/1FThw4wZ4dRym0d6OEwHESK76u6qKJ1juG&#10;acSy0H2DhKUy5HIQXyazsD4liI8Fip5QMd+zUFpXXSTMQslgMBgM16gQtgXs9WMidZbASkKyqDhI&#10;U8VnQJpN1UuN70fUZ1zufPgm1t69mkxzDg1EsSJSiihWiZyRAqs+zZzGLPOWzeOGe1Zz4J3DvPrC&#10;dk52D+J69qh12Ijgi48QEPgh+eIwe+tyM+KG+oKYgUixMGVV24DpzQaDwWC4hoWwJQT9oQIFTOT6&#10;a0nC4RJxxUcLI4QvqQiuBOQXzOL9H7+b+asWEkYxFT8krGYJs6VAikTOKDRRqPFVjC3A8hxueGAN&#10;rSvm8/zXXmPH7jZczzWuw5dQeFpKMWe4xN6Z0mtijVBmGWQwGAwGI4SBxDIoJ5sYBfgVHz+Mka5x&#10;jrh0Ijhk6eI5fPSTD5Kb10SlEhDGGlcKljY4LMw5tKRtUrZIrI+RpqcSc6IYURgKKAUxKlZk5zby&#10;4U89hPcvm3nzrQO4KdcsZi4BmuRQ4+Dg8AwR5oDShMY52GAwGAxGCI9BUT3IU1se2UrRGgTExpR4&#10;yQjDiLmz6/nwDz9Adm4TlVJAqDULsg7rWlLMz41fkGRsaEzZLG/06PM9tnVWODQQ4FcC3LTLIz94&#10;D+VihV372vE813iHXgLdiQbfD0DHzBTP7IqxCBsMBoPhCmd64zYoddbp3NKaujg2fqWXiFhpXCl5&#10;5PvuoGFhM34lINKa65s83rc4VxXB+qyvJs/mwdYct89LA4mvqpX1ePBjdzGrIUcYxUYEX4q6FFCv&#10;FVmtZ8aqQ0BghLDBYDAYjBA+xaTTotbIKDLmw0tEFESsvWkpS25aQlAJiWLNigaX9QsyOHJKNTYq&#10;iG+cnWbdnDSxTsRwc34Wd963BhErtDaC6KILYQQZpciedbF5CdGXL4qbwWAwGAwzUgiflRHxG8em&#10;1C8BSmuyKYcb77oOLQVhrGhKWdw5P50kyTgP5XNzS5rFdQ5RrAmjmOtuXU5LSwOxqdNLgq01tj5L&#10;VBaDwWAwGAwzVAiPk1WGi0kQhCxa3MKc1tlJ8gxgzSyPtG1dUOnf1JLCsQRRGJNuyrHqujzKHJq6&#10;pGtJg8FgMBgMV7gQNpP6RVxkaJAa5i+Zi51xiWNFvStZWu9e4BJE05K2mZe1CVXiq7pg5XwsKcw2&#10;ucFgMBgMBiOEDTNBCGtSnsO8OY3EWqGUZk7axrMvfPkhhGBuxkaSHMZrbKqjMZcmnim+qwaDwWAw&#10;GAxGCF/TUhjLtsg0ZFFKo4AGz+K87fBnmHubPAspBEpp0mmXbDaNNkLYYDAYDAaDEcKGyy6DNQgp&#10;sT1n1BPCkRdgDT7jcJ1rJVkBtdZI28JyLOMaYTAYDAaDwQhhw+VHiESk6tEYvxo1jUo1Uno0iYZW&#10;ChUr4/RtMBgMBoPBCGHDzEDFMZXhCgiB1FAMp08ID4cKpTVCCnw/xC/7CJMt0GAwGAwGgxHChsuN&#10;EILAj+juHsCyLYQUdJYjYj09frxdpQilwZaSwcEy/UNlbMs0JYPBYDAYDEYIG2aAEA5jxfFCNwQR&#10;liXprcScLEZcmA+DYDiIOV6MsGTiJ9x9tJNKGBmLsMFgMBgMBiOEDTMD27VoO3SS/q4BbNsi0pqd&#10;Pf7p6ZDPw294T6/PUKCwLUFUCdi3u33cYTqDwWAwGAwGI4QNl08IWxa9A0X2v3MIx5Y4UtA+FLKr&#10;p8KoVXhEwE5JEAuOD4fs6vWxJbieQ2F3O+2FTmzHMgVuMBgMBoPhytNLpgiu4lWOJXnrtX2suHEJ&#10;DQtn4VcC3uys4NmSFY0eo7HVJrXoCjpLIS8dKxIpjefaBEMVXn9pJ4FSuLYRwoarivw5vr/dFJnB&#10;YDAYIWyYYVi2RU//MC99cysf/vGHcVybwI945ViJoSDmhlkp3NFDbrqmANZas7+/wpsdFcpRInpt&#10;W/LKM29z8HAHrmePhlIzGK5kwau0xo/UhkizXmm9IdYT9QqQAqQQWIInHSm2uJbcdMb1jDg2GAwG&#10;I4QNlxNB4sKwa1eBxqde576Pr8f1bMIg5q3OCm1DISsbPVrrHNK2wK4m3Yi1phJpThYjDvT7HBuO&#10;EWhcx8J1bbY/v51XX96F7drmkJzhihTAkVKtpVD9cXc5Xt9diSmGinKk8SNFpJM+EFfjZdfqV0KA&#10;LQRSisdcKR5LW4K0I2n0LFrSFvWefDxtW09WxbERxQaDwWCEsOFyIIXAcm02v7aHSCnu++idpHNp&#10;fD+kuxzTUy7xTpekwZWk7cQ6HCjNgB9TChUKsKXA8RxkrHnr6bd54bvvEIlTwtlguBLEr9Ka7nJU&#10;KAyFnChGDPgxQQwKnWRjFKdErpjCHoePBhRag9Ij/S155Rz5REvafmJhzmFhnW1EscFgMBghbLgc&#10;aEBKAY7Na6/to6drgPs+eBvzV8zHdW3CKCaIFCdL0Wmfs4TAsiUpx8YS0H+8ly3ffYdt7x5CW5aJ&#10;G2y4YgSwH6v1RwaCjfv7A/oqMX6sESJp41KCdYEhBcd+fMSCPBRq+v2AQwMBWVc+0ZpznljZ5DI7&#10;7bRW32IEscFgMBghbLhUSCFwUw77D3dw/PPPsOaGRaxet5w5+VmkGzJoRoJHJB6/Ugiiok9X4SQH&#10;th1h+zuH6B0o4rgOlrEEG64AARzEev3+Pn/jvn6f3nIMVfHrWhev/YrRhSRYlkCTZHXc2eNzcCBg&#10;UZ1TWNPsMTvjtBoxbDAYDEYIGy4xnufgRzFvbD3AtncPM39+E81zGmlpqiOTTYEAvxLQ1TdMb9cA&#10;XSf6GCxVsGwLL+WaAjRcESK4MBQU3ums0FmKEn9eS1yWA51ijCgOlWZfX0DbYMj1zV5hbUvqUc+S&#10;W4wgNhiuzHFmiu8z/dsIYcNMw7IkliVRWnO0vZsjbV3YUiKqll6tNLFSaCGwHdsIYMMVMzH5sVr/&#10;Vkd5494+n1iDY82c3QtLCCwLIg1vd1VoGwo33jEvTb7ONdbhK0/8mPoybaCd2oFlRomi+B7btkxb&#10;MULYMFORQuC6TiJ+R90iQFgC6wy/R+MMYZjpk1N3OSq8eqLEyWKUHPCUM7XfgWsJev2YZ9uK3NwS&#10;F25qSbVKIcyEOXNFj8EAkFex4q++8Gph14Eu0iknOVwrBEKAFBIpIYoVOtb84PvXbr7j9kVmoWuE&#10;sOFKIImCVlvuGhFsmOmT06F+v7DlRIlKpHGrbhB6ht+0IwVKa7Z2lumrxIV7F2Yeda8MV4lrYUt4&#10;9Bk7O4YKB9t72LGrg2OdA+RSDp/+1N1b6hvSjxqBc22NM1ppnvzrFwt/89RbCEuMCR96arQplgPq&#10;Ux7/6ZPrWXP9vCcvcRsx7hpGCBsMhmttctrTUym8drJMrPWoK4S+Qm5eCoEj4MCATyXWG+/PZzbl&#10;HOvRmVzexeHKE//41Xc29A6WcR2JFIkgGPl/HCvWrprHIw+svFItYXmA3XtOFv7lOzvY8m6BY92D&#10;BErhBxHXLZjFT264fb3petfWOAPwp3/7UuFz//oWmYyDJeVpu6Vaa4ZLAbcsm8ev/cxD3H374tZL&#10;fY9f/87OwvZ9J/FcG1ntk1Im/VIpxazGLB//0Non0xn3CSOGjRA2GAxXweS0vatc2NpZBq7cuNYC&#10;8CxJ+3DIc23DGx7O5zbWedbjM3WiKpXCDRu/u5NDJ3pJuTanNpOS8i+VfX70fTfxyAMrr8g21dM9&#10;XPjLL7zKNzfvo2+4gutayUvY2JYklXJMIqFrUAT/2edeLvzV194klU5EMGNEcBQrKpWQD9y5gl/9&#10;9IPMn99wqReBeYCX3zjCl57bQTbtntrJrfbNShCycsEs3v/AqseqQthghLDBYLiSJ6fdPZXCGx3l&#10;quXjyn8g14LOUswL7cUN712c25K25aaZKIYFkE7bZDIuKffUFCK0RoskLbvrWlek2Hn9zbbCH33u&#10;RbYd7iSbdqjLejWf33BtieC//LvNhc9+5Q28lI0l5WmuV5UgwhaCn/3EXfzsp+5+1Haty+XeVPA8&#10;m2zGI5N2xrdbKfA8G7OGM0J4WtBao5RG6+SFThqZEAJpydMHymrKqgs5cDaRv6PSGqUUWjH6DiEE&#10;shoB4szvO+97qD7DuPsYScc1ei8arXT19+PvRVcny5HPTLsfp4ZYK3T1PpKFcJLqS8pkm8hwdUxO&#10;B/v9wmsny9Ut+avjoQQC14KTpYjvFYafeGRRrt215KaZd6MCUc29J8b9nitxos0DPP3c3sJv/uWz&#10;DFZ8GnLehGOx4doSwX/9hVcLf/HPr+O6NnbVEjwybw2XA+Y35vjVf/cA73/4uhmRLEdM0E6TQ32m&#10;Uo0QnrqeOqMhJb+JY0UYRjhCUJdL46RdpG0BGhXG+KWAoWIZJQS2YyUicIzou5D7GSvCo1gRhzFp&#10;16Y+m8ZOOQhLomNFHESUiz7D5QBpSxzbuvB7GBG7Z1xDA3EUEwURadehPpc6dS9KE/sR5VKFYjlA&#10;2BJ7zL0wjSJYKU0Uxeg4pi6TIlXnYbk2SIGKFHElYHi4QiWKsR0Ly7bMhHYFT04dpbCw5UQJrfVo&#10;cpcr4XDcVPEsQWE44tUTpY0P5HOmqV4Cnn5uT+E3/uIZ/Cgml3YnNAhoU1TXlAj+3JfeKPzpl17F&#10;cU/PphorTakUcNeaPP/t3z/EqpVzTMZII4SvLs6ceWKliYOQhroMy29cQn7FfObMaSLTmMFOOYAg&#10;KvsU+4Y5ebKPwv7jHDx4guFSgOPZ02aJDKMYoTQLWhpYdn0rCxe30DS7Aa8ujXQtdKQIhyv09w5x&#10;otDNoT0FCu09hFrjuhdQ1WOsuGPvhVgxb04jy1fnmb94DrNn1+PVp5GujY4UwXCFgd4hThzr4fCu&#10;AoVj3QTq1L1caFg2rSEMQjzbYtnSeSy+Ps/8BbOob8rhZD2EJYn9CH+wRHf3AMcOd3Jgb4Gu7kGk&#10;bWHblmnsV9jkVI7iDVuOl/FjjSOnf1E1U8YfVwr29wfMSlX0DbNTJvzSRWxTBw51FX7nb16gEkZk&#10;PGfCtjTi9qG1kcPXggj++01bC3/yxc3YjoVjydF2EYQxcRTzYx+4iV/8yXtN9BAjhK9+gjAiZdvc&#10;uf56bly/muYFzUjHJoxjdKxGB0U3lSU1u5651+VZe/dqugtdvPPKbrZtP0KoFI5z/qJLawiCkLmz&#10;6rnz3jUsv2Up2cYsSgriKEZV3RGEbZPKeCxc0MSitYu55f4bOLqrjTde3smRtm4c10aezz5yVQRL&#10;QGkI/JA5s+q4457rWbluOdmm2veSyXjkRu7lvjUU9rTzxos7OXy0E8u1Rg8cnA9xrFBRzKrl87nj&#10;gbXMXzkfL5Mi0oo4StwjQOO4Nm5Dhqalc1h563Ju71nL7q372frqXvoGSrgpx1iHrxC0hjdOlp/o&#10;LkcXNU3yZX/OapeTCN7qLDM7bRXmZk1K5oshePxKuOGJz79M12CZuow7oQiOlaLiRwRhTBgpjGn4&#10;6hbBX/zK24U//sJmpCVw7FMiuFQJqU+7/MJP3M+PfnydsQIbIXz14/shC2Y38MhH72TRjYuJtSYI&#10;Y6KgMtoxTt+SjRGAbUlmL5vH+5bMZcnW/Tz/za30DpVGk1ecC0pp4jDilrWLue8jd9Iwr4kgjCj5&#10;IbHSowJBilP3IYLEP9f2bFbetYpFq/O89t23eW3zbmKdZJU7L/GpE3eHG9cs4oGP3knjgibCMD7t&#10;Xqgaj0fLJEhCRNmuzfLbV9C6aiGvP/MOr72yi0ir07abpkoYxaQsyX3vv5VbHlqLlfEI/ZDhko+q&#10;bl+O+EkprZNg5z5YUpBqznHnh29n2ZrFPPfUqxw4eALHc43v1BUwQR0Z9AsH+gNs69qoLEuAH2u2&#10;dpT54BK71ZIm4cZ0870tB5946e0jZNMTj81+mIw3771jGasXt7CidRZ1Dd6jpvSuTr70tXcKv/f5&#10;76GlwJWSuHoeqFQJub51Nv/t0w9xx62LpksETyXur+n3RghfPhG8dOFsPvzJB2nMz6JSDohihRCC&#10;2WmbBTmbWSlr1DJViTTd5ZgTxZDeSkxUDnBsyXXrV9M0u56vf/FFTvYO4bn2OF/bCUWw1kRBxL33&#10;Xs99H70TPJty2SeKNSlbsrDOZn7WocEVWFKgNAyHmhPFkI5ixHAYoyKFnfV44OP30NCY49lvv0mk&#10;1DlbY5XWxEHE3Xdfx30/cDfSsymXA8JYk7IFC+ocFmQdGlyJJRPLcTFUnChGdJQihoOYOFI4GZf7&#10;f+BumppyfOcbWwljdU7CPIxiMo7Nh35gPavuXkUQxpRLPkpDvSuZl3GZm7XIOBKJIFKaPj+pl85S&#10;TMWPiMOYpsUtfP9PvpfnNr3M29uP4HjOqQN9pvnPOBFcjtSGd7oqQLIzca3gWoITpYg9ff7mG2YZ&#10;F4npbFM6Vnz3lQNEaNITrIT9MKalLsNv/MyDPHT/ylYjUK5etNL5r35zR+GPPvcilhB4tkX1LDxx&#10;rPnQ3Sv5r59+iDlz66arH+ZPdgwUXnuzkBiEzmiCcayoz6W4564lj7quPZVIFK1lPywMDFeIlBr3&#10;x4ofMVwKjGuPEcJTIwgjFrQ08OFPPkD9wmYqJZ8g1szJWNw4O8WiOqemkFzeCGGsODwYsL3bp68S&#10;o5XPnJXz+fAP389X/v45+ov+lN0kYj/ijttXcN/334WSkqASAoIVjS5rZqVoyVg1ZdvqZpcBX7G3&#10;12dPr4/vR2jH4pb33EwURnz36bcR7rlFUYj8kFvXLef+H1yPtiSVSogGlje63DDLY07Grnkv1zVr&#10;Bn3Fnr7kXip+iLIt1j58I1EY8/S3tqKmGNEhVgpXwAc+cier7r4OvxIQxoqULVnT7LGyySXryHH3&#10;sQi4uSXFiWLEju4KbUMhquzjZj3e88P3U/Yjdu9txzNuEjOW3T2VJ3rK8WVxiRg7bVyO9iGBHd0V&#10;ltQ7j2cdywTCnyaGSn5hx+FOvAnOT8RaYyH49dNFsCn7q1UIa83C+fU8+V8+jOtYo/1ea41lWdx6&#10;48JHHc+e1tBoO/Z18Ct/8m3SqfG7kuUg5LqFs7j5+vkb3dn2ZMk52oH8e9evZM7sOtwaGiOMFbMb&#10;MmSy7pOmto0QnkRsaVK2xcMfuZOG/GwqJZ9IaVY1udw5L0PKltWpsfaqyrEEq5pSzM86bDleom0o&#10;hHLAvOsW8tAHbuNfv7wZXd2uP9vEG/oRi1tnc99H70TZFoEfYgnBnfPSrG72OOWUUdu+3OBZ3Dk/&#10;w/yszSsnSpTCGIB177mZjhN9vLPtMJ43NVeNIIhoXTiL+z92J4zcC4Lb56VZM2vsvdQuk3rP4s55&#10;GRZmbV45XmIoVAgRcfPDN3LyRC9vvnUQLzX5vURBxPr717L63tX4fkAQK5o8i/sWZpiTccaUXu37&#10;mJ91mJexeaerzLtdFQI/wst4PPL9d9HztwN0DxRxbcu4/80wimH8+P7+AHmJTMFKJyJoRPiKM1rW&#10;yNlRS3BJQvLZUjAUKPb2+Y/dOidjAuFPE52dwwyU/AnrsFwJ+MCdK3j43hVGBF8DSEu233nb4qkI&#10;zmlDSJkcxnPkOCEcaQvbluey+m5//yPXtb7/kesAChO8x7TlCYwNhtPEVsi6dStYfONi/HJApDQr&#10;G1zuX5gdI4IntyHVuZKHW7O01jkEkcavBFx3x0rWXN9KEESTrkxdW3LPe2/Ba8gS+hECWD8/w+rm&#10;1Bl2KnEWOa1prXd5JJ/FsyVhFKNti7vfdwvN9RmiWE0uCpTGlZJ733MzmeY6Aj+xSt89P82aWdV7&#10;0WqiBzntXhbWuTzcmiVjS8IwRlmC9e+9hdmN2SQKxdnEeBixYF4ztz98I2GsCCJFvWvxcGu2KoLP&#10;EMA1t380QsC6ORlunZNOfL79kMb8LO5+cC0i1iijgmca+f19wWNDgcK+yKIz1pog1riWYGHWYXWT&#10;x+1z06yfn+GeBRnunJfmlpYUKxpd5qRtLCEIYj0qmi8mloSD/SGlMH7cNInpYWjIR8W65vkApTUW&#10;kvvWLaYaqNoIh2uD9kle04qA0dTkZ76S38vzuf8zNMLFFfNXA8YiPFYEx4qmugw3rr+OWGvCWDEr&#10;ZXPXgkzVgntuE55jSdYvSDNwOKYYKZy0x833rGb//mOESk8YwSEMQtZev4jW6/OEQUikNDfNTrGy&#10;yePcjytr5mQdbp+T5pXjRaIgZFZ+NjfcvJSXXtyBZblnXXBGUcz1Kxaw6IZFBH5IpGFts8uq5tSp&#10;e5lIoIjxKT1aMg53zE3z0vESgR/RsKCJG9ct54Xnt6Gr4cxEjYWBUJp1d6wkPauOSinAloL189M0&#10;pezaZXJW0aS5qSVFbyXmQH+A5YesXLeM/Ov7KZzowXFMt5gpBLFaf3AguKiWV60hVJpGT7KyyaO1&#10;zqE5ZQvOcpAlUqq1rxJvbhsKOdAfMBQqHCEu2qFLSwgG/Jgjg+Fja2Zd0e4R+fOcnPPTPYmfzVdS&#10;KU0u47IsP8uUZ+3vaq/+u32Kn2ufpme9xkScnq72YDBCeGrNLQ4jFt+wmFn52fhhjBSJb6lnSc4v&#10;Xo6m3rW5YXaKV0+UCIOQ+UvnsbC1hQOHTtSMIqG1xhaS625aiuW5+KUKjZ7FTS3eBT3dqiaXI4MB&#10;7cMhtlJcd/My3tq6Hz+MJzyspnWSCW7VuqVYnoNfDmhwJTe2pC7oXpY3uRweDGgbTET+ipuX8sZr&#10;e/GjCFlj/1spTXNjliVrFxNFMaHSXNfkkq9zOf84RoJbWlIcHw4JIkW6LsPqm5dwtL0LHNMfZsok&#10;f7wYbRwMFJac7v6uESQHTJWGNc0eN89JPVn1wZ1UTNhStrdkZGtLxmFlo7dxe3d5/d6+AMnFy3Qn&#10;BbQNhlzf7J3VteoK4Mxt29YJRNZUJvoLEEbirIujlGPT3JyZhsdVeZDtUxQq5yNML0V5jv2usdc/&#10;n+9pP8fnu0j1f8Gi8qKLcnFB/UtcTeVxUaNrXPNCeDRKgNY4tsWyFfPQliDyFbPTNq11DhcaNHJp&#10;g8OuHslwqHBSLkuXzuXQoRM13xvHiqbGHAsWzyEMI2KdfD5VzWB33h1KJIfsjg2HxFFMw/xG5s1p&#10;5HChG2uCs3txHDOrIcv81jlEKnEbWFzvknUu8F6qB/7ah0OiSNHYUk/rgmb2HDqJ645XPFEU0bpo&#10;DnVNWYJI4VrJ5y+05htTNgvrHA70ByitWbhkLvVpj1KsRjOWGS4vbYMBsdJY03xIbkQEazR3zkuz&#10;dnb6fHzn2gHqPevRexfmaEqVC6+fLKP0xRHDlhB0VSJ6KnFhdtq+0iJI5AeHKxv/9otvrI9jhW0n&#10;qdetJP15IYm5qHn/vStYsXxOq4ri1t37OjcfOdlHd1+Z4eHk0G9DY5qm+hRL5zdx45p599indm+m&#10;tyy0xrIl9XXeNFxMnjmRFwI/GfuklKTSoweNxwrMSS26Bw52Fb763V3VcpRICVIKhBQFIZL4tz/4&#10;/rXMmpVt9cvBhl37Op8odPbTM1BheMgnCCMyGZc5s3MsmdvI2uvnPe6lnE01vj///MsHClvebiOd&#10;spFSFJKsqSAtidKaOU1ZHv3oza0A3V3Dhb2HujjWM0j/QIXicIDtSBYtaOCOta0sWNAwWV8bLatj&#10;x/oLb+0+TuHEAIEf0dScoT7nsWJBM9dfN/ce+9ShsOms/9PqCq2olCOU0jiOhePZEy02zlnQua41&#10;2cRN6tT5mckWAflvfGdX4Z09J2peN4wUcxqzhU9+/JYnM1lvqrtKZ35nIY5iAj8CIfBS9ojx6nzL&#10;49zqAk2lHKKUxrYtXM+utfg75+++5oXw6EEYrbFtm+b8bFSsiDXMz9rY8kKTt2oytmRO2mbAD9Aa&#10;Zre2gJQ1D81ppalrypKelSOOFbaABbnpqaa5GZucIynFmpRrM3/BLA4e6YQJolioWJGbVUf9rBxR&#10;FGMJQT43PebSeVmHrC0pxYpUxqNxfjPx/mM1m6SONY0LmrFTLpWiT5Mnq1Eq9CnzTXXQOFdacw4H&#10;+wOiKKZxVj31zTmGT/ZhSbNZcrmFUymMH+8oxdNuDR5d6GnNupZREXwhA3c7wJpZ6Va0KLx2soQW&#10;YlrtMZpkrPBjzbGhkNnpK699DpeD9Z//xluUKuHp8cM1xFoRBzELZtXR1VMs/PU/b2VfWzcDwxX8&#10;WCUCj+Qws0TQVJdiyYKmzR+5/zp+4AM3bMrmvMeZujsAAGlv4jJUWpPybJqaMmezSE3p+8rF4PEd&#10;+08+9upbbew70k1f2adUCdAqMVB4nkVDymXJvKbCXetauWn1fGbNzk26MDva3sfffHUrSnC6m52G&#10;SMWkXYd1Kxfw0muHC196ehtHT/QzWKyMuuWNxFmXCBoyHksWNj3xoXtXPvH977+hvbExs37sd7++&#10;vcBf/svrZLPuGesFTcWPuOW6+Tx017LC33/5LZ7bepCO3iLD5SBpt9W5zhKC1jkNfOCelYUf+tCN&#10;LMo31XrGPMDOPScKX/3OTr731hGOdQ0RqqQNKKWxhaCpPk3rvIbN77lzOR977xrmzqmbjkNgeYCO&#10;jsHCtr0nee2tNto6BxisBARBlMTrl4Js2qEpkyrcsGIud9zcyo3XzXvUdq0tU/n+ocHyxhMdg+uT&#10;8pe0FfrGuUiOxsEXgiCM2b33JA0N6cJIgm+lNZ7j0Nra2Crl6TsNL75xmC8+u51s2h1nEC77EasW&#10;NvMDH1jzWFUIT6mv7Np7svDW9mO8s/s43cNlhishcaRAgGNL6lIe85uzhTtuWsRNq+exdMmsEVF6&#10;wXXR31fasm3vyfxrb7Vx6Hgv/WWfih+N5ivIpl0a0x6rFs8u3HVrK2tXzt+UybmPn2tbMBbhaqPT&#10;GjJpBy+XSg5KiCTywnTJ7QbPApFMaOnGLJ5tEypVU7u1NGYRUqKimKxjkTtTqNZIeTyVJ825gowj&#10;GQ4jpG2Ras6hasQbHL2+hmxdGplyUH6EZwnqXTktpZ62BTnXYrgYgiWpa8xiCzHu0ZTWpByLpvoM&#10;sU7+3eBZp1tsL2CbuDGVXEvHCqcuhZv1qlnpDJeZ9oFAPTYcxOeXDXGSxW+gNK05h1vmTGts3vY1&#10;s1OtfX5c2N3rT2uot1FZraG3Ek+/BfQSIIWgLuNhW3JcIh1NEoVj03d2cLijj4Gij+vapNIOGSFO&#10;M0VowI9jth/qYNv+k3z75X0bfvVnHtiwds2Cs9Vl/uXXDhW+/Oyu5IQ+gr6BMho9zv9cA45jMVj0&#10;+c9/8E0sKQsjM0UYxcxvzvEffvTuLXX1qbOl1s2rSLU+/b19m//xG++w/WAHQayQMqlLIcRosJ0R&#10;X+WXtrXxhe9sY+n8Jn7wfTcUNnzoxrMKfNu2qMt6KMG4HSytNZ5j8ydfeIUdRzoJY4XnWGQyXjJc&#10;jhloNRDEip1HOnl3/0m++eK+/K/81P2F29ctGi3PlGtTn/PIZMafKcllNBU/5Bd++ym2H+xIoiDY&#10;FvV1qdO/R8PJ/iJ//dWtfP3FvfzUx28r/Oj3r2uVlhgRTfm+3lLhcxtfZ+MzOxgsB3iuTSbjnGYw&#10;0kApjNh5uJNt+zv4yrO7+PGP3lL4kY/d0iqkOB8BlgcYHCxv3PiNbeu//MxOjnYMwJioMGfWlwa+&#10;u/UgqX+xuX31wo2f+tg6Hrh7WSvirAIw/8obR9f/5p9/l3TKRQpBqBSpMxZkI0/qOhadA0Ue//++&#10;lSTMqnYCP4pZMb+Jv/zdH3w8e8qy2w7kU55NfTZFpkaCGMe2yKY9prBEzwNs23G88Hdfe4tX3jnK&#10;QDkYbWMCEFKMtrORMvnyi7uZ05DlA/esLHzqY+tobW0638VJvlION3zl6R1PbHp6Owfae4mq/VSc&#10;Vhd6NM7zs28d5m+eepMbl83d8Mnvu3nDBx5adY+VnDma0ncbi/AYwZX1XGwp0ToZWLxpnMhStsCq&#10;DgaOLcl4Nn0lH1mjUY7EFNQaHAnOmVbp8xZ+yTNpACmxU7UPyunRBgc5z0GTCFTPEtXOoKetTHS1&#10;7DOujWNZo5ngxo56tm2R9hy0SlKbTme92FLgysTSJmx5Xtn/DBfHItxVilCANc0XVhpcKVg3J31R&#10;DuGtm5N68ngxemw4iKfdxcaSgh4/phzFj6VtaxNXyeEhUa2XnW1dWJZILFpjhM+Z7x0R0xrYuu84&#10;v/T7X+d3/tMHCncl4a9qlsnBIz185dmdeJ6NEALLkmRSzrhduZHJtuSHfPOlfacdqqsEEdctmMW/&#10;/fht6+vqJzwrke/tKRZ+/7Mv8K0t+1EisT67onbc9zNtEIc7+vmD//si33ll/4b/388+suH66+ae&#10;82JNCIEfxWw70oljy/Gx68c882nl6cH2o538p9//Ov/zP7638J4HVrVOqU0OlDnZM0wu6038PQI8&#10;x8JzLHqGSvzO377AvsPdhf/6sw89mcq4T7z5TqHwO595nl1tXWTSLnVZb8K24lgSx5LgQaF7kN/+&#10;mxfYtvdk4Vd++gGaZ2XPubze3XG88Nt/+Sw7jnThOFZNwV+LWGle3t7G67vb+cTDawr/+acffDKd&#10;dSd0OwiimL5KgC9GIkYwYXIrQbJrNegHp/UBP4wZ9gNAPwY8cZYdi9qmPzGJCFaaz37h1cLnvvYW&#10;g2WfdMqhLjM1V8T+ss/ffeMdnnn1IL/yb+8vfPCR1edqHc4fPNxT+L3PPM/mHW1YtiSVsklNYZxW&#10;WvPOwZO88ycneO7Vg5t/7T88xOxkZ2XS777mw6eNLV6l1KkGpyeIwHUBk68e87PSeuLAZ2MigU23&#10;bXKssVMrNWGZjN6rOhUCTcO0ZqVRY/qkIkljWatQ9IjVRHBmTusLt01X62Wknxlj8MyhqxxdlOtG&#10;WrOozqElc1H8bNszjvXEdU0usT5zCrrwxiUFDAcxxVBflfGEXcc6p6yXAqjLepzoL/FrTzzNvgOd&#10;hYlEgeskFtSRV2aS2OVSCHIZ97TP1GU9shn3bIcV8+3t/YVf/O1/5amX9+B5FtmUU11wTT6Zi6po&#10;zmU83j5wgp//7afY/PrhAucRDUCQCM9zWewJoC7tMlgJ+C9PPs2rW48WmDgm7amykmLCxCS18Fyb&#10;dNrlS9/dzmf+8bXHXnv9SOE//9E32dPeQ30uNW7H4GykPZt02uFfXtjFL//+N+jpLZ5LeeWf+d7e&#10;wi/8zlPsbOsml/VIufaU3ZosCbmMi7QlX3h6G7/8e19/7GzfL4UYFfGOJSdt6yOLFOeM1wTlU7jA&#10;7pevlMMN/+N/f7fwJ1/aQqBi6rPeOdWFa1vU5zw6h0r81z99ms996fXCOQj1/JvvFAo//7++xis7&#10;28hmXNKeM+WDwVJAJuWQSjl8ffNefuF/PUVbW++U2sI1L4RHpiZLCIYrAVEcI4Ug0pryFOLsTpVS&#10;pBLhJyAIQkp+OOGW71CxMirO/Ejjx2OSZujzV+hKQyWuWlyVIir5E47NI/5jQ+UAoZNtiXKkCRVM&#10;x2lUDZSTi2EJwVApSZBx5qAtBIRhzFDZR8rEfl4Mp69eglgRVGOJaj8iqARGgc4AlNaUQn1R+rsl&#10;BMsv+LDl2Vna4G6qc+VpYni6vIY1MBQo00jGkE05nBwo8ruffYHikP8ElyeMVH6gv7Tl1/74W7yx&#10;9xj1uVRykOg8xmshoC7jcXKgyH/7399h+64ThUv1TLHWRJFiyfzGSRcLF4IlBXU5ly9+Zxu//MS3&#10;6Cv55DLn1y+lENTXpdiys51f//++TXG4MpU2kH/9raOF//5/nqWvVCGXdjl3h8Nk69aWkrpsimfe&#10;PMz/+N/fpVwON3CFhTLTsebJv33piS9+dzvpjItzAcml0q6NloIn/uEV/uXr705FoOf37e8s/NqT&#10;T3O0a4C6zJjIOFPuP2K0LdTlUry1/yS/9sffpm8KCyOTUGPMyFP2I8q9RaRMXAF6yzHTYX7UWtNX&#10;iUEkk2Gle+isySy6+4ZRYYSUglKkGPDj00fI89rOTeKQlsIkIkIcxAx3DSLOsiIVUlIaKhEOV5CW&#10;JFSK3sp0WOkEg37McFg9ABFGFPuGa5Z0ckAopr+viFCJiO8PYvxoekRSVzkm1hppWVQGSgRDZYRl&#10;usVlJl+J1ONBrKc9+oJSiY/53Kx9DxfPraC9zrUebUnbxNO8xTDi3jkUxFf3QkhpgjCm7CdGg0oQ&#10;EcXqrKNxLu3y6s52vvqdnRsuR5vVseb3P/NCfuveEzTkUqeP2TUWMyO+prWn81MCv2OoxP/6i+fo&#10;7SmetxiOlcIPIkp+SNkP8YOIuMaOYBjHlMsh33//av7mdz7RftPaBa2cykY2pUVaFCsqY74rCGNU&#10;DTEjtMaSklhpSmFUMy2wUhq/2g7KfogfxmN2KceLmbqsx3NvHeYzX3htpA1MGM6tvb2/8D/+/FkG&#10;/YCMd36CX46pXyGgPufx3a2H+D//95VzdFm4vOMtkN/0r+8U/uHb75LLelhiMheeyfe3XNvCdiz+&#10;6P++zNZ3Cmdru/mBgfLG//kXz9HeM0gu7Y5fFZ7HONmQ83hr/wl+/zMvoCLVera6MDP+mLKOw4iT&#10;RzuRlsQScLwYUY5qpzA+VwHaWYqwZWK+P3akExWrmiZ/YUmG+oYZ6BjArq7Ijg5NzxbxseFwVAj7&#10;lYD2Yz0TxhAGsCxJf/cQfV0D2JZEaWibpntpH4ooRQrLsigPV+hq76bq3D6+kdoWPYVuwpKPZSVh&#10;6I4VQy7UMq01SQpswHYsursH6OsbPmuZGC4N5Ug/5iuNmOZYmLGGOWkLR8otF3tyaclYFyWMmmZ6&#10;d0VmGpUgIo4VrXPquWdNK4/cvISbl84ll3Ipl4PaB3yrY7jjSL787E4GBssba018+ozXVMp67HvP&#10;9rkXNh8ofGPzPrKZiUWV0ppiOWB42KdSiRge9hkuB6ctmHQNgf/uwZN88am3OR9xVfZDLCQrFjbz&#10;0I2LuX/tIlYubMYSklIlHPO+CBvBY5+8l9/9zx+8p6np9MgRE5XP2GcrlwOynsONS1p4+OYl3HtD&#10;Kwtb6gmDGD+IqwfGq5+tHoKUUtTcfq8EEXGkWDqvgfvXLuK+GxaxbF4jKtaU/ej0gXxMG8hlPTY9&#10;s4N3dxwrnEX48fl/2crB431kUs6Edap0IsSLlYBiOUjuqUZdjXRzKQTplMOmZ2t/v9YapZJXrPSU&#10;XA3VmM+MvqY5m+XJkwOFv/3qm1i2nPBcg662kcFhn0o5ZHjYZ7Don9Wo5zoWAxWfv/ziq/iVmlby&#10;PMDGf313/dY9x8ilvbPO10GU1MVwOaB8Rl3UEsPZjMc3t+zn2Zf3bz7b85sYUWMKLdKagweOc9MD&#10;N2DbkoEgZl9fwM0t6Qu69p5en0qk8TwLf6DE4SMn0ROscixLMjBUou3gCVqWzMGSSRD9nlkRsybK&#10;ojaFp/Mjxb6+ACHAdmxO7CrQ0zt41sM8liUZKJZpP3iSucvnYQlBYSigq+zSkj7/+MpBpNjfn7gg&#10;2Lako72H4539E8aKtW1J27Fu+jr7aV7UQhjG7O31WVLvXoDQEBwbDjhZDJMQebGisOcYpTAilXJN&#10;h7jMhFpPuzV1hAZvNK7rRT1oNidtJ6e9mX5BH16lzuwVP2LZ/EZ+9kfu5r7bl5BK2cnp+ljR1t7P&#10;l77+Dv/83C4sW9ccu1Kew95CN+/sPL7+wfXLTy+zMKZUCoirRgjLkuNO7J8pQCqV8LSd2UoQVX93&#10;Wvnn/Uq44f997W0irUlNsMsWRgoJPHLbMm5aPZ+6lMNgJWDXvg42byvghxEp1x63Eywg8YF9bhcf&#10;fe+awqLW5qmL4ErIbasW8O8fvZN1Ny3Ec6xRQfHO9uN87stb2byzQBwrlsxt5L/9zEPcv37ZlE/7&#10;jz1sHoWKDY+s5ZMfvYXFrU04dmI8GS76PPfyAT6z6XWO9w2fNWzdCKVKyPL5Tfzso3dx/91LSVct&#10;tn4Q8crWI3xm4+vsaetOXDfOmEttS9I7VOHL39nJzWsX1nyGHbtOFL75yj4yE7hiCEEi3DUsm9tA&#10;fm4jUgo6eoY4eKKPkh+S8ZzRIytjq8yxJUMln//3tbf5g9XzWu0zohdonQjgJE3XFLJRVr9gxAar&#10;q9ESgCenq99t/MY2jnQO0pCrLUSVSsLk3bR8LuvXLWJ2fZpiEHGkvY+X3jxMb7EyWkdjb1ugyaU9&#10;3th9jGdf3v/Eh9+7ZtOZ1z5+fKCw6ZkdeClntCzGLjAEEMaKKIxZNKeBxfMbcWyLnv4SB473MlQO&#10;qr7E44vNkgIl4O+fepsH7lq6wUu7NQ8YGyE8puU7rk3bkU6OHTxJ6w2LiCKfnT0V8jmHWenzEaGC&#10;Y0MB+/qT0COOY7N39wFOnuibMI2vALAke985xA13rMJOO5SDiDc7yrx3Ue68hd87XRV6/RjXlogo&#10;ZufbB6kEEd4kok9akl3vHuKGu1ZhZz18P+bNkxXet9g+zwgSgne7y/SUIxxbIpVm11sHCMII16t9&#10;L1JKiiWfvW8d4v4lc3EsyfFixM6eCjfOTp/XPfix4s2OMkpBKmUx3DXIrp1HsW3L9IUZQFxN4DKd&#10;QR2SKCzTFQJwcrKO3ORZcoNf9UGfzueI9NUnhKMoZlZdmt9/7IOsTiIlnLIsWZIVy2bzG7/4XrJp&#10;t/C3T71JuoZPpwAUgjfeKXCmEF6zai4/8wO3YdsSKSSdvUWef/vw+Eg1JK4EDdkUGx5ec5q1MowU&#10;LU1Z0hn3tAl974HOJ949ePK0LXY9RiiGkSLj2vz6Tz/Ihx5avUnY8tTnY833Xj+08bc/+wKd/UW8&#10;GskQHEtysrfIS28c5semKIQrQcSKhbP4o1/9EC0to3F2EUDKltx9x2Juun7eEz/3P766IVaa//mL&#10;7xuJATslETz2GcuVkB96+AZ+87H3nVZvFtDQkObj33cj1y1rKTz+h9/gRH8Rz7HOasFe3TqLJ37t&#10;Iyw6FYILgLTt8t4HVnH98jmFn/2tr3Kkc4BUjUN6mZTD6zva6ekZ1rNmjY8c8NyrB+kbLlOXS01Q&#10;djEt9Wl+6VP3cu/tS2jIJT6rw6WAXfs7+Ow/vcbre45P6EOd8hxe31HgxMnBza2n4iVz7x1L+Pvf&#10;3oBlSRzb4rVtBf70S1uSSCZnGozCmHxLPb/yE/fT0JAe3QlRWpNJOaRTznSkWs8Xi5XHn3/jcM12&#10;l3xfsoj86Y/dxs/86J0jIf1G2bXnROF//sVz7DzaNSqGx9jok3NRseLZ1w/xoUeuHw29NsJLbxzm&#10;WPcQmYwzrt8kfSeJif3zP3Yf73twFU11KaQlKJdDDhV6+ZuNb/Dsm4dIpeyaBoe0a7PjcCe79nU8&#10;se7m1k3GInyWmUULgRSCShDy1os7WbhiHo5jUQ5jXj5W4uHWLPXeuWRUE3SVI145USZSGs+z8ftL&#10;bN28m5gkZuZEOLbN0fZu9m7dz83vvYk4VrQNhbx+osRdCzKc2xlg2NldZldvBUeA5zm0bTvC3l0F&#10;7ElChWnAtm2OHe9l92v7uO2D61BR4pbw6okS9yzIVCcQPeV72dNTYWdPBUuCl3I4trPA7p1tWI59&#10;1k9atmTb2we5/tZlNC2ZQ1wOeLuzQs6RLG3wzqleIqV55ViJ7nKMayfbcu++spue3iFcYw2eGUJY&#10;J4d2rGlUkBqqsbCtdi5+2LF2xxKb0rbYUI7UtIdpi69Cz4iSH/GJR5aPFcG16ij/6R+5a9Mr7xzd&#10;sPdYD+kaY5gE9rX3jL6/ep3229ctar193aLR9+3e1VF44e0jKK1Ob2fVw2Kz6tL86s89AhP7yI7e&#10;3+a3jiap2scIvLHJmsIw5md+5G4+/N41AJuqr6paFBseXL/80TCIN/7qnzydZFKUZx4aFmiheXPX&#10;cX70+9chJ3Hf0lqjIsX3P7h6RATXbO+ZnPf4H/7Khzak0s6W+vr0o+faLwSJT3BjNs2Pfvgmziai&#10;11w/r/XnfuTuwm/8+TNou/YiN4oVWdfh1376wRERXPNaCxc2tv7b77+18JuffS5JCjImJrIg2UU8&#10;2TfMvoNdrJ+VO639lEvB42/vPo5tWzXnUqU0UsOv/JsH+MAj1wE8OvK3uvoUd922mNXLWzb+wv96&#10;irf2nxwnhjVJWM7+os/Wbe205ptGy6W5Odva3Jwdfe9AsVJQIyGlxJljoCbt2Nx1S55Uzms9W/u7&#10;EPbs63qsrXsQZwIjULkS8L47lvNLP31/a/UeT0uAsmb1/Nbf+vn3FX7mf3yZ4UqYZI08Y6HkeTa7&#10;D3TS0TFYmDe/YaRe81pptu46Vo2iJU7rNyPtOAgVv/Sjd/CjP7ju0TPaLmuvn88f/uqHN/6XP/gm&#10;z2w9SCbt1jCkCcq+YvNbbay7uXZXNuHTqtbg0SDWrs2+/cfY/tIuXMfGsSTdlYhn24Y5MeqXKiYV&#10;fEcHA55vKzIUxEkcRyHY+uy7tBW6cSYJMyNE4iu8+YXtdB3swEu5OFKws9fnxfZi1T9QTPpkoVK8&#10;2VHijY4yAoGTcij3DvPS029TjiZPVCDG3MurL+6kY98J3LSLLQV7+ny+115kOIinVCaR0rzVWebV&#10;kyU0AtdzqPQVeenpNykH0aRhZCzLon+4zEvffgtVCnCd5CDSS8dK7OiuVLeKJqsXQX8l4rm2YQ4P&#10;BjiWwEu5tG0/ypuv78VyjDV4Bq1Na80NFyiENY4UZB356KV4BleKLRln5OT19Fpw9TROhJe9rqsT&#10;noVg1ZLZk03y7dk67/H71y1Bx7pmsQoBQ0n2q0IN4TC6CCr7Ye37qYoqpZNEETU+O24hdfBEH7FS&#10;NdtrECqWzG/gB953Q1VUjVvFbAJ474OrxB2rFxCEtQ9COo5F27EBhgbLk5ap0pBOOWPLc8IF25y5&#10;9a3nI4JHBVusmN2UZtnSWZO+9+G7l7Ei30QljGr2iCCIuX3NQqrJPM7Kg3cvZ0FLPVGkTttKH/VB&#10;VpoTHUPjPtc/UHqs7WQ/ti1H3RROvRK3jHtuWsQHHrlOjKmvTWNfDY2ZR3/mE3fgWta4w3sjcai1&#10;1uw/0s3Z2uBEdT26u6FP84eesP1dCPsOdREGcc3d5lgp0rbNhvevpYYIHv33davmtL7/7hVUwmi8&#10;GtIax5Kc6B2ma6B42t+HhiqFo+19WDXrQlMJYm5Y3MKG77tpbF857eWm7Ed/9pN30ZhLEdawEOjq&#10;cxzs6JuwDEz4tHGDqEBbkheeeYdDbx0knXJxbEmvH/NM2zCvHi/SWQpril+l4WQx4HvtRZ4vFBkO&#10;Y1zbIuU5bH95F5s378aeYoxC27boHSrxnS9vptQ9iJdysKVgf1/At48Ms6u7wvBpIZROidFKpDnY&#10;7/P0kWHe6aoAidsH5Yjnv7KFo+1dOOcQK9G2LfpKZb79lS0UOwZG7+XgQHIvO7srZ5xiP3Uvfqw5&#10;NODz9JEh3u4sowHXsxFBxPNfe41DRztxpxh/0nUddu1p55VvvIFFEotSac3rJ0t89+gwRwd9wliP&#10;uweAAT/mna4yTx8dpm0oxJECL+3Sc7SL73ztNUpBhGUZIXy1Y0mQ8oLjbU5tkS0EaUtMYZFmjBGa&#10;xLfTm6Jr0tpV85BSJn6TZ7iJCClGD/Oct3FkogmihoUapRkqBhO6v8RKccOSOTQ2ZaoLMFlre3YT&#10;sOHe25YQhLUPJEshKI6kmJ3CzGZJOS4l8lks2+ctrDTgOvaEh53HUteQbl0wr4E4UhP2iFWts6Zk&#10;8WyelWXR3Hqi+PRrjYz8Sil6aywaSkFE70B59ADf2FelEqIixUcevA5gQ1IvNeuLO9YtYnm+ecL6&#10;0lrTX6rM+P43UKxU3S7G10gUaea21HHzDQsmaz/cd8cSLMT4LiMEomqYGxg6vU+WygG9AyWiUI2r&#10;C99PfPo/eP8q0hn3rMaL61bOZe3yuUQ1FhaiahUeHgpQiVAed9jUuEbUEn6WpBJGfP1fNvOhWLHy&#10;jpVYMiYMI3b0+BwYCGn0JM2eRcpOXN5LURIird+P8WONLSHl2VgI3n1+O9/95laUSOINThXPczha&#10;6Obr//ACH3z0PhoXNiP9kAE/5tWTJXb0SBpTFg2ehSsFsdIMBoq+SsxAECepQi2Jm3IIBko8/+Ut&#10;vLPtMO4YJ/+pTs+u61A41sO/fuF5PrThPpoWteBXAgaDmFdPJPfSlLJocC1cS1Qz4ij6/IiBQCX+&#10;mZbA9VzCoTLPfvVV3n77IO45hK0RAhzP5tXNu0EI7vu+O/BSLoEfUhgOOV4MaXAlTSmbOlciRZIx&#10;rt+P6K8oiqFCCvDcZHHSsf84X9/4Mh09g3ieySh3LViZHSkuqSS15fQnxbmazRJTTdgzb37dqR2t&#10;M9LvQrK9HUWXxn8k8MNCqRQkMYMnEESL5zedZv2diEULGkjb9mnb/SPPJYWg6IdUovic2vylMSRN&#10;qe7agXzaqW2EGVkvZtNTd09rqc8mn9NnHigQaARhNF6kNtWnefxT91ZT9Z4+HsRKkfEc7rtjyaTf&#10;nUo7LF/QyO6jXTX/rjQMnYpLf9EP554vQ+Wg6ic/vuEorVnQnCNX503eJ5tzNGdTDIVhzSggAujr&#10;LZ32u2zW3fTvf+jODZUwHuc+pqoHCt//0Kqp9J1HVy9q2fjSu23jInlQFcKlUkClFBYydePdTIwQ&#10;nmgCc2yKfsBTm17mvo5+bn7gBtINGcIwJo5iOkoRHaXx2wCWJUl7Fo5rMdw9xNZn3uX11/aiJNhT&#10;tDiOFahOyuHgkQ7++XPf5eEP3cbSW5ZiuzZREFOMYoaGFIWhcJzlwLYltm1hC8GJvcd46Vtvsv9w&#10;RyKCxXhfnKlYSbyUw6G2Lv7l88/w0IduZ+ktS3AyLmEQUYo0xaGQAjXuxareixR0HDzB9765lf0H&#10;T5x2L1NFCgGOzeaXd9LfM8T9H7qNWYtbiKqnSvsDTa8fnFaQIytCz03iGio/YueLO/ned96md6g0&#10;KoKneyveMAP7tRTn3OYuBMcyLepcRNtUw0I5toVTDelonXLGHVO3+pL1ZTWFHEeNDakpXSvruaQ9&#10;m0CrcWmQIdmkPxdtqy9ydJGR+4r1eVb4BDGWp0oq5ZyeGnSc8WTc79ubm7KtP/7o7ZNdev1kixaA&#10;2Y3ZiW84yVt1mtV0JhKPiQk8OgeO+FxrTUPGm1rbTXtk0g4DfpCckqzVV05fm7bX1aUf3fADt+Qv&#10;sC42ARvmzs6NRtaoeYhWT7xYM0L4LB3csS2iWPHsM++wf0+BW+9ezaI1i8jWpxGuXT3ZrhAIpEwO&#10;28V+SLFvmJ3bj/L2a3s53tGH7SauBOc6uIwVoF19Q3z1Sy+yetthbrrrOuYsnkM27aFtiYpVNQVx&#10;EhJIKE1Y9ulp72Hn1gPsePsgw5UAN+Vc8OSQ8hy6+of5ypdeZPW7h7j57tXMWdJCNuOhLSu5l2pj&#10;lFIiNQSVgN62LnZv3c+7bx9iqOTjptzzvhcpBY7nsnN3gePHurnlthVcd+sKGuY0kM64xJxKDS2q&#10;udx1FFMZ9mnf2cY7W/ay/8AxtBCkPKfmCtJwNdobq0IYcckmJVeKixJL+Gocb8cYoqb0finE6cJZ&#10;nDlyzhxb/FTdv2xbVscrNencMFkJaZ3MT5ei7pQ6jwTi07AgHRtu6xyuNln/HxFmkyZmSeYPPZVH&#10;nLEWYTFJ+3Ica0ql6zpWkvtA6wnrZIIqb5+OushkkkWRqLXgGlkUTXADRghPgmVJpCVpO95L+5c3&#10;0/K9HSxeNpem+c0012dGw4+Vyz69AyX6jnVz+HAHvb3DUD2MNS2WJccm1pp3th1hz+528guamb90&#10;Lk0tDTTkUjiOQxzFDJUq9PUM0XGkk7b2boZLFWzHru2CoM8vPpXjJFt327cfYe/eY+TnN7Ng6Vwa&#10;WxpozKVwXAcVxwwWffp6B+k40sXRQhelUgXLsafFDUGIZIEwWPJ54YXtvPnGfpYsnsPsxS00N+bI&#10;ZVNIKQiCiP6hMn0d/Rw73MHxjj6CKMZ17cQf3DTxa0ps6UscdsyxhFlgncNCZapySk+5xi/l3U/8&#10;J3EpvqcGlyq6SNKvLv1oOtKdp6l8Ry2Tw0OVjUcLfQwVffwgRohE6NXnUsyfW0dTNfJD2rOnsngr&#10;cA7Z+WbcuDlFjeA4FpFSDJWDcYfWtIaKHxJO3V1ptC7K5WBjW1sf/UMV/CBKDt85FnVZj7lz6mhp&#10;yQGCTMapXRdTuH8jhKc4nLqujdaarr4hTrzWj9RJJ7DtpAjDMKIcRGiRCEXbs6d9C1YKgec5xEpz&#10;sNDFvkMncS1JynOSgyNK4weJD5m0LRxbnl2IX8D9SSFwUy5KaQ63d7H/yElcKUm5DpYlk4w8QUgl&#10;TO7FtmUixqe5TGzbQtsWJT9k26421PYjpB17VOjGsUo6oNaJe4YtjT/wNUykQGudF+LSWIVtIUYX&#10;XEYQT65q1BUbH1mc/U9iGq5zjpJPX8KFn75MJoXpFMDdXcOFl7Ye5vlXD3H4ZB8DQxWCMB49jCel&#10;xHNtclmXfEs9D962lLaT/bi2vNq75ZTIZJwn717b+ti8WTk81z5tzNMagjBifktuSnUxNFjZuPnN&#10;I+uf2XKQ/e099A2Uk7TgkQJRrQvHIpNxWTArx73rljBcDnAdeV4GPiOEz3FllIipJCRSqDRBFCWV&#10;XY1CcCmQUuBIG9dJVqMVpUEl/srSsUi7l65apRRIaeM4yUKhojVUDygI2yLt2JdkMLQsiWVJNNWQ&#10;M3Fc/ZvA8hxso0IMJIkoLqUoFcII4HMRbsps0UxrgapLVKBaX3x/5ItEXivNV761o/B/v/YW+4/1&#10;YFkCKZNUw1IKkMlCNkYR+AEDpQptHQO8sr2NjOfgTc0qfLXTnsq4j//mf3rvE1rpwgRj3j3YZ01t&#10;nwf47gt7C3/z5a1sP9iBkIm7pyUlUjJ6IEChCALFQCXgWPcgr+0+RsqxR+viXMdcI4QvQHwlGVLE&#10;Zfv+kYnWEuIiJHE9v4VC0k5PHcbTl6NezuILZLiWF7JJxrpLKYWNf/DUe66+hMLtWlHCl0ycan0l&#10;1l2+Ug43/MFnX3hi43d3IGxJLuudJaJS9TdjIyJojAg+Y8ATUrROInZrJspBw5//3SuFv/7yVkI0&#10;2Yx3lmlcJOfxTv0n2f0YI4LPRX8YIWy4mAYJg2FGESmN1rQiLs3Blcu3VL5SRwwzakxnaRqL8MSC&#10;LAzi9b/7F88/8aVntlOXcbEsOSqBp82T5drjfMbVPMCf/d+XC3+56XW8tEPWOnd3kzNdUc+lNRoh&#10;fJVg+qPhap3MxTT2klhDrMhfKre+JJC8Hg3jNx2EShNfbZZTUc0AZXTwtHaeS2YQ5spza/n8xjc2&#10;bnx2O/U5b0wM2/G9VFWt3UKIcamvDdPDV7+5vfBXX95KKu2cikE84us7xudX62TsE1U/4emqDSOE&#10;DQbDzNNFF8G3VlSFVjlST3iJr9rFtgq3z05bm+5bmN3ANDovxVpT51x9B3TOJY6wYfK2nliE1SXp&#10;rFpr1JWzism//ubRwl9/+Q3SKXdcIocRolhR8SMcKcilXMJYMVT0cRwL74zMrOYw7Kmyncq4OPb9&#10;hw53F578h80IS5yeiEOcSpgTq6QuBIL6dHJIf7DoY9mSlHvhgQmMEDYYDDMORwpsKVB6et29Y6Up&#10;RSrfeImeI+daj65utvKmRqcghLn04e2u7gK9NFE4RLXyrhAf4Xy5FDz+F196lWIYkZvggHupEtCQ&#10;SfGx+1Zz/x1LmFWXphJG7D/aw1PP72HXkU7SaWdURBsRnETjGRyubIxitb6WMNVak8u4j3quM5Ic&#10;I69jxWe++BodA0Xqs9648UAAZT8k5dh83/pVPHLPcuY05ohjxZETfXzze3t5Y88xPNeuurYYIWw4&#10;TytMrNSppBwkvjZCJqszYQ6dGS4DrhTYQhBM40QuBQTVNOQLLu3jtJsanZoUNmflpl2cXLLvuVIW&#10;Mc+9cuCxrXtO1EzlrIFiKeD26+bzy//2AW5eu+C0FHR3376Ej71nzdb/8/eb+dJ3d+B51oQW5WuM&#10;fHk4eOI//a9/Xb+nrZu0Z4/TGRU/4r//zMMbP/ze61tHxsQ3t7cXnt16iGx6fEhTCQyXA1YunMWv&#10;/tT9rL9j6Wl1cQeL+Nh71nz2cxvfuO2vvroVhMKS5yeGjRC+RomiGBUrpBTMqstQ15DB9lwQEAUR&#10;paEyPf1F/DhCSontWGbVa7hkeJbY5Fhs8NX0bjoqDQO+MgU8wxDVydJYhKdzWXEJD8txRViE81EY&#10;tz71/B6Urp2Cu1QOeGjdEn738Q/Q2JQZEV5vjn1PQ2P69l//hfcQx2rrPz27s6aIuxYJw3hD/2CF&#10;geEkCcl4IRwQnvp9HuCr391FyQ+pq1qDR0Z7AZT8kBuXzuWPfuVDtLY21awLL+38+5/9N/cgpNj6&#10;F5teR3rivIx3RghfY8RKEQUxsxqzrFi1kCXXt9I8p4FMNoVd9bWJwohK0aevb4hj+46zb3cbJzsH&#10;EJbEti2MR5ThItOedeTjWUduGAzUSOjIacES0FOJiLXCEtKU9EwTb1eiDp7CPcdTTPGmlKq9GBj9&#10;3bkVkNKXLmrElXCA8+CR7s07DnaQGmOxHJnN/CBi6bwm/vvPPTIigt+c4DJvArf9/E/cw2s72mnv&#10;GcJzrKu2T07Vz3wk8YhjS5wxp5FFtR3GsVUNOUsBoPPkIG/vPVFN4XzqvQBBrGjOpfmt//ieERF8&#10;1rr4qR++469efuvop7cdOr1ujRA2jLO4+GFE2rG4+7413HzP9dTPa6w6outEIFfzxYuUSzrrUTev&#10;kcXXt7LugRvYs/UAr768i76hEq7nGBlsuLjtVQha0jYnitG0XlcKQW8lphiojfWevMeU9MwSwVfi&#10;YbmpWLKLpXBK1wrCmDBW4/3iRXL8TU915BUj93XpCuFKCJ+272gPvcPlUQvkyNyotSaONR954Drm&#10;zW84m/Aapbk5e/sd1y/ceuR7u3Cv4B3Ts7WRER/dqRi/olgRqVNtV5O4N+gxEndsPzl4rJfjXYO4&#10;rjVuXen7Ee+5fzXXXTd3KnXxpuPaf3X/rYs//faBE2itz9kqbEwi1wiVSkhLU44f/OTDPPBD95Cb&#10;14gfRBTLAb4foiOF0BqZRLUn8COGywFlP8Spz3DrB9bx6E+9j5VL5+FXAhPt03DRmZuxp31ykQKC&#10;WNM2FK5naiecDZdqQgauRKcV2xYTHtQZGSdPdA6O/GrD2a7VVyxTrATICXYrLCHOKUnLpXSNmOFu&#10;LXmAI0d7k2xxnG5b14DrWKxZNmeq13sTYHZjBrS+og1DtjVxGDIhBB39xSS18SQMDfuUysGoCB1Z&#10;up3eV06J3hOdQ5TDeLyPtdY4UrBq0exzmy9a6hJRfx6uEUYIX+UIwPdDFs5r4hP/5r0sunkpvh9R&#10;qYQoDQuyNrfOSfO+xTk+uqyOjy2v4wOLc9w9P83SegdLQCWIKJcDmpe08LF/8wg3rVlE4IemcA0X&#10;lTkZ+/EGTxJdhPn18EBIpHSrKeUZJoWvQIuwk3Jas1m3pugUJGnod7d1EUdq41kuswFg175O4gnm&#10;cqU1uZSDZ1tTLk+tL0X4tKTqZrBrRGHkVSyHE2aOU0pTqkx5XrsNoLO/OJNE8HmNZw0ZDynF+K6n&#10;NZYlON49xOGjvZNeZ6BUoX/YP+PAmjhtsdE8KzP67+HhgFrrvZGY1OXg3DRGR9fweYfdNEL4KicI&#10;I2Y3ZvnIjzxA06LZVMo+YaSYlbJ4uDXLB5bUccucNAtyDo0pmwbPZm7WZs2sNO9ZlOMDi3MsqnOI&#10;lKZSCrHrM7zv0ftZuWRuVQwb27DhotCesuWmRXXutFu1LAld5YhDA8FmjFV4ZknhK08ItwM0ZL0J&#10;RbzrWOw53M0bb7Wd9UJDg+WNL249TMqt7bGolCaXSZGZIOTX+LIEdYlM7EnSiRlrz28deTXkPBQg&#10;zpi3JIIoVjz3+sHThO7Z6O4e3rp11zEse3r8g/U46Xju7fB8aKxLIaUcP5cLgW1b9A6W+c7L+0d+&#10;W2u8zAO8/m47pTCqmXREa03KktRlT7XdxqY01azIp9dFVc2+/PZRIj/+9BTq4ragEn72e28ePm1n&#10;5lxGEiOEr2KU1thC8PAHb2f20rn45YAw1ixrdPnAkjqW1LvVbTZ9xutUM5qTcXjPohy3tKRQGoJK&#10;iNeU5aGP3UVDLk0UmRP4hovH8kYXz0qsFdNleRlJbPF2Z5l+P9pixPDMQHDFxKIdx/WLWhKrWo3p&#10;V0pJOYz4sy9uobNjaCOJ9ffMF3/5hdc4eKIfZwJhFYQxyxc3kculpj4HqEsXR3iG+wi3AyyYX1+9&#10;TzHuIVIpm2deO8jf/dMbW8eI4TNF2G3AbSpStz35uZc42jmAewEH5cYKQXHGYlBKQakc4odTOidx&#10;3mPYmlVzSbv2hDsarmfzpae389obRwpjvmvsix27jhc2fnvbhIu4IIpZOKeBec250YXJ7MYMniVr&#10;Ln5TKYfXdx/jT//u5U9XYyreNoEgvg3gz//fltu2H+oYPbR4rsf5zWG5q5gwiLjlxiWsuHUZvp+I&#10;4CX1DvcvzGJLMfmaqao+pIDb5iart3e7KwTlgDnL5nLHvdfzzLffQtsmtJrh4kxeTSmrtbXOKezv&#10;D/CmMXyELQXDoeKFQjH/YD67pSllr8fE+73MSlhcSdnJTuPu2xaR3eQSKTXOIiaATMph28EO/tPv&#10;/Cs//rF1G29ds5CWOVl8P2L3vk6een43T724h5Rn1XSL0BpsIbj9+oUjJ+8nF1lcwjjCaNQVYBO5&#10;YcVc5jRkGaz41QXHKckkhUBZgif/cQuHjvVt/YmP38bypbNuP1OAHTnau/Uvv7CFb27ZRzp1YQfH&#10;pQW1LLEAjiU50TvEK28e5RPfd1MtsXvmeFU4L2PDklksn9/E9qOdpGv4ujuWpL9U4df+9Dv8xEdu&#10;Kdx/21IWtTaigePHB9nyTht/99Rb9BQrEwvhMGbtyrnMbqkbiSGcX7V4NkvmN3G4o3/c5wTgujaf&#10;//rbFDoGt/7UJ25n7Zr54+qis3No69/+0+t88ZkduK51mn/yOc0HZvS9OlFak3Zsbl6/Gm1bhOWA&#10;es9i/YLM1ETwmA45wq1zU3SXI44VI6wo5vrbV/DO1v309BcntGIYDBdmbRKsne3RPhQSaqY1lJoj&#10;BT2VmO8cHc7f3JIurGx077GkKEwwyRguhaC6QuMIL13U/OhdN+Q3fvfNg9RlvJrvyaQcdhzt4r/9&#10;2XeY05wjk3GIYk1vX5GBkk86lZzJqFUCfhixeF4jD9y1FE75ghYmM2RoLl34NH0FuMmtWNbSeucN&#10;Cwv/+spenJzFiJPEyLBiWxIlNJue28GL7xzhruvzW9etXUjzrCylos+2HSd46d0jtHcPkRmTWe58&#10;qct62KNuCWcsoIRA2pL//YXNdPQUC+tuWEAulcQs9lyb5ctmtVqWNXacaj0fMZxKu63vu3dl4e0D&#10;J9Fu7YgLKdemv1jhj//hFf7f19+hvi6FBoaHfTr6itjVVMe1iJUm49h86N6Vp4n42S251vvXLS7s&#10;eaq75mctKUh5Nk+/doA3drVz+/ULt95xQ5458+sI/Ihduzt48e0jHDrRRzrljB6CPC/DiBl6r07C&#10;MGLpsvnMXTyHKIzRwJpZHlnHOiWC9bnlr5VCcnNLis5ykSiMyc6qY9XKhWx+dQ8YIWy4OLTPTjti&#10;RaOrt/f4WNOohAXgSChFms3Hixzo9zcvb/BYWGdvqXete86wwBhhfCkW8Fema0S749pbfvLjt/LK&#10;tjbCOMa1rHGyUANpz0ZpTWd/EdWXRBuwLDma5azW0yuScFKf/PDNp1nUzq08VR5k+zVed+0I8v/2&#10;B2/j1e0FBv0Qr0bYMykFuYxH/3CFr2/Zx9de3jMqU6UUOI5FLuNOyw015VI0pj0GwxCnxtjmWJKi&#10;H/J/Nr5KyrbIeA5BFLNifhN//QefeDybtZ6otocpt4lxZQL5T3xw7Zannt+9ft/xHrKp2s/m2BaO&#10;ZdFfrNAzVB4tj3TKPuuCYLjk833rV3HfXcvGHeb7kY/czHNvHKLQPUjGc8a1fyEEuYxLKYh4Zush&#10;nn79wKgrviUTH+ZM2jlNvJ9PlgMjhK9GqwoglGbh0jk42RSlkk+dI1lW75w+1J7zalYzL+swN2PT&#10;PhySQrBw1QLka3vPK3afwTBVbpid2nRkKNxQClV1R2N6+gmIxAonBJ2liI5SRLZbrm9J2bo5LZmd&#10;tml05SbXlpssQbslREEIcb6TzswSBTMMAVdELNqJyvPWW1pbP/Whmwuf+eobWFlrwjBnUohz8ist&#10;Fn0eXreEj39g7ZPn2r5PFefFFcFa6ytlEdO+5vr5rf9hw52F3/nc9xIxNUHoO8e2LvpOZ2u+6dHr&#10;l8/Z+MI7R3CyXs06tC1JLuOitKYURfhhjB9HAI8BT1TfeiHjUXt9Q/rRn//k3YX/8sS3CaMYp+ru&#10;qGt0Use2cCbSHWf8ruSHtM6u5+d+7G6qHWJsO2zP55taH/uJewu/8sTT+GGE69SWpLYlJ6ynWuPI&#10;uWKE8NUohLUm5TrMn9NErBWx1sxJO6SdCz8bKYRgXsbm2HBIpDVNs+tpzKUYKAfTaq0zGMZS51qP&#10;3zonteGlY6WLsugSMCqwK5Hm8GDAkaHkd7ZgQ8oWG1K2xJMCz5J4lsC1BFIkw/9I2B4hRPX/p1KF&#10;nrpXPXo4JvHfHOmvybayrs4mZ+YQm84nVRpcS7Cy0bnHsawtM00Jx+rKjkLzcz++/vG2kwNPfH3L&#10;Phpz3ml1f641qYGhos/q/Cx+8xffSybrPnFOC5hLlrJaXHHJUH7sE7eJoaKv/3zT6yhbn/OBN0Fi&#10;qddaX4h7RLvr2lt++IM38uqOAmGkTsvIVmsBJa0kAdbpIcpGKVxImbzngVWtv3BioPCHf/cSpASu&#10;fWF6oexHpCyL3/j3D7NiWUvrRG33fQ9e1/obA5XC733+Rcp+SNpzJpHXE41t518XRghfnUoYy7HJ&#10;NOZQSqM0NHoSmKJv8CQ0eFZysEBp0mmPbC5NX9HHMt4RhotoyVnVlBInipHe3+fjXsRFlxSMXl9r&#10;CDUEgWbAj0YF7Kn4Ksk/ah3SENX/iDOELXp8MP8xXXf61e8YYqWpdy0W1zsbHIsCM8wyPEa45bny&#10;3FHavbSz6Td/4T2PSyHy39iyj3TKrloVxTnWk2K4FLBu+Vx+6xffz/x5Da3nUh5ijDi4hNPOFVNP&#10;QP4//MQ9rbmMV/izf3qVoXJANuVMeYGtARUr6tLJtv2F8PD9K1t/+sDthT/f9CrKcy5XuuZ2IP+T&#10;P3xHaxTHhb/c+BpFPyZ9Dllkx0a9GC6HtNSn+fWfeoiH7l1xtrbbDuR/6GM3t2YybuGPPv8iJweK&#10;ZNNuVdROsT6UJus5lEcibJyj26cRwlenDkZIge3Zo6OTa01fpDzPFqNpKS3bwnbsK/aQi+HK4o65&#10;6Sd7yvFjvX6MKy/uDkQiZPVouLXaA6s462Q52aRxqYklpCyBOH1b9ZzHlyCM8YOo5nP4QVQzrKLW&#10;4AfJ5+Ia45EfRARBDIllq3UywewHEZHW46I0+EFEEMaTCjOlkmuEKh5nYRu5xvkIisamzPrf/9UP&#10;rV/2j00b//4b7zBQ9El5NpYlz2qx0joRwH4Q4UjJD9y/ml/99IM0z8rVFBIj968E48pgtHzC6Qnl&#10;EMXJfVn2+CxkYayo+JI4ntp3hVHSBuwzLI66Wu5TvQ5AFCX3ZVuiRluLiCa+VjuQ/9QP3da6ZuXc&#10;wp/+/Su8sfsYwpK4joUl5YQ6KlaaUiVg2dxGblgyh2++fgBpiXHl4gcRYRQzSVtuB/I/9+Pr72lu&#10;zGz+zMbX6Bwo4nkOtiVrxuSdSnnU2p2dQr9oB/I//cm7WxfMbSj82Rc2c7hjAM+xcWw56WG0WCmC&#10;UBHHinUr5vJffupBbrlx4VSSfLQD+Q+/9/rW65bOLvzJ32/mhbcOE2lNyrWxpJhwgaK0puyHzG3M&#10;cf9Ni/nn7+2s6UIxWX82QvgqZDTX95htxngahaqqbuXKakPUSmHipxkuBRnHeuKeBZnHnm0bxo/1&#10;tPkLTyxkz//6M7NLiAveE7IswfyWOkJUTetVuRLS1JgeP9lYgvy8eip+WDMlcWMxRUNdajLhACR+&#10;ivl5DcRaj5ug/TBmfkvdpK5anmeTn9dApOJqQoFTBGHMvJY6hODR8xHDjmtt+Y8/eW/rQ3cvL/y/&#10;r7zFqzvb6RsoUYliLEsgpUBU60IrRaQ0jhA05tLctmo+P/7RdTywfnlrtRHVtKalUzat8xpQgvEi&#10;RWt8PyY7msDgwg7LNdanWDS/gXSNZB5xrMh67lm39ccyuynLovmNpNPjPU0rfkR93ZTjJLc2NaYL&#10;i+Y3kE454zpvxY9oOHvM5XYgf+vN+da/WPHxx5975cBjX35mJ7uPdjE47BNplQhimSQmUUqBhozn&#10;cPOyufzXn36IPYe72HrwBJnU+INexXJAS1N27HdNeB/Slnzy4+ta77gpX/jqd3fx3BsH6eorMlD0&#10;kZaoimKJEEnijwkWC63NjelCa63ymHq/SETpe65vXbdmQWHjN7fx7c376egtMlj0kVKMCtOR8Hyx&#10;0gilqct4rMw380PvuYGPvW/Nplxd6nGmvovRDrB8eUvr//71j7Z+77VDm//5Ozt4d/9JBoYr+GP6&#10;zciCUStN2nFYPq+ZX/nJ+9FC89KOozXrohJEzJudQwixqeao+Hc7e6dFIdXZks8e7Ofp9mGo1SGE&#10;wBNw/7vbGThyHGyjwS8WSikcS/Lojz3C3DV5SuWQtbNS3L0gw4W7Rgj29lZ45XgJ17Updw3y5b/9&#10;Dif7h00ItYtZp1FM4+wGdt99K8elC/oyB+1Ump9f1cT9c9JUasR+VRpcKXj/khyz0/Y5betOgXzb&#10;YFB4ob1IXE0aY/Yjpkasoc6RfHhpjoxjnXe9BGG0QWs9YcpgS8p7bPt0H2StdT4I4/Vwbp+ruUhR&#10;Kh9E8XpgY21jgHjUsa0t1YONE42T+XCSa7iOvelC2unID4VCX2HrjmMcOtZLX1+JoWGfSGmkgFzG&#10;o6EhEZrrVi9g9ao5reKUMJ/s/s/qF2pb8swQW+dFFMfr41htPsu88Khjyy1STi62wyhar5TePB33&#10;HEXx+lip/ER1aFnyHntqvvD5ZJxVrbv2dmzefvAkR4/109dfpuJHZDMudTmP5qY017XO5q51i55M&#10;Z90n4jgmitWEdSCluMex7S3n2mb6eouFbbtOsutIJ0fb++nqGaZnoEQpCBmqhCydU89f/94nnsxm&#10;U6f5jVfLY/PERrLJ+8W4e+krFt7afpzdRzrp7ikxMFQhrFpXU55DY0OKuS051i6by7q1C55MZdwn&#10;piD+p9Rv9h/oLGzbe5JDx/ro6ytRLIekUzZ1OY/GxjQrFjRz962L2xsa0+uBdj8I9dmefaL+bNTo&#10;VYgQgtCP6OkZZIElkQK6y1HVmfzCr59cKznJOTRcpn+oNOUTnQbDNNC+qN5tvXeBLrx8vEioLq5l&#10;2DAe17G3MAXL7RnjUrvnnvvnal5LynbPlZNd66wTsZzaNS6onY5M7K2tTa2trU1jF7aFkWyJMrGq&#10;t57LvVfvH8+VrZeivm3LKtiW1TrF5z0rjm0XpqvMbdvaYmPlp+F67QDSlqy9YX7r2hvmV1dcFHSs&#10;EIlxb1wdWZaVtyYvl3O9j3xTc7b1wfuW8+B9ywHwy2GhEoSEsSJWyS5IJj3+8KRtWwWb6amn0Xtp&#10;yra+54GVvOeBJA6wjlVhJEKIZUmQovU8rz9pv1m5Yk7ryhVzRteTOooRlgWiZn/Je65zXnVhhPBV&#10;KoT9WHG8vZsboyTTUa8f01UKmZt1LuTKlKOYE8U42R4Butu6KQcRrueYgjdcUjG8vNFrtQSFLSfK&#10;FEOFU8NPz3Dxyv8Sf+5iXav9MpRVXto1xUr7DLz3mVpvl+Le8ghaxek73O2XoA7GtRcv7bR6411J&#10;2i9D2eaFJVtrHIy/2OWQB1rF6bvO01YXRghfpdiuReHgSQa7B8nMrqPiR+zs8ZmbdbkQ94i9vQH9&#10;QYxnS+IgYv+ewnnEIzYYpmegXNLgtdZ7VuG1EyWODUdIgbEOG67WRYTh2qyndlMmF/d7zX721SqE&#10;LYvuviEObjuCY1vYUnB0KGRfX4VzP8aTxPLrKoXs6KlgCXA8h2P7jtN2tBPL+AYbLuPA3JyyW9+/&#10;ONd6z4IMjZ5lrMIGg8FgMELYAFiSN1/dw8DJflzPBg2vnyxzdNA/RzEs6a9EvHishB9rHMciLvq8&#10;8eIOKmF0ziFeDIbpFsOWlO1rZqVa37MoR9aR0xolxWAwGAxGCBuuQBzborNniM3fehPCGNe1CWLN&#10;i+0ldnaXSSKwnE3EJgGtjwwGfLdtmP5KjGtLXMfmne/tYN+B47iu8a4xzAjyXaWosPl4icFAYRl3&#10;HYPBYDBMAaNirnJcz+addw/R2Jzj7u+7A1ybMIx57WSZtqGQVU0eC3M2nnV6AHE/1nSVIg70+xwd&#10;DIm1xnUkXspl3+bdvPT8NizbmvZUtwbD+Yjg3T2Vwpud5WTHwuxQGAwGg8EIYQMkESSkY/O9721H&#10;xYq7Pnw7Xsoh9EOOFyNOFiOyrqTJs0hXswb5sabfjxkMYmINthBJphsBO7+3g2e+uRVfKRM32DAj&#10;eLOjVHi3qwJgRLDBYDAYjBA2nI4lBQqLF1/cQU/XIPd88FZmLZqNoyEMI4qBYshXo7EkhABZzVaU&#10;cmwcSzLcNchLz23jzdf3EoMRwYbLTT5WuvW1k6XNu3t8LCkwGthgMBgMRggbaiKlQLgO23e1USh0&#10;sfaWZVy3bhmz5zfhZT2U1lRzJoKopjL0I/qP93Fw51G2bd3Pya4BHNcx4akMlx2tNa+eKG3e1evj&#10;SoEQSWQTg8FgMBiMEDbURAjwUg5DlYCXX9rJu1v3My8/m5Z5TcxprsPLegghCMoBPf3DdHX009He&#10;Te9AEWlZeCnXFKJhRvBmZ7mwe1QEY0SwwWAwGIwQNkyx0i2JbUkqsWL/geMc2H8M27KQVUuv1poo&#10;UsRobMdOssaZQ3GGGcKunop+t8vHHhXBl44Ru/PI5knyu9EfRt2LRv5viYvjsqE1ROcRIi7WECqN&#10;hidNSzIYDAYjhK9ppEwOwY2I31PTqsC2LUzSZMMMI3+iGBS2dpQTH/aLLIKVBjWmX4x8nRDJz44U&#10;2FIgxcgLJGL03iwBg4GiHOlpFexag2cJ5qXsc84RqTRkbIElKGAynBkMBoMRwoaRyd1YfA0zWwSX&#10;QvX4q8fLhOrihUiLlB619KZtQcaxydiCnCupcy2ytiBlCzxLYkuQIrFKS/iIEGJAwkD1sOmAQPDS&#10;seLRA/0+riVHLckXSqg083I271uUaz3vRbAQRgQbDAaDEcIGg+EKoX1rR+mxnkqMa02/CA6VRgKN&#10;KYt5GZv5WXugzpX/WO9af+lasm2Klxk4498NScaiqsvRdC5cjZg1GAwGI4QNBsM1Qf7wgF840B9M&#10;uyVYaYi1ZmHO5rombyBf59zkSNkGNEwgbs+Ji5zoOY9xbzAYDAYjhA0Gw9VLEKv173ZVkoNq06iD&#10;VRIpkDvmpFk7O9Uok4sPTIcANhgMBoMRwoaZTjVmsFI6OSxXdY4UAFIgpTRBqQyXm/zuXn9jdznG&#10;mUaXCA3EwJ0tKW5sSV+pzdxYgw0GQ/4aHS/y5/DediOEDeNEgNaaKIzRcUw25eKmPSwnaQ4qign9&#10;kOGyjxICx7GxTBINw2UY6Eph/Pje3gBLimldlEVKszDnsHZ2qtEU8wVNMDNZzJ+vQMhf5vs2GKbc&#10;vlWsONRfKZwY8OkqBgxVIpQGWwqaMw5z6z0WNXrMyXmtF6H9XmIRrvIgR695dKCsj/X5dA0H9JdD&#10;lE6i9TRmHObkPBY0eixqSLWOuc92I4QNaK0JgwjXsVixZC6tKxcwf0Ez9Y05nKyHEBCVQ4r9w5zs&#10;7Kf94EmOHD5JsRRgu/ZorGGD4VJweCB4bCgYsQZPT/Y4TRLebE2zZ6Kl1KB7yC/8855uykqPhoqb&#10;TmKlqXcsNlw/e0tDxr3nYj1HXynY8qWdXXmtNa4U2EJgjaSPFwIda9bl67l+bu60R3ynfbBwcshH&#10;cCqE3sj//UixqCnF3UuaTMMxXFYB3DnkF/5mWwcvHuzlex3DVIL4VIDzkaFSCoQQLMy5vC9fX/j4&#10;9S189PoWwTSdLzg55Bf+aVcXnhTYIombblVDR0oEWmtWNme4Y0njNPUXSSWICv+4o5Nv7evhO8eG&#10;GKyEpwd2B0ZC+TSkHD6wsL7wvlWz+PG1cx71HGtLrec2QvgaIooVRIrVKxdy231rmL98Hm4uRaxB&#10;xTFaJQ3JbRDkFjaz8KYl3HxvQE+hm3e37GbbtiOEocJxLFOYhovfXpVqPTQQjlFiYpquq5mdspif&#10;tRebUh4/yRb6yvzC0weIgjhRjdMV9+2UEiaXdbl/Qd36hox7sQ785U8MBfmf+/YBCONkZj6zHVUi&#10;fuWDK/jDubmRe8gD/NaLR3hqXw848lSClJEfyiEfvWUeTy1pMgcVDZdNBP/1G8cKv/taO0c6h8GS&#10;YMukWSd+jWOW/EnCn/bBCp9/t8jnd3by0WXN+v/38BLuWFA/YiE+33acf/FwP7/01B5wrDGB1sf0&#10;sSjmzsVNbP53t+QtIS/ouwC+vKer8HsvHWXrsaHk+WwredzTnvvUsw+UQjbu6mTj7i4+8+bxjb//&#10;4BLeu3LWuOc2QvgaIQxj0q7NQx+4lbX3rUGmXMIgpFgKkqQBZ0x0YiQpgCWZvXwe71s6l2VrDvH8&#10;N96gs294NBGHwXCxBvyucry5uxxhT/MuhAbm5RwcSw5gDsWNw7YkOdeiHy6SEBakHIm+yNZ4KQSu&#10;axFULWNnTpLYAjX+Hgqh1qiRAVGcsQazBNrsihku05g45EdP/PJ3Dm746zePJW06fbZ5eEw7tUQi&#10;mLXmX/d189zxQT73wZWFR2+c23ohN7S3axhcCxx5hqFiZMCQ7B/2GSxHhaaMe77flVdK8zsvtRX+&#10;+0uHk/SYrjWJXaT6RwuwbNDwZvsgH/6nHfzmI0sLv37PotOs4kYIX81UD8OFYUwu7fKRDfex9Jal&#10;BEGEX/ZRGuocydyMQ0vGJm0nfph+rOmuxHSUIvorMVEU4NiS5bevoKmlgW986UUKJ3rwPNeUseGi&#10;cbIYElfHsukUwbYQzM/YbUYETyQgOXUmQIyfUy8YIUCDUvqSPMspS9kZk+QE6a8tMeo/UfPejQ42&#10;XA4RXArV4z/81d0bvrWzE1L2+YXQEQJSNsVKxI9/dTflICr8m9sWtnKeltpXe8rUDuczIkQlvh9x&#10;tKdMU+a89EIe4L9852Dhj7ccBdcGV57HcwOeRRhrfuPpAwyUI/2H71k2KsyNEL6aEYI4jkk5Fh/5&#10;oXtZessyKpWAMFZkbMn1zR4rGl1yrhw3012HJog1RwYDdnT79FZiVOzTvLiFj/zoA3zl756js28I&#10;xzFNyHBx6CxF0+6fqnUyjjanrP9KEivYiOEaQjARe9Pjk11rUtJjra4Gg2EyMdj+S9858Ni3dnZB&#10;yrnwbmlLgkjxH79zkLkN6cIHVzSfqxjOB2G8vn3QP/u9CEHJj9nbW+aW1obzutU/3NJW+ONXC+DZ&#10;Fx4/0xIgLP7o5aMsrvcK//GOZBEgTRu7etEadKR44JGbRkVwECla0jbvW5Tjljlpcu6IvU2f8QLX&#10;EqxqSvGBJXUsa3AIFVTKPs2L5/Cej96Ja1kopUxBG6adYhg/PhRopnuAUlrT6FmkHfENI4Jrk8RT&#10;vrhmT6XB6GCDYWp88d0O/ddvHANvEpcApSFKzgIR60nFcNGP+XdP76dr2C9wjtFijvdXNnYNBYm4&#10;PMuil1CxfaByXguALYWBwq89fwRscXYRrMc+tzq7K1d1t+c3nj3EthNDBSBvhPBVTBiGLFs6jxvv&#10;u4Ewiokixey0xSOLsszO2KeJ3okbmCLrSB5qzbGswSWKwS8HLL5pCetuX0EYRKagDdNuAanE+rFQ&#10;6WmP6qA01LkWlpBGBJ+F4SCCSgR+jVclmlzFKl37s9XP9/kRgVlEGwyTjoWD5XDj775aSM6CTeSX&#10;U+1vKUuysinNquYMs1I2BHEiDifCszjRUeRPXz9+zjd2cMino+gzqa+QgPbeUSE8ZbEdx4rfeqUN&#10;7UeJf3NNfQL4SbSMZQ0pVs/KMCfjQhQnh2TPsgjoL4f8/uYCaApmX/sqRWuNLSS33nM9TsajXA7w&#10;bMF9CzLkHIspn34RyUkZKQT3LsgwEMT0VWJsNDevX83u7UcZrvhYlokkYZjGRVysiZSedrukArKO&#10;AOMWMRHt8xq8LZ/54Mr1pbAaNWKMh4QgcZ343dfbOdxdSk6rn0mkWDYrw6/dmUehx480KtltWtyc&#10;vhQj4QX92TBl8WIiaFwkvrK7e/2Ok0NJZIaailFjW4LH1i/ih9a0sLTOQ0pBRzHkxcIAf/RqgUP9&#10;5Yk/70g+s+0kv3jXgkJL1puyi8SB/goqVIm/8tmwJId7SwRBVHBde6oH5vIvHxssPHugN7GC1xY5&#10;EGt+7OZ5/Ltb5rGmMYVrS7rLEVtODvFnrx3jzeODycG6WrgWX9nXw77uovERvmqFRBizZOEsFq5a&#10;QBhGREqzdlaK2Rnn3Ed/rUGAZ0tuaUnxfHuR0I9oWtDM8hULeOvdQxgdbLgYQng641YnB+Ug65qN&#10;sLNRn3Ye/Yl188/6ns/v6ioc7ijWPmUSaxbWufzM7QsAJpv4LpqAirWm4seJVaxWO6pElGNjlT4b&#10;5SB6bE9H8YmzLUqvn597Muvaj5vSukhC+FBvNR/8BHOz1vzZI8v4D3e1ntbXZtV7rJmf4+HFDYXv&#10;27STg72l2mLYknQP+Ww+MsD33zBnyvd1qKM0NQ8qKdjeX6bbj1jgTl1yvniwjyiMJxbaYczP3b2I&#10;P//AipVjf91c57FqTpYPL23a/4P/vIuX2/pri2EpqFRCnmnrN0L4akXHMQuXzSPdkKFUDsg4guua&#10;vPO72Oj2tKa1zqElZdNZjnAtyZLVC3nr3YOmwA3Tiqq+pnV9pZOIEWnbCOELFKf5eBLXiDP+flms&#10;hY0pmx9eM4cgUogaQlgFMXfOyZraPks9H+kpP/HRTTvpqUSIM31BdbJV8NxP3vLY3fPqnsBYhae9&#10;/HuG/MLejmLtnReASHPP4saxInhcHVw3N9f6m/cvLvzbp/YkbsO1AjxEim+3T1kI54H2t3qKTCmE&#10;ioC+SkT7gM+CutSUr//to/0T+x+HilWzc/z+fYsPVH9z4My3tNR5K//3+5btf/gftjGkVG0fY1vy&#10;wt4eI4SvShGhNSnXYcH8ZmKdZHJqyTrUeZIL3Qu0pWR+NhHCSmka5zZSn/YohhGWNALDMIMXh4nx&#10;g5Rl4l9dC2J+YUNKfOkTa/JAYYL3XGhCgWtgLoGhSFGJFOjaQjhWxr/kYtFTCukqBWfxDVZsWDlr&#10;0gXnD10/m994OU1bb3lCUd01HEz5vkphpHcP+FOI4pCEcCVWHOgocmd+apEjgljp9lLIhCbnWHFH&#10;az11WedDtUTwCLflG8R9rfX6Wwd6J7QKb++vYJTLVTnja2zHpq4ph1YKpaE5ZTFdJ8GbUxZSJAI7&#10;l/Gor8ugYjMYGmY+lhCkLPlzpiSuKVoneBkRPAkCcOSYuMo1XiZN+cWjI4zpC+OzTt0LZk3ua592&#10;bXHHrEyysqlZ0YKhSgzJAdZJfcKPdpUZLgVTEMLVhDyxZltvecrP3V8KiaK4RgzwUwL25oZJrcsH&#10;gBUr5+YmjqAhBftKgbEIX6U6GGFJnLSLrm5RpqzpW/OkbYlMgoFiuw6264x+j8EwY/tFMu7hWmI7&#10;5qDctYIRuoYrFl/pxMhUa/7WGmxJ1hZT6QP5RfXexNFeBFQiRRzrgiUn9etnT2+ZIX/E934K8ca1&#10;ZvfAaZEjztovy0FMFFM7q2U1gUejNzX5ujzrJi4WE9ymipQRwlezGh7b5qdHpiYtSY+9pgYhjAg2&#10;XBkkWdNoMyVx2TiXCATTEa3gSot4MJ33ezVEe8hf5vvMX84yEmebuTVkbIu5ztROUmTPelDt3CL0&#10;bBsoo4KomuJ5Cp+0BCf7K1T8qJDyJo8cIabwhsb01ORro2NNKtiNEL4KEQKUUoQlf3TbqhKpaZDD&#10;ybVKkUIBjhD4QUhQCWseRjEYZtjqEFtKpDDW4MslKt46PlTY2jaA7UgsKaq76wJLJOndG1IWH1w1&#10;W4wIkENdRX2wGDBUChnyY2KlaUrbNNe53NiYobnOncjFId9fDrd8eWdXPlK65g6uihS3Lm7kjgV1&#10;55tidqoxUad87e5hv/DS0QFixu86awUpR/LI0sYnM1OI0vDWscHCwd4ysoZPvFbgupL3L296PGVZ&#10;T070XK4lJhUlzqnr5y9QZOfP42/TJVLP9bsvkTgWk+nLJCX4FPAcK4kBXuuaQUwxibt7z1TKqb27&#10;fG5Z3qTg6KDP8WGfZVOx5AoxScY6sKeoOTxLVCPHAELWvpYZm69GISwIg4j+3kHmWnksAT2VeNqu&#10;31OOiJXGswTDxQoDgyVzUM4w82WwTgZPgVm0XS427e/m97+xH7LOaQsUEBApVrRkeX1BfeEr+3vy&#10;f7+9g71dJU4Ug8R3UVRnLa3BsbihMc19ixoKP33zPG5f1DBOEB8f9PM/9e39SWD90ybN6veVI37x&#10;Qyu4Y0Hd+TxKwQ9jXjnSz3NtA+wcrBAGCiEgnbK5pc7jwaWN3Dg3t6U+7Tw6RfGU3358mB/ctDN5&#10;xjMn+liTyTjs+PTtjy1ttieL0pD/kzeO8/9eLUAty1msEPUpjv3sHU/Mz1qbRq4VKbW+WIn+WGnW&#10;WyKJRTtZyqS+4ZDBXFgYSZlddUHakkvZj1pSTkUw5gGCMF6/o6u48eVD/bzaV6boR/hBjCLpt55n&#10;sSjt8OCCOu5Y3EhrQ6qVC7fY5gGOD/mF7ceGeL4wwL5SQFCJCauh9Vxb4Ho2tzWkeWhJI2vn5bbU&#10;p+yp1ukFL97PJgbLsaY0xRCAH1zehHjfSixHjhsYldIsbkwjLFGY7JnCMCrs7ylPnOSiphCWdJQC&#10;CsWAZbOy01IsxXBqmub2fD2/997lpwR2jaWGEcJXqRD2w5hjJ3pZo5NYrN3liL5KTFPK5vwtw4Iw&#10;VpwoxqNWnN4TvQxXAlzPMQVvmPHYwsjgy4lnySRAfq0T3LZkGPj+r+3Jv3SoNzngYovklLsYP3nv&#10;7Cmys3OYv9/Rwc+sm1/47QeXbMqlncdHJnIpBJ5r4Qtqn7pXOrmfc5yB07bkjbYBfvmZg7x0bDC5&#10;zzN8LzdJAZsFNzdn1v/4LfML/2Hd/CezqUnFK5YUOK5FOIEQzroWU9188+yzlHUsyLrWmbogv6+j&#10;uPnffW0vw2GMbf3/2XvvODmv+t7/c855yvTtfWbVe7NkuUjYBtsYY4xNtZyAQ+ql/EIAidxfCJDk&#10;lZsQSEEm3JsLzs2PC0kotigBxxiIMbhJLnKRZFndWmlmV9vr1Kec8/vjmV2tVjOzK3l2teX75jVY&#10;uzP7zHPKc87nfM/3fL8cg66LQcctHMYq/8cfe+QYwoLDzQsUKRUiprbt3969Or68PjiZtT0KIPHQ&#10;wU71v1/owBNdSW/hMnqoi03Qg4zhqxyoDRq4c3lN/JPXtmBzU/hyDz5GE4PZ+D+90I5vHe7GuZHc&#10;hW054bt/yBnwNMdVdYFtH7mqKf6hq5ruD5jiCoaNY3Bcif6pCeHE1mgktjUamfRzkxrCLBeHhjLA&#10;pewC5w/MtfVm8ebW8pQ+bU2p3CeX1QVXfObNpcU3CeF5CtcE2k91IjWQghb2I5tzcLQ/h23Nb6zJ&#10;Xx+y0J91oAkO6Ui8fiQBUhbE3FkkgvrrrB20GDqTFjoHs5741SZpSF0AOpCWCv/4zFm81p2659vv&#10;WXNPXdiMjZ9/y0PeimwIPHd2GO89PYjEQAYwtPx9FvA/VAoHelI48PMTePBQ186vvH3Fzu2e5Tox&#10;mWa4nPcu9bOF3s9YEi/2pb0T+zy/PT3JYuH1oeyFthWpoJsaMkVT+8oowBMAosf7s/E/fvQ4Hj7Z&#10;572lc69dWemm6M3Y+NZLHfjhsV78yfbW+OduaB1zp5mKAAaABw90xnf9+jQ6RkOKCVY8Xu+4Nn2l&#10;K4mP/fQ4vvVq985/etvynVtikct1rXnjrSgVclMPX1eWe0z0Z9GfdXA5MceOdqfK9jjmnCknwzk5&#10;6dBDo+88tXxpHJ1dgzhzNAFd1yA4cGLQQkfSuszpgSFpuTjQmwVjgGFo6Dvbg9dPd4JTWjlirmgt&#10;AAyMfIRn7UolL4YuZYjiDPDr+K+TfXjf9w+jN5mLo3js4DcmSDhH21AWiZEcYGrj7pMVF+umhhc6&#10;hvH2Bw/hB4e64pi6b/HMPx8cCGg8vxDhU9v+Fsxrs3F/49d4CYOhJ4KfOzsUf9t3DuDh4z3e3xti&#10;ct/Q0aoWHPBpGMk5+PxjJ/HhnxxVGcu9Zwp1G4UCvvREW/yDPzmGjsGsl7lM41PzeeXn2/TZ+CBu&#10;/s4BfOPg9LWpKvCvC+pBKgwOWzPaR453pwBHXpaOeH5gaiHUvChUxSNcQCocT+bKOi8Q83E+YQwu&#10;gJf2HkFuKAVd1+BIhb0dGW81d4m2hZzr4un2FIYtCU1wMFfi5adfQzKVhSaoGxFzRAjPrDV4iHIN&#10;zNSA5wXuH8q5yNhy+jvRpY55poaRjIPfevgoHj3WO6vF8KVLNTZBs5QQMXkxerArFX/3D1/Dmd4U&#10;4NMv7eDVBRYfz4L8f15ox8cfPTHqplCybr/8zJn4nz7+OlyGwm4jU1GmzGvT4ZyLj/znMex5rXta&#10;2pRPtoPFgKNdyfMifwZ4fiDjCWFWpH5KhGg7N5JDdgoLFjHpWQ6Fo+dF9XISwkRRdENDW7wXLz5+&#10;EJrg0DWOIcvF42eT4yzDk23EMfRnHTx+NoX2pAODM5g+A8f2n8CBA6fJN5iYW3pphv0iCp3+J6bU&#10;UN6k6ipv0nVk8WQArgJyEu/f1IjHPrgJsSr/+IQZs2hA5sg4Ch965DgOdyfniBhWU2iowvNGMRE8&#10;kLb2ffDho+gczHhW9XKoRb+Gb7zcgf/xzNlSNxz90eHu+OeeaAMMXjx97yW2qeO4+Ogjx3Gkq/xt&#10;WqNxBHVRvBk4x1PdKUCp+Ax0higAtA0Wt+oagsOnicJimDP0JS10DGR2T/ZFVQHd83GXRZUy2nrT&#10;6BvJnSjLgoNG3Pk9l2iGwLPPvIZj+47CNA0YGsewJfHY2RT2nUuhN+1MGLzOD2LDORcHujP4RVsS&#10;HSkHumDwBUx0Hm3Hr366Pz/J0yxPzB3UjH6XqqA8M5eJ7QKuREVAx+baIFZW+aFp3AuDNP5wkO3C&#10;zxl237oMe967NlbnhVNLzFhnsl0g5wC5/H8tt7hFLC+ceoey+Nyv24DZGMNXTfjHNIzvf/tsIvrq&#10;2cHSIlgpry4tJ1+/zoXtftFk51np//7pMzhcWJBGB9PWvk8+0eb5lpaKcuTKS2xTgf6khU//8nXY&#10;jizrAqzW1FFnakW+XwGC4ZWOEfy6bXBGukc6Y8c7+nOFFxGuxLKIgY3FMtgxhr60jSMjk7s0BE0B&#10;nymKj9iC42R/Bg+f6C9Lueiw3DxH4xyW7eJnP3kOSiqsuWENuJCwLQeHe3N4fdBCjV+g2qchqHEw&#10;BmQdhb6sg76si5QtwQEYuoBp6Gg/fBaP7nkGA8ksDIO6DzG3cJWCgqqYCT9hpQBJSviyRPDWaAX+&#10;7PoY1jWFUGdw5CTQnbHxoyO92P18AgMZB5ASTdUB/J/bl+POVbUzmzI5H11gc1MEi2r9WGxqaLcl&#10;zvan8VzHiCemih28MgQePt6H/zrZp25bXjNzwn2Kz8dwzgUcF+DyvE9sKSYKRakwzBjci/t+9FhP&#10;Kv7AS+cudkkYH6HBkRCc4brFlVhWFUBAMLSlLBxoH0HnUP6AIis42SGZtvEP++L4v+9ec9HbX3/p&#10;XDTelfR8gouKb4nGChNXtUSwOGigI+egezCLZztGvODLxdrUFHj0VD+eahvYe0sZ27QxYm5vqfbv&#10;bRvMAmJcXan8PzhgWS7+/IkzeLQxvCvo18ZbW8ver9rTNk4NZQsvJKRCdUDHtfUhPN8xfPH7nMHN&#10;ODh9PsNcCVjs5oZw/Hj7cJG3vev99TNncePiihPLqgMrJnzi5KWUi5TMArCA6bpAxnHxyI+fRV/P&#10;EK6+ZRP8VUHYORu2K9GedNCedC7KZsgZg6EL6IYGlbVx8FcH8cRjL2MkbcEwtLFz0lNIsEgQswKp&#10;Zq7DukpVOFLRs3GJInhbrAKP/MaGRJVf3zb+rbqwiXX1IWxvDsfv2PMqbmiuwgN3rcLymsDMiklX&#10;odan4R9uXYoda+te9JvaR8becuTVPz7e98Cf/PIUTg5kvUNgBQSBzDj43qvduG15DXCFs5eNF05L&#10;awP497tXwVIKuuA405/Bl55PIHlRLOa8cGQMn33LEqyr8iPnSs8yqxQMztBa6UtMLNfDx/swOJzN&#10;ZySbMFHBE8GtERP/dNtyvHNVzY7xvtgne9MPffHpM/jGwa784bYCJdA5fnKqH/G+dDx2vl9ELcfd&#10;9uDhngm+3fmBIH/4Cq7Ex7c245PXx7C8NjBm2ZWOjP3oWO/e//bYKQwMZQsvDBgDXBcPHOzCLV6b&#10;lqU9hMZx59IqPHOq/+K6GreweurMAN790Ks7/+zGRTs3NYQQ8YkYE7zsiUDOjuTQn7WLpHwGAn4N&#10;1zWG8v2gwDjLgTM96bGFUZH7SQCI3r6qBg+83FF8vNY4TvWncftDh/F3Ny0+cVNrBapNAa6LFbjY&#10;b/gkCeEFLoQZAF0TcKXCE08cQtupTmzZtgqL17bCHwmAaQKOlPmTmp67g+AMcBWsTA5nXovj5b1H&#10;cOJEOxTnY5ZgNmExTxCzHVeqmdLBFa5UrTlXkY/wlAcrL3bun29rRV4EF5y0b1lRE/vxvRvi1zeF&#10;EpUBY9vMikgFSIm/uXkxfntz09b8L18cfVdoHO9dW7c1FtL33/69VzFgFYnBq3P8Mj6EwYwdr/Tr&#10;s8afuTpoxD54VePYz/GedPwr+9uRVMWr49519dg4TjgWISqVwn++3l/cqqoU/ILjX+5YidtW1owm&#10;rNgz+vby2sCOf7lrFQazzkM/PNZb+KCbYOgfsfDrxBB+qyYw9uvDncmHXh3ITGgLdn6StCV2XduC&#10;L9+x8qKdBa5xvG9dfawqaMTv/t4hpCyn6KnbfYlh9A7n4rURs2yLs/vW1uMfX2hHV9Iqucvw2JkB&#10;PN4xjPWVPrSEzXh10EClT8PySh9uW1SJlQ3B7fp5AXtZ93aqK+UtGooox2UBA0uq/OA8vxs2cfDj&#10;DId70p5PM2Ol+kzirYsq92xsqbjnYGLIi4ddpNynulN4349ew4oKH5ZETFQHjROVfoGGsIk7Wyux&#10;sTn8CVMXj5YSxCSE5znju6HgDMJn4GxHHxI/2IuGJw9jybImVEdrUF0RhM9vgjHAytkYHE6jv3MA&#10;8RPnEO/sh+W4MAyNfIKJOf0s2FJhpqSwo/CUJdW0HNCblw4XUsEf0LGhZdJMb4m3L6ueWVeIcY26&#10;ti6E31hXj4kieNzPV1/TWrn1gxsa9v+v5+KAKDDNcoZ40sbJ3jS2xipmUyuMr8/oiO1O2teS5zN8&#10;lWyLobQdP9JfIjWvJXHjmrqCInj0Zyb4PZ+9oRWPnh5ARqLAKSfPIn2gK4XfGvfblztG4FgOoBVK&#10;LiLRVOnD525aXKwcCQC4ZXFl7Pc2NsS/fagLegERriTAHIn2kRxqI2bZ2iNW7Y/96bZY/FOPnvCE&#10;fLH60wWkUjjYm8bB7rxglZ4fccCnY1NDcO/Hrm7Gb6yt3657gvqSn50DPamSg8+KsIlotR9CE5CF&#10;Mr8xhleGs0jaLkKTuFaGfdquL9206J47v3cIylXFDzfqHFAKJwYyONGXHvVJAxjDl3wa1lT7v/qR&#10;q5rwmxsaUBHQVxQSwySEFyCGoUEpha6+YSS6BqCBIeg3oGvC8+NxXKQzFizXhaYJcE3ApOgQxBWg&#10;rJKVMVhSwXLVBr+Gp6ddM3nfNS2Sm83Txm4yNPindpr/yrgSuBKLq30I+/StBUTwBWL4vSuq8fWX&#10;z8GRBbLEMUBJhZ6ktWCe5b6UDdtRxcNucYZ3L6lEERE8xqaG0J6tjeF7nooPAlwUXGT0jozVaxQA&#10;TmdsLwIBK7wAu74+hOqgMVnHS/zdbct27doW210sDKNUCg0hc1e5++fHtzZvf+rs0N4fHO7K+ziz&#10;omMcNHZR3aZdiX1nh7Dv7BD+5aVze7/81mXYGo1c8mLy4GBp/95opf++qqD2g4hPG+izHN9F98mA&#10;ZNpBx0AWKxtCkz7jd6ysif3Rtlj8q0+f8dqaXUK5AeTk+QQoX3+pA399y9IT71xVO+pPPCaIKWrE&#10;AhQWox1H0wT8PgOaqSPjuBjO5jCUziFlO2C6gM9vQtM1cLICEzOMYOWJbjRRPLoKyNjqTgDTboZL&#10;28rzSR7bgVVlrR/Mm1i044w7bJaLfAXo+tSmzTUNIQR9WtGIA0pK79DfAmEgY8Ny3MJiRilA49g8&#10;uTjao+liz9K6QD6pQ+EHfTDjAEqOJlaJd+RcQMqibRo673JQ8pny6WLP4ip/rLWy8GtxVSDm18X9&#10;Za66hNBE/Bt3r95324paIO2UjmJxUX3kF2KGAHSOJ08P4G3fPYh/e/lcfCplHv3MYNLa1z2cK+wW&#10;kh/n6qvMTr8Q2XUh41DByBGcIZlzcLIvM+Xb//KtS7f/3jVRIOsUD6FYjHEJUA50p/Ce7x/G/3ii&#10;7UR+KF5OQniBUsivlzFACA4hBDTBITgnFwjiigthzljZfQAcqZB25WdmZOLPupBKjXvmyvdMCT4P&#10;n08GWPLS57qZVsJTvT2/KaAZE2LATmg2ZwFFFXGkKtm2mmCoCRlTulYgUMIqCsBW6oJ6r9NLZI7j&#10;DC8OZCBdORVBmJjCazpIRHzaju++Zw3uu6rJe1CmnGKYXTjZ+zUMZB38zsPH8PXnElOOP/z6YCba&#10;mbQKWyiUQsDUUOPXngKAlrAZLxZCTdkuDg5OWQgnNM7iX3/78u07b1zsDQ6FXC6mUgWGgKMU/uLx&#10;1/Envzg5Gn94OQnhBYia5OdivyOIGRXCnIGXWQcz5vkID+fcGSnDQM6dFlHHGKDPq4Xq+Upyy2o3&#10;nya1PsUb1BhQqfGpSpQFY4Qp9QFNm+xT8h4AqBW8pHqZeJVlfgNFBxTBcKQ7ie8c6bkUC+mVIFET&#10;NGL/9r61sa/cvhzNAd2zktry0izECoDGITnwiV+cwkMHOqeUCOTosIXhtFXEIqzQHDCwoS5kAUBL&#10;lS9RdPBTCqcHspdUbl3j8d23LYv98D1rsaTK78V3tt1LK7c3sQCmwN/tO4svPNk2loyDhPACg01h&#10;cCJbMHGlMQRLaJyVVwh7YzD6s3La718qieGcOy0RIxgAvzafhu7zlWSr4smk5o6iO/8xk5GVobzw&#10;PQCgT5oV9UI2NoXAjEIZz7xDVQrAh39+Et94uTOezTmjKYCLva6oGAaAT26Lxfb+7mZ8/oZFWFXt&#10;86zDo8k/Rl+OLN3fBIetJP7ol6/j7EBmUjGc6EuXGvBQHzResSyHAUBd2Ogp2j6C42x/GtJLPhK9&#10;lHK/Z319bN/vbcEX37ocV9WHvMFiYrknWxgwBmgcf/HUGextGzgBYDkdliMIYtZZPoIa3+ETbG/a&#10;lmXNbiU40Jdx4UhZoXE+XUk1Kvqz7hf7cy60/CRbrhIoeOHYwsb8tGFYShVKxDBnId17xeu1EQCu&#10;aglv2lQd+PkrnUnAKBBCTXBk0jZ+/z+P4msvhndvbgrv3ljpQ1AXCPsEqgIGasI6WkMmqoNGbKJA&#10;uxJieFF1IPZXty3DJ6+Lxl/sTmH/2SGcGcwinrURzzoYSdk4O5D2LLiiyHihC3QPZfGFp87ggbtX&#10;A4Vj+0YB4Gh3qvhY7CrUho1uw9AUAKwMmUdh8LFY0xcOwgxHBrIYyNl7azQzdqnlbggasc/c0IqP&#10;X928+7mu5D2vxIdwsi+Dc1kbpzMO0hkbJ/szpROgCA435+C/P3EGT7VWniAhTOQXT6rAwolsw8SV&#10;QRc8bgpWdiHBGcNgzkV32v12c4i/E8C0iOFzKedjWUfBKPeJv/zEPV+FsK0Al7o/UR5GAyJ3mZo4&#10;8PsbG/BHHcOAKhKCTOOAAva3D2N/YijvApA/vckAcI41lT5sbQrH37+qFrevqt5hCrEPVy4ZSgIA&#10;aiNm7PaIiduXV1/wZs9ILv6vh7vxxafOoC/nlBDDHN891ofPD2TisSp/QWEqlYrvLxX6jgFNEaN9&#10;9MflEfN4UBdIObLANjTDmbSNzrSDmqB52eUO+bVdty6u3HXr4soL3kxlnF3/ebJv56efaEN7X7pw&#10;vOn8ImBffAivnBuh8GkLGdtxIR0XGufgYtxhAqUgpYLrSkAw6JpGSQGIGafCEOhIlfdUPYNndTw1&#10;ZN3QHJqekICOlBWvD1mYjvNsSgGmYAjqbM/8a3E2N1wjiLlE1+g/fv/q5g9950jPv+47M1g8zXL+&#10;UJX3sF3w5AFQONKXxpGuJP7t1S5sbQ4/9KWbFuPWFTVXJqb1BGE4gWhd2Ix9+voYVkR88ff/xxHY&#10;hcL4AYBgGEnbePREPz58bUvBL+gZyeFcyiq+taULPHt2+E0ff/jYP7tKaYNZp8o5v26/uI4dF693&#10;pbCuLvgGyy2jAL+g/EG/tvveDQ27l9QG4u/4zkH0ZYpkwuMMKufgkeP9JIQXBBO2J2zbhXIlaqvD&#10;aG6tRaylFpG6CPSgF/bPTVtI9o+g/Vw/Os70oKt7EC6QD6VG1UnMzOBeHxA4MlD+C2uM4eywhb4a&#10;8zM1Pu1LKK9VuOL4QO5Mb8aFNg0Pi6sUqn0agjove6zS2YADBUX+BET5aMiL4S6/IX7xz3eswN0P&#10;veod1iqYrWycIxObqN7gnYDUvC3//Ylh3PHgq/jUddH4F96yZHs+rN5seSbH7uPutXWx9x3rjX/v&#10;wDnA1AorU9fF011JfLjIxU71pDGSLZ5RD5zhQNfIygPtQyu9S+bDtbEiStiVONyXxl1vuJi8WIpm&#10;XNsUjv33a6Lxzzx+yhPCDBdvfGscT50eICG8IMh3RqkUnJyNhvpKbL52FZata0WkoQKKsbH0yuP7&#10;6lrGkOlP4cyxBF559hjaznRD6QJC0BlLYtqJ1vi1hMFZ1FUo6wKMMyDrKrzYlfnMba2hL5XRBaii&#10;P+N85pWeLDhj03LoVCqgxifA2Tx9BkkEE+WjE+fdIwCga31TuPEH71vb+YEfHcHR3pQnDFkBn+Gp&#10;zKmGgC0V/v6pMxhK23v/6c6V2zVtVonhMX53fT1+cKS7uFWYAcMZe2zsnViGQ4NZ5HKOF5O3GIIX&#10;d7+YuKaQCgeGstNe7h3r6vCl5xIYzDmFw75xhkMjOYoasVBwXAlpu7ju2lW498Nvx5a3bkKgvgJZ&#10;y0E6YyGZsTGS/28ybSGdsZHN2hARH1ZvX433/sHb8Nbbt8AQHLbtUIUS027RiJh8W7VPTMvhKZ0z&#10;xEdsPNeZHhwVsW9UBA/l3A882Z76TMZWZU8GMioSdQ40BOax/UIpUsPEdNK1OVrR+OgHN+Hu9Y2A&#10;o84naricbscZ4BP45xfb8ZdPtu2drYXeFo2gJuIrHKSbeeUYzjqQjlswrvDJwSzgyvKd+uUMHYNZ&#10;OJcWOeKSaa30xa5tDHn3jsJxjTuzFgnhhYDrSggAb7tjK27ecQN81SFkshYyOW8FWOfXsLbaxJZ6&#10;PzbX+7C+1ofmoA7BACvnIpO2wP06rnnH1Xj3vTchEvSRGCamHcE4WsL6tOkijTMc7svhqURSZRy5&#10;4TLFcAWAivak9Z+/PJv8331ZF7qYHv8hV3l+001BbTvmm1sEOy/2CWK6xfDian/jj+9Z1/jg+9bi&#10;7tV1MAQ/H4Ism39Zrher1p0kDFneOvwPzyXw/NmhKcXknWnCfg0bImbJsGKuKvh2FFLhTG+6vKk+&#10;OUP7YBY9ydx0Lh4SQnAsqg3khXBxAwO5RsxzpFJQUuKt77gGW27diKztwsk6YAxYXmlgVaWJWr+A&#10;PmFLw5UKQ5aLkwMWjg/mkLVcuK7Cki3LcJfg+NH3nkTGtqEJQZVMTNtAtjisJw71ZqOuRNn901le&#10;DB8btNCbcZ9aV2MiFjFu9Gv80BQvMdSbcb54fCD3sZODFmypoE+jE72jFGJhHbrg8XnZ2iSGiRkU&#10;wwCwY11944519V1HulPq5cQwfn1uBOcyNixbImO7yFouEiMWzo3kt/E1Mc4qOs6fWHBksza+8HwC&#10;P24ta/b2qWa7m+zhii2N+OKlMmgVG7mGLSd+sD8N8DLaTTlDW9LCmbSNpkr/tJa9KWjk3V+Kj80k&#10;hOc5Ts7G9dvW4Kq3bEDWdmHZLoIax7WNfiytNMc9CRc+IYID1T4N1zZpWBTR8ey5NHqzLpC1sGjT&#10;Etw6kMQjP34WkisvFS5BTAMVPrGtOajFTw/bMFn5w6kxAAZnGMi5eLojjcq+3FP1AQ31AQ2VJocp&#10;GATzQihJpeBKYMSS6Mu46E476Mk6yDoKGmfTKoKlAnwaw+IKfX429GjDzrOTcnwa+iutFMqa9KkL&#10;QMOa+mDjmvogPoCmcQ+dRM6Sne1JCy91p/DP+9vxX22D3mE5VuAuNIH9iWGcHcjEW70wZG901yba&#10;l7bi+9qGCh46U0rBrwtsXxS5P2Bou0t8XwJANOLTLuv56s44ODEymlFuYlT0y4ySzhlcy0V8IIvr&#10;myMXlTtrO/c8dXpod84pFEfeK8ObFlUkqgLGtsnqudkQ57MKMhLCCw7LdtDcWIXrb7sKLrxoEUGd&#10;45ZoEPVBfQoDqvd+Q1DHWxeF8PjZFHoyDrI5G2u2rcbpEx04ePgMTFOnyiamacJjWF3lQ3zEgVSY&#10;tjB+oxEeBnMuBnIuTgzkwBiDxr0oE4wBjlRwVN6dUHmpgAVj0xAruMCCViosiRio9evlmGCJGUAq&#10;IDNZju1L1CUjUiJHOhiWKuuCoKuwWOMNpo83LvVpWFobwF3Lqzv/4JHj+PeDnYVj02ocHUMZ7O9O&#10;obXKX5Ybe6knjbseOnQ+6sGFgwJqgib2fWjTzhUNod2TXcu8zGyUp7tTULZbWPyP/uwUcT0QrOSg&#10;fbIrBawrIL5H7N33PnwUAyO5i5NiKC/G4uP3bYrevKx60vv3aXzSiYN8hOcpCgBXClu3r4G/JgTb&#10;ciAYcH2Tf4oieLx1RiGoC9zUEkBA53AcFzA0bL1xHYKmAVdS5E9i2kg0h7RYU1DzTjxPM6OWXc49&#10;8etKL8JE2pGw8+ctOBv3uRnYDJHKO6y9usac/609j0SeC2DQVZdUVlV6VYi0I5Fxp1ZJs22jblKz&#10;iwRy9mRzibwHAHpct2TA6TJ1o67zLwnTEI1/c9MiNIZNz6G24Bcz9I1Y5TME5A+yFXwJDhcKlju1&#10;+de+zHn61Z4UlFP8bzkD1lUHsKk2iI3516baIK6qC8Kvi5KN8Xxfquh7gjNPSBcsP0fWnlp5nCmU&#10;myzC8xTHcdFUW4HF61rhOBK2lFhVZWJxxJz6MMEu3AKp8GnYWGti37kM7JyF+qUNWLS0AUePxiEM&#10;WlMR0wNjLLGx1ofOtFMwY+e0fOe4fzAUsoQUDks5Lc+yUlhVaaIhsBCswWr2u0dM8fZSWQeO5Z7P&#10;TKYu7kAT+7Jf49A5g+UWPuEOW6JrIAtMIRGBK2dXPYr8zkqxB86VEp2DOayunbRsD2XSdskP8NIu&#10;oZcB7wLQEKsJNK6pD3V2nuwDCp2PYUBPGYXwWLszdnF5BDBiuejOuYWMquOJAsBI1i05eBbrLS8P&#10;ZFB0O86RaK0J4PH7NsKniQvCsDLG8Ac/PY49h7uLZnc7MZyDlBKc8wtCtqmxNixkUWYAJHpGclOq&#10;vh7LLRwtY3zr0jQ7P3FtBy3LmhCqCsG2XfgEx5oa3xueAZZVmKgyBRwJMF1g+eoYBcAnpp2mkB5b&#10;WWnAKjKgqStgSpyJb3QlENY5rqrz7VkQDa0mnbOuLNyz+CnPCnd1qY8eOpdEajQJgSp8rYoJCQ4i&#10;poBf54UXAwyAq/B426RZZqIAEt1jfp2zo5dX+DQvOkPBCcMT+S+cG5msAWDZLk52p73kFkVuudKn&#10;AYzHAPTmf9swxVcpugDA1FjJxVo5o8aIUQtokdBfruWibXhK8XjjqVzpSE/5nbDxKZajypGx9sFc&#10;cQEtFbZU+VEf8cUiAT1WETTGXpGAHruu1IKNMwwlLXQO5i46/GuMns0o0lXgKrw6kJlSHXbabj6p&#10;WLH74GQRno9IpWBqGlpaqqEEh5QK1UENNT7+hgc2U+NoCmroz+aglEJNSzWCpoGsdCE4rauI6WNT&#10;ne/+9qSzc9hyofMLD87Nx+OaCl4muY21PoQNMS8zyRUcv2azEtY4Xjk3gifODO5/y9LqrUU+dTUA&#10;/PBEH9ycUzidrwI0wVAbNC74dUPETPhNLYp0EauiYPju0R7svD4ab4j4iu4QnBlIq2fODU8twcEb&#10;ZKo7NDUhHVoxP9X8NX5wsg87t8XuyX+u4OLv5XMjeLErWdgimxdn4+rVBRA92p2Mf/VQV+EbVgAc&#10;F/eurMWbl1Q1opjPMNCQzNh/fHYgW7xeFVAXMcpWtw0aR6UuMDjmo3tx5T9zegi/u6lpbAFUzFBw&#10;aCRXfKCUChV+DUxcmBCkO2XtbRvMFg+dphRW1wZGf5r43dHldUGvvgtt5QmG3pSN14eyaK6+0Ke6&#10;MqBD13hxucKAZ84lIV0JLnixckcBYKiUhV4qLArrZBGen1YVBd3QUFkdgSsVpALqfBpYmbJR1fk1&#10;CAY4rkI46ENFxD+7Jy9iPpAI6GL3tU1+r++pIjPpPMJyFZZX6Vhd7VswB+QUZrlnBGdI2S52/dcp&#10;nO3P7M+L3qsniuCnTw/sf7DEljAAGLpAS9UFu3SJqqCxbW1toLj/q8Zxtj+Lj/z0BPqT1mjM2gte&#10;Ixln95889jr6klYZYr9O8veuAp+ij2pV0Ni+JGKOM/lPaGid47n4EP7x+cQ9+d/ck3+N/duy3If+&#10;6qmzyNluyf3s5XWBibeJrz0Tx9d+dRpfe6LtwteTbfjar9vwiV+cQtZ23obCluEGAPj/DnT98Ws9&#10;yYsPcOWLIwRDa6R8vvzVPg01paI9aAz/cbof7QOZkiEVT/Wkcaw/XXyHQCmE/Rcv2M6mLZweyZb4&#10;O2DRhLoeT6zaB1Z08cOQzTk4Onyxi4NfF6zKp6GoEtY5Xm4fwt74UMlyj2Ts+DOJ4RK7BwrrwyYJ&#10;4fkK1ziMoAklvU1jv1Y+oRDQuRcyTSnopg7DZ0CRECZmQAy3ho3Ypjo/XKnmdRApWyrU+gWubQze&#10;zxZYeEI5a5Vw/r50gZc7k7j1u4fwvUNd+weT1pggHkha+//1QOf+D/74KIYsp7iAcFzc1BhGNGLG&#10;Jr5195Kq82Kx0J+bAj8+1oubv30Q//PZRPyxtoH4gfbh+GNtA/EHXmiP3/jtA/c8eKSnpAgvC4wB&#10;UuKR4/2jv5koyi94dgVj8XcuqRoXYYBdfD3B8Zlfn8af/er0Q6/3ph8aE8FS4YWOkYd++8dH8cip&#10;vuKpfl2FcNDAzS0XhuRaXuvfcXVTyKsTn3bxK2LgYOcIdj568l9zlrsJBVwmvvtKZ+efP3Hai6db&#10;qF0ciaXVfmxuCJVt0Vpf4Yu11gZKRGXg6BvK4dNPtEEqxAotjKCAv3j6LFIpu7AlWylAE7ilKXKx&#10;EO7PegflCo1BSkE3BFaUEP7Nfh2LQ0ZJf6d430UuDgkA0bc2R4r/HWPI2BJ/+us2pHLOroLlBvCV&#10;59txojdVfPfAlrhpWTW5RsxLq4oCoBi8CdQTDOWcS9nEwYsgZlAMb6zzxYZybvz4oAVTzL/+50gF&#10;v8axvSmAgMZLxQedh4PXbPYRZheI0ZN9afzmfxzB2togmivN/QrAucEcXuvNn4TXSghRCbxjRTW4&#10;J5QvaN+7V9fiC8/G0TGcLX4NQ+BgdxKf+NlxQBeIaBzDjvQyoXFWXCheIkFDeOGn1IQgrKNuqxrH&#10;376QQMAQ8XetqkWVzsfiblcF9O2a4PvGX++ulTX422cTSMt8hpyJ7q+cwZEKf/1kG77xSieW1fgf&#10;8hkC6ayDl7pTyGTs0gLfcbFtWRXWNITGLzASphD73r+6Di8mhgG9iKjXBb7+yjm80pf++e+srcfG&#10;5jD8pkC8N4Nvv9aN7x/r9dK9F3OLcCRuaq1EVXDy2LZTHes4Y9E7FlfiV8d7i3/KEHjwYCe4wt7P&#10;vimGVZV+6DqHZUmcGM7iS/sS+M6rXV5+9sIrTwQCOm5ZVnXRW0e7UsXj70qF+qCJpeHiQrg2oG9f&#10;XOHbe3ogAxRqNs48oZoXv+Pr7c3Lq/Hl5xPFv98QePrMIN714Ks7/+otS3ZeVR+E3xRwHYmzSQv/&#10;+vI5fOHZeOHQc/n7FzrHW5dWkhCejzDGoKSEnbHBGAMHkHPLN7tkXQkJgDMGx3bglLJ8EESZ4Yxh&#10;W3NgR06qh84M2/NKDLvKO7RyY3MADcGFFzNYAXPDzUrBExYKeK0nhde68oe8OB+XcKEIlotlTWH8&#10;1vr6Qm2biFb4Yh/d3BT/88de98RDsWtp+e9SyhPBDIBZ3im9Lmzc7zfFTgyri8ufFzKWLfGnj53C&#10;XzxzFlFTgwYgaHJ87z1r9670BOloORObWyKxD6yvj//LCwnArxc9RAhDoCOVQ8dQ1hPhXszC0iJY&#10;KuiawJ9fHwMrsMC4b0M9du9vR0/SOu/aMCrER8WWLvBsfAjPxofOCyg3vzrTefHsaq5EOKhj5zXN&#10;Ze9qH1xbh398oQPtw5nCCyPmLbq+e7ATPzzRh231IYR9AoNpB8/2pmBnbO/eixmtbIkPbqpFtMJ3&#10;0Qf29aWK++m6CtVhA81Vvu3FhLymCzRU+oqvbjnw4kAWliuVIfgFi5dbWivuvzpWsfPF+FDxdjcE&#10;fnl6AE90jOCauiDqAjqSlouDfWn0jsYg5oUScjDAdvGWZdXY1BAi14j5imM7SA4mwTkHZ8BATqJc&#10;J4D7sy6kVBCcI53OIZnMeFYAgpgZEobg+25sCe5qCellXeRd0Wc2P9+/qTmAWMRYsIkz5lRUcpYX&#10;xKbmvfRJRLBUYAD+9oZFqCyRFevT10Xvv2FZNZC1p2L5yFtXyz4GJwKmtvv6lkjxuLnjhKtlu3h9&#10;JIvjAxm8OpQrHAIOwOdvaEVLTcCzXpdCcMDMuzKMZgcrRc7FR7Y0401LqmIFFxiV/thfbm/1QrGM&#10;ut8UukVdXJhKWeQFOCvuZwrbxSe2NmNdYzhW7jZorvTHdm5txlgg82L90BDI2S5+fWYADx/twVOJ&#10;Qdi2W/rebYlg2MT/uy0KXOjOEnUcGYsPlThgp4DWChO6JuKlxqplFWbxazCOrpSF7gIH2oKmtvuz&#10;22LIp/UsXkOGgONK7Gsfwk+O9eDxMwPoTVsl+ox3PU1wfHZ7K4TgMRLC89FixhmyloOOzoF8PGqG&#10;nrSDpCXPmxcu0w9PKoWutBeGRTBgsGcIw+kchKCuRMysGPZrfM/NseCuRWEdlju3fYYdqWBw4M0t&#10;ASytNBd09jg52+MxXq7F2lWALfE3b1mC962vL9XGiYCp7f7nd6zAkrogMEnYq4sE0TihUg4+ubkJ&#10;PlPzBGTJicfz8YXG4Re8mPZKLKryx/7tzlUI6drkYngqKAAZG7cvr8bf3rLk/tHvKfTRj17THHv/&#10;hkYg65SeA8fHsJ1sfZF1cPuqOnz+xkW7Sn33Gxnr/vCa5l23rqr17rtkG3jC0FuUTbJ4yPfjf3jL&#10;EiyvDV7UHzsGM3tLHrhkwLVVgUlv/qpK/9jORaFrpHMOTvUUTqzxnjV1sQ9vbfaegWKh1EazHI0v&#10;d6ldQqUAy8X/c30MtyyrjgFIkHqZpzDB0X66E9mRDDSNI2VLnBzMXWhFuAzzR/uIje60A00wKKVw&#10;5mj77J+4iPkshu+/uTW4fUWVAdtVmItnNi1XIaBx3BwLYnHFwhbBCgruLDYJcwb4dFH88FIxpWa7&#10;0KHwhZsX4zNvXjwVq2FiTV0w9vA967GmMQyk7bxwmULKZqny1sPyPGNbYxWxL9602LtmeRoncfPy&#10;6ti33rkSFT7t0oR+ITGXdfC2ZdX41rtXI+DTSvnUJxjn+OY7V95/19oGT1S+kQFDKSDjYMuiKvzL&#10;O1fBZ2h7puvZ9Rnanm/etQrrmyuAjDPFldAk9ZZz8bltUXx0a3PBMefkcA6dqdKxqFfVT57YZVld&#10;EEIrkmGOMdiWi8ODmcLtBeB/3rZsx7vW1AEZ+2IxrcaVWU2hHvJt9t4NDfj7W5buGL9+IOYhmi6Q&#10;SPSi41QndF0D58CRfguDWQeXHGoq3/lsV+KVnqznx2hoGOoaxImT7eBkDSauIDrn8RtbgrEt9V4o&#10;KmeOqGHPMKHQFNTwtkUhtISM2FxxDHBVPgOcLPxyiyyO5ahQK/KSripbRjQ12hdKfZ+6hLK50nNr&#10;2N6KZVW+vJWqhDjNb5kj62JFXRD/cc96fPbNS0ZF8FQEU2JdYyj2yG9swIevjcInmCeCbPe83+r4&#10;+3Sk974r8aH1Dbh7abV3j8Xa6BIir3zqhlb21dtXIKxrniBx1Ru1OCfeu6Eh9tN7N2BNQ8i7piOn&#10;fs28VY9JhT/Y2ozv71i/p1Rc5fHfGzS13f/+7tX7PnxdzBP2lntpZVHwFgU5Fx/Y2ICf3bt+NPrH&#10;dC5gE9GIL/bjHeuxbVmV186X+5zkM6395c1L8Fe3LC26KDs2mIWbdc4vriY8CxAM0Rr/pF/XVGnC&#10;Z3DvbyZeJ/+MHB4omhQkYRhi3zfftSbxgauagJx7iYvQcTj5NrumBd9856o9hmD7Rttsxg/LMfIl&#10;nSHLBYPlSry89whiq6PQNYG07eKZjjRuaQ3Br11Ccg3GoBTwfGcGXWkHhmDQGMOhfUcxMJiC6TOo&#10;wmcAz0NsphL7zikSnDFsaQjEav0i/nxnBgM56WVKmqXDjS0VOBjW1Zi4usG/w/BO1yfmim3Cy0LF&#10;C29BCi9NMICLJlnB4C2cC/0dw2gUhTLNNV6GKilZYauW4IVuI6ZxFi94j/l5+20rqnHbqhp84mcn&#10;8djpfk8Ujn5WqvP5YQXHloYQdmxsxO9vaEBt6LL8vhNLKn2xB+5ahd/b1Bh/8Hgv9p8Zwv7BDHK2&#10;hJQKXABC49gY8mFjYxDvWlmLd62tw86fn/R6k/AydKkLdKSXuWuKtZ0AEP2j7bHYtlhF/IGXOvD9&#10;430YzFhe2Uezn41FgVAXpNotdd3tiypjT3/oqvjXXujAA6+cQ3w45wmmUdcEPs6Vb1SQMe/g3K2L&#10;K/Hp62K4Y3XtpSwuACAR8Wk7HrhzJW5rrYh/+dkEnj03fL4d+QSXiNHg1lKNlXd1bRCfvLYFH72m&#10;haFEIotyj3NLq3yxn+5Yv+8vftUW/aeD5+CmHc8vXUzim67yuwRSYW1dEJ9782J8YENDyXpr606D&#10;a0WeVVehNezDooA+6U1XG2LHlqrAQ8+k7cLX0gXO9WegpAQrfBgxURnQt337PWuwtj4Y/+pzcXQP&#10;W15s4PG+3MXK7UjAVaiNmPj8thg+ub31onKzbx3uL8usGtY4Hjg1iJ8nigSbBoMpGG44/BqGj58F&#10;dApYMRMWJ9d2cMdd12LTLRuRzViwXIXmkIYbmoOImGIKoooh50q80JnBsYEcNMbgCxhofy2O73/r&#10;ceRcl/yDZ6ItHRe++iocuf5q9IFf+awDUuHjK6twY70f2QKHYqQCDM7wtsUh1Pq1mdzujyYtd/eB&#10;nsw9J4csOBLQOAMrGoNnhtoPCgwMrvK2/uv8Ahvr/FhSYVzqJD47Vh4jWZW1ZeEqVYBP54iGLz6F&#10;3p+1VX/aLtkU0bC5y6eJ+9/oPVquvCc+nHtozO45sQsooCqgo8anX3A350ZyKlUok1f+MtGIucun&#10;iT2uK/HI0b74N1/rRmIgA8YZwj4NIZ+Ga+qCuLm1AhuawnvCPq1cvqNRAMhZzrZzGeehrOMim5MI&#10;mByaxlFvaAj59bHFR3cqFx/KOpAApASUUnljnmexF5xjXV3gohBnU7mHtoFM/JnTg/hpYgjt/Rl0&#10;p2x0pi0M2C5gS3BD4JUPXYUNLZGpPPtRAOgaycX3nh7Ej84MoGvYwlDWQdr2rLWCA2Gfjgqfhi11&#10;AbxjWTWubols1zQefwN1GwWAtOXuevhIz849r/fjVFcKXSkbPbYDJz+uCcFQr2uo8WtYVR/EXYsq&#10;8c61dagJXrFnNwoAz8aH4v9rfwf2nh3C6aFM8alcKQhDw7V1Abx7VR3+29VNiXyIt5L33pXMqRHL&#10;Lf6MaxwtYTPGGJu0/FO5VjTiY1Mp98meVPxr+zvw2OkBHOxPe0K3YJxjABrDppogbl1ahT/c2oKl&#10;Nf6C/XEGhTBgaALbjhxF+shpEsIzhOO4CJk63nPfzWhZ14psxjvNW6FzrK/zYUnE8OJEFvpbqdCe&#10;tHCgJ4eevF+w6dOR6h7Gj/7vfyHRNQDD0KmSZwBuO8g21uLI9VtgKUZCeAqTRWLEih/qzeJcyoEX&#10;/vPKWIhVXog4SiFicKyoNLCu1rfDHLMCz0miU7QkXs7flVNcXM59TvVvxj6Xzti7GMNOvyeqo9NU&#10;lqneX+INttEl3YNyJfpSVrwn46DHdmFLBQ3A1obQ/UFzbBFwyeXK5px41nahAAjGEDTFduFFKCh3&#10;3Y5973DKeqg3bW/rs10M58e1sGCo1QUqfRqqwxckQEnMhuevfTAbf6k7hUR/Bl1JCyO58+NdTUBH&#10;Y8TAmvogNtcFdximtu8S7r2c/afs1xpMWvte7ElGX+9JoztpYyBjQyoFzhgq/ToaQgaW1gWwtT60&#10;ryKo7yj1HTMqhLmuYcXxE6g8dBxSJwE1U1iWg7qKIO6890Y0r40hl7XguBJSAVWmQHNQQ7VfIKBx&#10;MABZV2Ew5+JcykFvxoFUgCY4TJ+Okc5BPPrdJ3CyrRumj9pwptBsB73N9Thx/ZbL95FaWEIYAKJK&#10;KZwdseLH+i10ph3kXAXBvEliOjXx6G6qIxU4AyKmwLIKA8srjT1hQ+zCAj4QN0+JXjihyyjAEwuw&#10;7GUX2tO8qLjcRcZcW5TO5vu/1Mln9NkqW7ln1CwrGcOA6UMtGCwaOGcMw9DQM5TCf3z717j57Vuw&#10;6tpV0P0arJyNwZyLvqwLzxXIkwZSqrGYpoIz+EwNGmNIHD6LX/7kOSS6BkkEzzCcARXBADwfUkkV&#10;MsXBjzGGRREztihiJjpTtkokbSRGbAzmJBylxmL1c8amFCmpxLoACmrs/IdgDD4NWBQxEA1piIX1&#10;XT5N7Jk/kxFReqLliYVb9ll7zfkqFBfYeDL2bJWt3DPrnyAVKvw++E0dWVeC08G5GRXDw5kcfvLD&#10;fdhwogNb3rQW9YvrYZgCavQEcX67XdMYDM689lEKQx39OPjscby8/wTSlgXTJBE8kygA4By+iiDo&#10;oNzlTxSNQT3WGNSxsVZuG8i6D3WlHfRmXIzYEhlHIusoOJfhcuLFsmfwC4GAzlHt46gP6Kj18z1h&#10;Q9uBmTtMQxAEQcxuISyRCgeR8RngI2lACGqBmWxsTUAqhZdfOY0Tx9qxaHEDlq9qQXVrHYJBH3Td&#10;y0Dj2C7SWQtDHf04fbwdr586h/6hFHRdI5/gK7H+VQougFPBIOngMghiQ/A9DUHOGoK6d/jIlduy&#10;jtyZddW2jC1hS8+lwS4QXmp06c4Zg8a96Ak+jcEnOHyC3R/Q+e4CkXFIBBMEQZAQ9oRwh+FDczAA&#10;bTjtxWskq/DMiirmHXjLui5eOxrHkWMJGLpAVcgPv99LhWjlHAyOpJGxbCipwDQO3/gQadRuM4qr&#10;FCLhAKxA8MofkpuHwtgUfI8p+L6Ky79GlAQvQRAECeGpKjFo9TVQHT0kpq4ggnMIk3sh1qDQPZSC&#10;HEwC8GI9C84hNK1wE1G7zWxbOS76KyOw/D7AcalCplEUX4G/JQiCIK4gMx8AVgFtVVXw+/SpBt0m&#10;phGWPyikaQKGrsHQNeiaAOeM9O4sQCnA1DgydTXIUIMQBEEQxBwXwq7EUEUE6epKcLJuEUShteL5&#10;hYqUkAE/ztXVehmXCIIgCIKYw0IYChkukGlqgEYGLoK4iPGPBZcunKY6DPt8XlYGgiAIgiDmshAG&#10;IF2caWqAVhmGIqswQRReMkoFn8/EuWgLJHkREQRBEMR8EcIKI6YPA4ui8OWD2o9N/tQmBAEA0FwX&#10;dnM92isryC2CIAiCIOaNEAagHAdnY81gtZXg7nmrMHlLEASgXAnhN9G2dBG8DMa0RCQIgiCIeSOE&#10;oRSGDBOdq5bC4AyK9n4JYvTRgE9KJFe0oqOiAnDJfYggCIIg5pcQBgDbxYmGelhLojAch2xeBAGA&#10;Ow6c+mqcWLSIXCIIgiAIYt4KYShAAqdXL4deVwVuO9QixIJGuS7CAROdG1YjrRsUKYIgCIIg5q8Q&#10;BiAlegwfDm1cAz1gXrwNTEk3iIUigqWEyYDX169CW2Ul4NDCkCAIgiDmtxAGAMfBQFUV+resh1/X&#10;oMaLYcqmRSwEpIKpFLrXr8TpWJRSKRMEQRDEghHCAJTt4HhDA5Kb1yKoCYovTCwYlJQwlERuzVKc&#10;WbbUE8G0E0IQBEEQC0cIA4BrO3ilpQUD12yA39TB6AAdMd9FsCthKIWB9Svw6qoVsFxFIpggCIIg&#10;FqIQBgBpOzjU2Iz4tZughYPQbAfqgowbJBKIuaR0i/dXZjsIGwIdm9fhtRXLkXUVoOhwHEEQBEEs&#10;WCEMAMq20VZbh2PbtsKMNXih1UbDSJHPMDFHYBf1V08UK6kgLBtGTQUS129B2+JWcocgCIIgiCuA&#10;NmvvzHHQFwjg5as3YXFNFSpPtiE3koGjaeCcxDAx+5koa5UChGPDNHTkli/BgeVLMGL6AQobSBAE&#10;QRAkhC/CdTHMGA4uW4qa+jqsONWGUKIT2ZwNl3NAcErJTMx+MSwlhCuhaxyqpR6nly/BudpaOK6k&#10;EGkEQRAEQUK4lJJQgO2gLxhCctN6NC6OoqEtgUBXD5xkFg5jUJxBMQZGbhPELOmyUBJMKQgpYfpM&#10;pFuq0bkoiu6aGmQ4JyswQRAEQZAQvgRcFzkAZyKVOLupEk2pJGp6+lHZ0Ql3OAXDspCxHDiMgXEG&#10;xs9bi8nzkpgOxi+7pFJQroRQCn7BoUwdbjCAXFMd2utq0VFRAcm4lzCGQgMSBEEQBAnhyxXECkBH&#10;IISOJWFosRY0ZbMIDQwCQyOIZTNwR9IYTmchlQIDIEgJE9OAZICbl8QhnwFfOIBuvx+DoSBkbSXO&#10;+INwNR1SqXzGRIoIQRAEQRAkhMskiOECDmOI+wNAKAQeA9pdB9J2YNsulHKhK4lKRbFZifLCACQZ&#10;Q5oLgHHoQkAYGjKaBhsckNJ7kQ8wQRAEQSwMIcyuRDSHUZErJSSAYcYA3QAM720LDClqZ2L6OqDX&#10;z1S+LzouoBaG64POqfUJgiAIEsIXCuErfWCNrL8EMf0wwBSkhAmCIIi5TVlnMpfi+xLE/Ce/zjQF&#10;Pe8EQRAECeGxudEnGCiwL0EsANjkuz8KChSzhSAIgpjVQlgrkxXXUQorTAEuGM19BDGfUQq6IWBq&#10;rKQXEmcMnGJ7EwRBELNZCBu8PC61rgKaTQ0mZyAlTBDzWQgDiw2Oeo3DKTJ4KACCARpj+6jCCIIg&#10;iFkrhHXB8luYb3BuVAohg0NonHQwQcxrIaxQZQhEdA5XFVfLnkUYCQAJqjSCIAhiVgphgzOoMjj2&#10;SniHZ1oDOglhgpjPMIZqvwZRwu1BKYBzQONkESYIgiBmsRAO6QKqDL4RUgFhwbA+TEKYIOYtCmCC&#10;YXPEgF1i3FAATM5gCLaHKo0gCIKYtUK4yuSQZRKuUgHRoA6mM4rlSxDzUggrmAZHS0CDnCRjdEDj&#10;dFiOIAiCmN1COOIT3vw27n+XS04qrA7qqPEJz1eCIIj5A/NWu+vDBip1AXfCYnfi2BExKOEGQRAE&#10;McuFcEBjMAQDFMPo/y4XVwEVBsf6SpPcIwhivqG87JFXVfngF+yite74sYMBiJiC6owgCIKY3UI4&#10;bAgENA5ZJuXKAGyv8oNrFE+YIOYVUiHo13B1pYFskXARo8ETdc5Q7SOLMEEQBDHLhbApOCpNXjaX&#10;XksqrApraA0bKJvzMUEQs0IIb6kyUWVc7BYxigLgSoUKUyBsiB2g0GkEQRDEbBbCANAQ0Mrm0usq&#10;IKhx3Fjvp3TLBDGPRLDPELi93g+mSm/2SAXU+DgMwSl0GkEQBDHrhXCwPqjt1BkrmydDzgVuqPGh&#10;JmygRMR9giDmCkphS40PK0IGcrJ02DTBgIaATnVGEARBzAkhnK7xiX+v9Qs4ZXJlcJRCrS7w9oYA&#10;1TBBzHUkYOgCdzQGIFHaGqwUEDQ4WsLaLqo4giAIYi4IYWicp1vDOhTKd74t40rcVuvH8iof4FIs&#10;NYKYu0JY4U0NAawOG7Am2eFxpEI0pMOviT0g/2CCIAhiLghhAGiN6G/3C1a2Q3OerzDDvbEQNE1Q&#10;gg2CmIu4CrUhDe9vDsJRk1uDNc7QGia3CIIgCGJuCeF0han9PBrSy+YeAQAZV2FThYFtTQFKsEEQ&#10;cw2lwBnw/lgYDT4N1iRjg6MU6vwCTSEtBrIGEwRBEHNICANAYHW1udMoo1VYAbClwu9GQ1hZadLB&#10;OYKYS7gKNzYHcXOtH2lHTvqsA8DqKhOCUfxggiAIYu4J4XRDUP9KNKTBzlt+GN64z7CtgJDG8VtL&#10;I9BMTmKYIOYCjsLiKhO/2RqGnELidUcq1Ps1LK4wtoOswQRBEMQcFMIAEFhb7fuczj2rsMIbDwXM&#10;4LlIrAnp+OjSSgjBKNEGQcxmXIW6oIY/XFaBao0jN4lb0+g4sabGhOAsThVIEARBzFUhnG4M6V9Z&#10;WWVM6g94qaQdhbfU+vE7SyPgjMQwQcxWERwyBD62ohKLgzoyrpp0MWznI0UsIWswQRAEMceFMABg&#10;Y51/a4Uh4KjyJYdTADJS4vbGIH5jccS7MIlhgphVIljXOX5/RQU2VRhIO2pSpwipFEzOsLnBB8HI&#10;GkwQBEHMfSGcDur8yFV15lNKqbIGe5AKyEmFd7UE8dtLK8E4WYYJYlbgSFT6BD65qgo3VPuQckbP&#10;CZReCtsSWFtjos6vU6QIgiAIYl4IYQBIL682376y0oBd5sNtUilYUuGdTQF8dHkFNI1Twg2CuMIi&#10;uCmk49Orq3B9tYmMq6Z0SNaSCtGgjo11vu1UiQRBEMR8EsLgYLimMbC2zi/GokiUBwapgKyrcGtD&#10;AJ9aXYXmkIFJo/UTBFFeJABXYVmtH3+yphqrwgZSztREsCMVQjrH9hb/Pp3zOMgaTBAEQcxBmJok&#10;aHB32v7UL84k77dcBY2zst9AUDB051x888wwnu/KeL8UjFqGIKYTV4EJhvdEQ7izJYQQZ8jmF7yT&#10;RYuR+THjzdEQllQY5BJBEARBzF8hDCDQNpR74Mn29H2uAjRWfsOtyRkspfDLngweTiTRn7YBzgBG&#10;gpggyor0dl6WVRp4bzSMa6pMOFLBmuLBWKk8IXxtYwDra30kggmCIIh5L4QBIHB8IPuzZzrSNzIw&#10;TINhGIIBfs5xLuvgBx0pPNmdhmtJz3mDkyAmiDcsgKVCxK/h1uYQ3tHoR6XgU/YHBjxPCsdV2Fzv&#10;w9UNAXooCYIgiAUjhAEg8Gpv5rXnuzKLGNi0eS8YnIEx4FjSxs+60niuLwOZcwGwvJWYGo0gpoRS&#10;GA37UhUQuKkuiFvqfWjx6bCkgn0JudSlAlypsL7Wh+uaAmQJJgiCIBacEAbyluFnz6VvdCTK4jNc&#10;KI0zA2AKL3DT8ZSN5/uyeLk/h3jKBqQ87zJBlmKCGCd88+J39L+6wKqwjs3VPmyv8aHF1JBT6pIP&#10;v0qlIBWwuc6HzWQJJgiCIBawEAbyPsN7O9L3ZRwFfRoPtjF4/sOCM/TbLl4btnBwKIejwzYGsy7S&#10;tuuZqtgESzFN1cSCEb550QsAgqPS4Aj6NVwbMbC20sSakA6Tczj5sIXFL6UKxgy2pYJgwLWNAayt&#10;IZ9ggiAIgoQwAAR60s59+86lH+hO29AFn3btqTFPFNsAbFfhbMbBkbSNbNZFd9bFsZyDpCUBqTyj&#10;mFJQFI6NmG8PLIOXojzvO99gCCzzCVSbAmG/hg1BHTWmgM4ZBICsVJeVs0bln7MKk+O6xgBaIxQd&#10;giAIgiAhfIEYzjpy0f6u9GvHByxPrM6AqwLLiwGdMRicQULBcoERKeFIAMo7/GO5ipLWEfMOwT0/&#10;+lFVbHKGoGD53ynkpOfLO2osnproPZ9FjsEL6e1KhdaIjusaA/sqTLGDRDBBEARBQrgIx/tzTx7s&#10;zd44mHOhcTatrruFtnA5G80MMu4dco8g5iUKUGws1q+EGo2I9savrDxXiKDOsb7GxLpaX4wzRgKY&#10;IAiCICE8CYGU7a451Jvdf3zAwmjyDTrLRhBlelAxfYkXRwWwYMDSCgNX1fv2VZgaWYEJgiAIEsKX&#10;Koi7UvaHj/Tn7o8nbeQcBY3nfRoJgphVSOWlStY40BzUsbbGRDRsMABREsEEQRAECeHLFMMA0t1p&#10;+1PH+q3740kLGcf7DsHOW4mLnVInCGIaxS8U3HxsYVMwNAd1rKwySAATBEEQJISnQxAP59zbz47Y&#10;P4uP2OjJOLBchdFD74yR+wRBTCdeTo28H7HyDrTW+ASiIR2LIjqq/RoJYIIgCIKE8DQS8CZkhd6s&#10;c19Pyn2gM+1gIOsg7XixTaXyUix74YDzdmJKIkcQUxO7+f/zIkV4YQNHI6YYgsGvcVSaHA0BDfUB&#10;DbV+sV3jPJ7/cxLABEEQBAnhGSIAIAUo2K7CsCWRdiRGLBcDWYkRW8JyPXFsuwqOVKAIaARRGo0x&#10;GBpgcA6dM4R0jkofR4Up4BcMEUPA1BjyS0uKB0wQBEEQef7/AQB0Kd4BriuowQAAAABJRU5ErkJg&#10;glBLAQItABQABgAIAAAAIQCxgme2CgEAABMCAAATAAAAAAAAAAAAAAAAAAAAAABbQ29udGVudF9U&#10;eXBlc10ueG1sUEsBAi0AFAAGAAgAAAAhADj9If/WAAAAlAEAAAsAAAAAAAAAAAAAAAAAOwEAAF9y&#10;ZWxzLy5yZWxzUEsBAi0AFAAGAAgAAAAhAA3MXh96BQAAyw8AAA4AAAAAAAAAAAAAAAAAOgIAAGRy&#10;cy9lMm9Eb2MueG1sUEsBAi0AFAAGAAgAAAAhAKomDr68AAAAIQEAABkAAAAAAAAAAAAAAAAA4AcA&#10;AGRycy9fcmVscy9lMm9Eb2MueG1sLnJlbHNQSwECLQAUAAYACAAAACEA2CNCP+IAAAANAQAADwAA&#10;AAAAAAAAAAAAAADTCAAAZHJzL2Rvd25yZXYueG1sUEsBAi0ACgAAAAAAAAAhACgguayOxgAAjsYA&#10;ABQAAAAAAAAAAAAAAAAA4gkAAGRycy9tZWRpYS9pbWFnZTEucG5nUEsFBgAAAAAGAAYAfAEAAKLQ&#10;AAAAAA==&#10;">
              <v:rect id="Rectangle 1" o:spid="_x0000_s1055" style="position:absolute;left:-1413;width:2399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FXVsMA&#10;AADaAAAADwAAAGRycy9kb3ducmV2LnhtbESP0WrCQBRE3wX/YblCX6RujCA2uoptLYo+mfYDLtlr&#10;EszeDdlt3P59VxB8HGbmDLPaBNOInjpXW1YwnSQgiAuray4V/Hx/vS5AOI+ssbFMCv7IwWY9HKww&#10;0/bGZ+pzX4oIYZehgsr7NpPSFRUZdBPbEkfvYjuDPsqulLrDW4SbRqZJMpcGa44LFbb0UVFxzX+N&#10;gmOo3WeTn/Jd2L3tp++ndDzrU6VeRmG7BOEp+Gf40T5oBTO4X4k3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FXVsMAAADaAAAADwAAAAAAAAAAAAAAAACYAgAAZHJzL2Rv&#10;d25yZXYueG1sUEsFBgAAAAAEAAQA9QAAAIgDAAAAAA==&#10;" fillcolor="#00b0f0" stroked="f">
                <v:fill color2="#002060" focus="100%" type="gradient"/>
                <v:shadow opacity=".5" offset="-3pt,-3p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140" o:spid="_x0000_s1056" type="#_x0000_t75" alt="logoinfor" style="position:absolute;left:11054;top:14468;width:37395;height:14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MlvrDAAAA2gAAAA8AAABkcnMvZG93bnJldi54bWxEj91qwkAUhO8LfYflFHpXN7ZSJLoJKrQI&#10;UsQ/vD1kj0k0ezbdXTXt03cLgpfDzHzDjPPONOJCzteWFfR7CQjiwuqaSwXbzcfLEIQPyBoby6Tg&#10;hzzk2ePDGFNtr7yiyzqUIkLYp6igCqFNpfRFRQZ9z7bE0TtYZzBE6UqpHV4j3DTyNUnepcGa40KF&#10;Lc0qKk7rs1Gw+N5Nv5a4dyfGo+Tft+HnsvRKPT91kxGIQF24h2/tuVYwgP8r8Qb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4yW+sMAAADaAAAADwAAAAAAAAAAAAAAAACf&#10;AgAAZHJzL2Rvd25yZXYueG1sUEsFBgAAAAAEAAQA9wAAAI8DAAAAAA==&#10;">
                <v:imagedata r:id="rId2" o:title="logoinfor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57" type="#_x0000_t202" style="position:absolute;left:26203;top:25659;width:42209;height:2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<v:textbox>
                  <w:txbxContent>
                    <w:p w:rsidR="008E3A2B" w:rsidRPr="00AD60A3" w:rsidRDefault="008E3A2B" w:rsidP="008E3A2B">
                      <w:pPr>
                        <w:rPr>
                          <w:rFonts w:ascii="Arial" w:hAnsi="Arial" w:cs="Arial"/>
                          <w:color w:val="A1D5EE"/>
                          <w:sz w:val="16"/>
                        </w:rPr>
                      </w:pPr>
                      <w:r w:rsidRPr="00AD60A3">
                        <w:rPr>
                          <w:rFonts w:ascii="Arial" w:hAnsi="Arial" w:cs="Arial"/>
                          <w:color w:val="A1D5EE"/>
                          <w:sz w:val="16"/>
                        </w:rPr>
                        <w:t>Soluciones exitosas en tecnologías de la  información</w:t>
                      </w:r>
                    </w:p>
                    <w:p w:rsidR="008E3A2B" w:rsidRPr="00440CB2" w:rsidRDefault="008E3A2B" w:rsidP="008E3A2B">
                      <w:pPr>
                        <w:rPr>
                          <w:rFonts w:ascii="Arial" w:hAnsi="Arial" w:cs="Arial"/>
                          <w:color w:val="548DD4"/>
                          <w:sz w:val="1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17C8"/>
    <w:multiLevelType w:val="hybridMultilevel"/>
    <w:tmpl w:val="269A3D8A"/>
    <w:lvl w:ilvl="0" w:tplc="783277C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0041D"/>
    <w:multiLevelType w:val="hybridMultilevel"/>
    <w:tmpl w:val="D0BC4740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368AD"/>
    <w:multiLevelType w:val="hybridMultilevel"/>
    <w:tmpl w:val="0354024C"/>
    <w:lvl w:ilvl="0" w:tplc="783277C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95539"/>
    <w:multiLevelType w:val="hybridMultilevel"/>
    <w:tmpl w:val="7D3CD3C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81732"/>
    <w:multiLevelType w:val="hybridMultilevel"/>
    <w:tmpl w:val="A85A1ABC"/>
    <w:lvl w:ilvl="0" w:tplc="E3DE71A8">
      <w:start w:val="1"/>
      <w:numFmt w:val="bullet"/>
      <w:lvlText w:val=""/>
      <w:lvlJc w:val="left"/>
      <w:pPr>
        <w:ind w:left="3552" w:hanging="360"/>
      </w:pPr>
      <w:rPr>
        <w:rFonts w:ascii="Symbol" w:hAnsi="Symbol" w:hint="default"/>
        <w:sz w:val="40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>
    <w:nsid w:val="565079A5"/>
    <w:multiLevelType w:val="hybridMultilevel"/>
    <w:tmpl w:val="F95E1216"/>
    <w:lvl w:ilvl="0" w:tplc="783277C4">
      <w:start w:val="1"/>
      <w:numFmt w:val="bullet"/>
      <w:lvlText w:val="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>
    <w:nsid w:val="5E9970C9"/>
    <w:multiLevelType w:val="hybridMultilevel"/>
    <w:tmpl w:val="7E6A0A8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506DB"/>
    <w:multiLevelType w:val="hybridMultilevel"/>
    <w:tmpl w:val="8A8A6A1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530FA"/>
    <w:multiLevelType w:val="hybridMultilevel"/>
    <w:tmpl w:val="AEDA7F7C"/>
    <w:lvl w:ilvl="0" w:tplc="15022CA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E419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0E"/>
    <w:rsid w:val="000230D8"/>
    <w:rsid w:val="0002331C"/>
    <w:rsid w:val="00025DBE"/>
    <w:rsid w:val="00030B4E"/>
    <w:rsid w:val="00032431"/>
    <w:rsid w:val="0004099B"/>
    <w:rsid w:val="00056703"/>
    <w:rsid w:val="00057CDF"/>
    <w:rsid w:val="00074D66"/>
    <w:rsid w:val="0008580D"/>
    <w:rsid w:val="00091389"/>
    <w:rsid w:val="00092C47"/>
    <w:rsid w:val="00097309"/>
    <w:rsid w:val="000B3807"/>
    <w:rsid w:val="000B4F56"/>
    <w:rsid w:val="000E0567"/>
    <w:rsid w:val="000E796D"/>
    <w:rsid w:val="0011696E"/>
    <w:rsid w:val="00134E6E"/>
    <w:rsid w:val="001377DC"/>
    <w:rsid w:val="0015733B"/>
    <w:rsid w:val="0016625D"/>
    <w:rsid w:val="00166668"/>
    <w:rsid w:val="001702F2"/>
    <w:rsid w:val="0017249B"/>
    <w:rsid w:val="001A3737"/>
    <w:rsid w:val="0020155D"/>
    <w:rsid w:val="00201F0C"/>
    <w:rsid w:val="00205447"/>
    <w:rsid w:val="002210BE"/>
    <w:rsid w:val="002337E0"/>
    <w:rsid w:val="00234983"/>
    <w:rsid w:val="00236B56"/>
    <w:rsid w:val="00242E75"/>
    <w:rsid w:val="00243FFB"/>
    <w:rsid w:val="00255E2E"/>
    <w:rsid w:val="00261096"/>
    <w:rsid w:val="002724D3"/>
    <w:rsid w:val="002958CD"/>
    <w:rsid w:val="002B3A18"/>
    <w:rsid w:val="002C0202"/>
    <w:rsid w:val="002C084D"/>
    <w:rsid w:val="002C39ED"/>
    <w:rsid w:val="002D113E"/>
    <w:rsid w:val="00323596"/>
    <w:rsid w:val="00323F35"/>
    <w:rsid w:val="0033435A"/>
    <w:rsid w:val="003348BE"/>
    <w:rsid w:val="00345B64"/>
    <w:rsid w:val="0037591D"/>
    <w:rsid w:val="0039659B"/>
    <w:rsid w:val="003B1926"/>
    <w:rsid w:val="003C4AD7"/>
    <w:rsid w:val="003E70B9"/>
    <w:rsid w:val="003F1733"/>
    <w:rsid w:val="003F2B1A"/>
    <w:rsid w:val="0040786E"/>
    <w:rsid w:val="004104CD"/>
    <w:rsid w:val="00423F04"/>
    <w:rsid w:val="00423F0E"/>
    <w:rsid w:val="00432345"/>
    <w:rsid w:val="00432A50"/>
    <w:rsid w:val="00435335"/>
    <w:rsid w:val="00440CB2"/>
    <w:rsid w:val="00453929"/>
    <w:rsid w:val="00465ABF"/>
    <w:rsid w:val="00494F0B"/>
    <w:rsid w:val="00496B9D"/>
    <w:rsid w:val="004979EF"/>
    <w:rsid w:val="004A2D37"/>
    <w:rsid w:val="004D021B"/>
    <w:rsid w:val="004F273A"/>
    <w:rsid w:val="004F4F77"/>
    <w:rsid w:val="004F50C1"/>
    <w:rsid w:val="00501E9E"/>
    <w:rsid w:val="00532280"/>
    <w:rsid w:val="005358F8"/>
    <w:rsid w:val="00553694"/>
    <w:rsid w:val="00584380"/>
    <w:rsid w:val="00587A1C"/>
    <w:rsid w:val="00593017"/>
    <w:rsid w:val="00594A99"/>
    <w:rsid w:val="00595041"/>
    <w:rsid w:val="005A7B25"/>
    <w:rsid w:val="005B2D5D"/>
    <w:rsid w:val="005B4B5C"/>
    <w:rsid w:val="005D1FA1"/>
    <w:rsid w:val="005E1DF6"/>
    <w:rsid w:val="005E3324"/>
    <w:rsid w:val="005E7523"/>
    <w:rsid w:val="005F06D2"/>
    <w:rsid w:val="00600B70"/>
    <w:rsid w:val="00602C0B"/>
    <w:rsid w:val="00617CA6"/>
    <w:rsid w:val="00625C9C"/>
    <w:rsid w:val="00632ECF"/>
    <w:rsid w:val="00634904"/>
    <w:rsid w:val="00642270"/>
    <w:rsid w:val="0066003D"/>
    <w:rsid w:val="00661878"/>
    <w:rsid w:val="006636F0"/>
    <w:rsid w:val="0067531B"/>
    <w:rsid w:val="00681654"/>
    <w:rsid w:val="00690281"/>
    <w:rsid w:val="006961F3"/>
    <w:rsid w:val="006B080F"/>
    <w:rsid w:val="006C0711"/>
    <w:rsid w:val="006D6995"/>
    <w:rsid w:val="006E0742"/>
    <w:rsid w:val="006E1EF5"/>
    <w:rsid w:val="006F761E"/>
    <w:rsid w:val="0070699E"/>
    <w:rsid w:val="00706A38"/>
    <w:rsid w:val="00717D7B"/>
    <w:rsid w:val="00730399"/>
    <w:rsid w:val="00740B32"/>
    <w:rsid w:val="00740C87"/>
    <w:rsid w:val="0074639A"/>
    <w:rsid w:val="007A4635"/>
    <w:rsid w:val="007C1971"/>
    <w:rsid w:val="007D52C8"/>
    <w:rsid w:val="007D573E"/>
    <w:rsid w:val="007F0037"/>
    <w:rsid w:val="007F636A"/>
    <w:rsid w:val="00803C0D"/>
    <w:rsid w:val="00815403"/>
    <w:rsid w:val="00824F86"/>
    <w:rsid w:val="0083079E"/>
    <w:rsid w:val="008372B2"/>
    <w:rsid w:val="00842C99"/>
    <w:rsid w:val="0084441E"/>
    <w:rsid w:val="00847D87"/>
    <w:rsid w:val="00876F10"/>
    <w:rsid w:val="00883556"/>
    <w:rsid w:val="008A0139"/>
    <w:rsid w:val="008A4408"/>
    <w:rsid w:val="008A66B9"/>
    <w:rsid w:val="008B0B81"/>
    <w:rsid w:val="008B28B0"/>
    <w:rsid w:val="008E3A2B"/>
    <w:rsid w:val="008E57E0"/>
    <w:rsid w:val="008F1FC2"/>
    <w:rsid w:val="008F5DAC"/>
    <w:rsid w:val="009020BF"/>
    <w:rsid w:val="00905669"/>
    <w:rsid w:val="00912FF8"/>
    <w:rsid w:val="00923AA6"/>
    <w:rsid w:val="00960AC2"/>
    <w:rsid w:val="009774C8"/>
    <w:rsid w:val="00982F15"/>
    <w:rsid w:val="009C2078"/>
    <w:rsid w:val="009D4A31"/>
    <w:rsid w:val="009D58E7"/>
    <w:rsid w:val="009E1758"/>
    <w:rsid w:val="009E7771"/>
    <w:rsid w:val="00A10576"/>
    <w:rsid w:val="00A20CA4"/>
    <w:rsid w:val="00A318C7"/>
    <w:rsid w:val="00A318E9"/>
    <w:rsid w:val="00A54B60"/>
    <w:rsid w:val="00A55630"/>
    <w:rsid w:val="00A558F2"/>
    <w:rsid w:val="00A560F4"/>
    <w:rsid w:val="00A801FF"/>
    <w:rsid w:val="00A85227"/>
    <w:rsid w:val="00A8561C"/>
    <w:rsid w:val="00A949F8"/>
    <w:rsid w:val="00AC4189"/>
    <w:rsid w:val="00AD5488"/>
    <w:rsid w:val="00AE40DA"/>
    <w:rsid w:val="00AF1457"/>
    <w:rsid w:val="00B13D55"/>
    <w:rsid w:val="00B14901"/>
    <w:rsid w:val="00B151E1"/>
    <w:rsid w:val="00B314F4"/>
    <w:rsid w:val="00B365F4"/>
    <w:rsid w:val="00B429BC"/>
    <w:rsid w:val="00B43400"/>
    <w:rsid w:val="00B44861"/>
    <w:rsid w:val="00B75DAF"/>
    <w:rsid w:val="00B767BA"/>
    <w:rsid w:val="00B87435"/>
    <w:rsid w:val="00B91AFE"/>
    <w:rsid w:val="00B93846"/>
    <w:rsid w:val="00BA40DB"/>
    <w:rsid w:val="00BB6354"/>
    <w:rsid w:val="00BC6599"/>
    <w:rsid w:val="00C02A76"/>
    <w:rsid w:val="00C15422"/>
    <w:rsid w:val="00C17AE2"/>
    <w:rsid w:val="00C335BD"/>
    <w:rsid w:val="00C35112"/>
    <w:rsid w:val="00C3532D"/>
    <w:rsid w:val="00C75626"/>
    <w:rsid w:val="00C77FF5"/>
    <w:rsid w:val="00C80577"/>
    <w:rsid w:val="00C82661"/>
    <w:rsid w:val="00CA0AFC"/>
    <w:rsid w:val="00CA19D8"/>
    <w:rsid w:val="00CC2C8F"/>
    <w:rsid w:val="00CC3779"/>
    <w:rsid w:val="00D02C98"/>
    <w:rsid w:val="00D06849"/>
    <w:rsid w:val="00D0782B"/>
    <w:rsid w:val="00D07923"/>
    <w:rsid w:val="00D46F53"/>
    <w:rsid w:val="00D50835"/>
    <w:rsid w:val="00D80014"/>
    <w:rsid w:val="00D8188D"/>
    <w:rsid w:val="00D82532"/>
    <w:rsid w:val="00DB411B"/>
    <w:rsid w:val="00DC190E"/>
    <w:rsid w:val="00DC2849"/>
    <w:rsid w:val="00DC6BE6"/>
    <w:rsid w:val="00DD3996"/>
    <w:rsid w:val="00DD4FAA"/>
    <w:rsid w:val="00DE1098"/>
    <w:rsid w:val="00E156BB"/>
    <w:rsid w:val="00E323E4"/>
    <w:rsid w:val="00E56235"/>
    <w:rsid w:val="00E62422"/>
    <w:rsid w:val="00E65413"/>
    <w:rsid w:val="00E9075E"/>
    <w:rsid w:val="00E930C8"/>
    <w:rsid w:val="00EA5448"/>
    <w:rsid w:val="00EC1990"/>
    <w:rsid w:val="00ED13E7"/>
    <w:rsid w:val="00EF723E"/>
    <w:rsid w:val="00F0691F"/>
    <w:rsid w:val="00F241D1"/>
    <w:rsid w:val="00F27B49"/>
    <w:rsid w:val="00F36886"/>
    <w:rsid w:val="00F65533"/>
    <w:rsid w:val="00F81A26"/>
    <w:rsid w:val="00F84A94"/>
    <w:rsid w:val="00F9213B"/>
    <w:rsid w:val="00F93C4D"/>
    <w:rsid w:val="00F940A2"/>
    <w:rsid w:val="00F9483E"/>
    <w:rsid w:val="00FB4F99"/>
    <w:rsid w:val="00FE7AF0"/>
    <w:rsid w:val="00FE7BA3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8f8f8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A38"/>
    <w:pPr>
      <w:spacing w:line="360" w:lineRule="auto"/>
      <w:jc w:val="both"/>
    </w:pPr>
    <w:rPr>
      <w:rFonts w:ascii="Calibri Light" w:hAnsi="Calibri Light"/>
      <w:color w:val="000000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6A38"/>
    <w:pPr>
      <w:numPr>
        <w:numId w:val="7"/>
      </w:numPr>
      <w:pBdr>
        <w:bottom w:val="single" w:sz="4" w:space="1" w:color="0047AC"/>
      </w:pBdr>
      <w:tabs>
        <w:tab w:val="left" w:pos="284"/>
      </w:tabs>
      <w:spacing w:line="240" w:lineRule="auto"/>
      <w:outlineLvl w:val="0"/>
    </w:pPr>
    <w:rPr>
      <w:rFonts w:ascii="Calibri" w:hAnsi="Calibri"/>
      <w:color w:val="0047AC"/>
      <w:sz w:val="32"/>
      <w:szCs w:val="20"/>
      <w:lang w:val="es-CO" w:eastAsia="es-ES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706A38"/>
    <w:pPr>
      <w:numPr>
        <w:ilvl w:val="1"/>
        <w:numId w:val="7"/>
      </w:numPr>
      <w:jc w:val="both"/>
      <w:outlineLvl w:val="1"/>
    </w:pPr>
    <w:rPr>
      <w:rFonts w:ascii="Calibri Light" w:hAnsi="Calibri Light"/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A38"/>
    <w:pPr>
      <w:keepNext/>
      <w:keepLines/>
      <w:numPr>
        <w:ilvl w:val="2"/>
        <w:numId w:val="7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A18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A1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A1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A18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A1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A1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6A38"/>
    <w:rPr>
      <w:rFonts w:ascii="Tahoma" w:hAnsi="Tahoma" w:cs="Tahoma"/>
      <w:color w:val="000000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706A38"/>
    <w:rPr>
      <w:rFonts w:ascii="Franklin Gothic Book" w:hAnsi="Franklin Gothic Book"/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06A38"/>
    <w:pPr>
      <w:tabs>
        <w:tab w:val="left" w:pos="284"/>
      </w:tabs>
      <w:spacing w:line="240" w:lineRule="auto"/>
      <w:jc w:val="center"/>
      <w:outlineLvl w:val="0"/>
    </w:pPr>
    <w:rPr>
      <w:rFonts w:ascii="Calibri" w:eastAsia="Times New Roman" w:hAnsi="Calibri" w:cs="Arial"/>
      <w:color w:val="0047AC"/>
      <w:sz w:val="36"/>
      <w:szCs w:val="20"/>
      <w:lang w:eastAsia="es-ES"/>
    </w:rPr>
  </w:style>
  <w:style w:type="character" w:customStyle="1" w:styleId="TtuloCar">
    <w:name w:val="Título Car"/>
    <w:link w:val="Ttulo"/>
    <w:uiPriority w:val="10"/>
    <w:rsid w:val="00706A38"/>
    <w:rPr>
      <w:rFonts w:eastAsia="Times New Roman" w:cs="Arial"/>
      <w:color w:val="0047AC"/>
      <w:sz w:val="36"/>
    </w:rPr>
  </w:style>
  <w:style w:type="character" w:customStyle="1" w:styleId="Ttulo1Car">
    <w:name w:val="Título 1 Car"/>
    <w:link w:val="Ttulo1"/>
    <w:uiPriority w:val="9"/>
    <w:rsid w:val="00706A38"/>
    <w:rPr>
      <w:color w:val="0047AC"/>
      <w:sz w:val="32"/>
      <w:lang w:val="es-CO"/>
    </w:rPr>
  </w:style>
  <w:style w:type="character" w:styleId="Hipervnculo">
    <w:name w:val="Hyperlink"/>
    <w:uiPriority w:val="99"/>
    <w:unhideWhenUsed/>
    <w:rsid w:val="00706A38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706A38"/>
    <w:pPr>
      <w:spacing w:line="240" w:lineRule="auto"/>
      <w:jc w:val="center"/>
    </w:pPr>
    <w:rPr>
      <w:bCs/>
      <w:i/>
      <w:color w:val="595959"/>
      <w:sz w:val="18"/>
      <w:szCs w:val="18"/>
      <w:lang w:val="es-CO"/>
    </w:rPr>
  </w:style>
  <w:style w:type="character" w:customStyle="1" w:styleId="Ttulo2Car">
    <w:name w:val="Título 2 Car"/>
    <w:link w:val="Ttulo2"/>
    <w:uiPriority w:val="9"/>
    <w:rsid w:val="00706A38"/>
    <w:rPr>
      <w:rFonts w:ascii="Calibri Light" w:eastAsia="Times New Roman" w:hAnsi="Calibri Light" w:cs="Arial"/>
      <w:b/>
      <w:color w:val="0047AC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706A38"/>
    <w:rPr>
      <w:rFonts w:ascii="Cambria" w:eastAsia="Times New Roman" w:hAnsi="Cambria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706A3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6A38"/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6F0"/>
    <w:pPr>
      <w:ind w:left="720"/>
      <w:contextualSpacing/>
    </w:pPr>
    <w:rPr>
      <w:color w:val="auto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706A38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3A1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color w:val="auto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A1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A1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A1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A1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A18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A18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70699E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0699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0699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0699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0699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0699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0699E"/>
    <w:pPr>
      <w:ind w:left="176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A38"/>
    <w:pPr>
      <w:spacing w:line="360" w:lineRule="auto"/>
      <w:jc w:val="both"/>
    </w:pPr>
    <w:rPr>
      <w:rFonts w:ascii="Calibri Light" w:hAnsi="Calibri Light"/>
      <w:color w:val="000000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6A38"/>
    <w:pPr>
      <w:numPr>
        <w:numId w:val="7"/>
      </w:numPr>
      <w:pBdr>
        <w:bottom w:val="single" w:sz="4" w:space="1" w:color="0047AC"/>
      </w:pBdr>
      <w:tabs>
        <w:tab w:val="left" w:pos="284"/>
      </w:tabs>
      <w:spacing w:line="240" w:lineRule="auto"/>
      <w:outlineLvl w:val="0"/>
    </w:pPr>
    <w:rPr>
      <w:rFonts w:ascii="Calibri" w:hAnsi="Calibri"/>
      <w:color w:val="0047AC"/>
      <w:sz w:val="32"/>
      <w:szCs w:val="20"/>
      <w:lang w:val="es-CO" w:eastAsia="es-ES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706A38"/>
    <w:pPr>
      <w:numPr>
        <w:ilvl w:val="1"/>
        <w:numId w:val="7"/>
      </w:numPr>
      <w:jc w:val="both"/>
      <w:outlineLvl w:val="1"/>
    </w:pPr>
    <w:rPr>
      <w:rFonts w:ascii="Calibri Light" w:hAnsi="Calibri Light"/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A38"/>
    <w:pPr>
      <w:keepNext/>
      <w:keepLines/>
      <w:numPr>
        <w:ilvl w:val="2"/>
        <w:numId w:val="7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A18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A1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A1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A18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A1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A1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6A38"/>
    <w:rPr>
      <w:rFonts w:ascii="Tahoma" w:hAnsi="Tahoma" w:cs="Tahoma"/>
      <w:color w:val="000000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706A38"/>
    <w:rPr>
      <w:rFonts w:ascii="Franklin Gothic Book" w:hAnsi="Franklin Gothic Book"/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06A38"/>
    <w:pPr>
      <w:tabs>
        <w:tab w:val="left" w:pos="284"/>
      </w:tabs>
      <w:spacing w:line="240" w:lineRule="auto"/>
      <w:jc w:val="center"/>
      <w:outlineLvl w:val="0"/>
    </w:pPr>
    <w:rPr>
      <w:rFonts w:ascii="Calibri" w:eastAsia="Times New Roman" w:hAnsi="Calibri" w:cs="Arial"/>
      <w:color w:val="0047AC"/>
      <w:sz w:val="36"/>
      <w:szCs w:val="20"/>
      <w:lang w:eastAsia="es-ES"/>
    </w:rPr>
  </w:style>
  <w:style w:type="character" w:customStyle="1" w:styleId="TtuloCar">
    <w:name w:val="Título Car"/>
    <w:link w:val="Ttulo"/>
    <w:uiPriority w:val="10"/>
    <w:rsid w:val="00706A38"/>
    <w:rPr>
      <w:rFonts w:eastAsia="Times New Roman" w:cs="Arial"/>
      <w:color w:val="0047AC"/>
      <w:sz w:val="36"/>
    </w:rPr>
  </w:style>
  <w:style w:type="character" w:customStyle="1" w:styleId="Ttulo1Car">
    <w:name w:val="Título 1 Car"/>
    <w:link w:val="Ttulo1"/>
    <w:uiPriority w:val="9"/>
    <w:rsid w:val="00706A38"/>
    <w:rPr>
      <w:color w:val="0047AC"/>
      <w:sz w:val="32"/>
      <w:lang w:val="es-CO"/>
    </w:rPr>
  </w:style>
  <w:style w:type="character" w:styleId="Hipervnculo">
    <w:name w:val="Hyperlink"/>
    <w:uiPriority w:val="99"/>
    <w:unhideWhenUsed/>
    <w:rsid w:val="00706A38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706A38"/>
    <w:pPr>
      <w:spacing w:line="240" w:lineRule="auto"/>
      <w:jc w:val="center"/>
    </w:pPr>
    <w:rPr>
      <w:bCs/>
      <w:i/>
      <w:color w:val="595959"/>
      <w:sz w:val="18"/>
      <w:szCs w:val="18"/>
      <w:lang w:val="es-CO"/>
    </w:rPr>
  </w:style>
  <w:style w:type="character" w:customStyle="1" w:styleId="Ttulo2Car">
    <w:name w:val="Título 2 Car"/>
    <w:link w:val="Ttulo2"/>
    <w:uiPriority w:val="9"/>
    <w:rsid w:val="00706A38"/>
    <w:rPr>
      <w:rFonts w:ascii="Calibri Light" w:eastAsia="Times New Roman" w:hAnsi="Calibri Light" w:cs="Arial"/>
      <w:b/>
      <w:color w:val="0047AC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706A38"/>
    <w:rPr>
      <w:rFonts w:ascii="Cambria" w:eastAsia="Times New Roman" w:hAnsi="Cambria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706A3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6A38"/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6F0"/>
    <w:pPr>
      <w:ind w:left="720"/>
      <w:contextualSpacing/>
    </w:pPr>
    <w:rPr>
      <w:color w:val="auto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706A38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3A1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color w:val="auto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A1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A1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A1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A1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A18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A18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70699E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0699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0699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0699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0699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0699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0699E"/>
    <w:pPr>
      <w:ind w:left="176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MAGENES%20Y%20PLANTILLAS\PLANTILLA%20MANU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4BD39-7389-4CDD-82C7-A5596977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MANUAL.dot</Template>
  <TotalTime>2</TotalTime>
  <Pages>1</Pages>
  <Words>1251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PATRICIA PICHON PACHECO</dc:creator>
  <cp:lastModifiedBy>LEYDI PATRICIA PICHON PACHECO</cp:lastModifiedBy>
  <cp:revision>13</cp:revision>
  <cp:lastPrinted>2014-11-20T14:42:00Z</cp:lastPrinted>
  <dcterms:created xsi:type="dcterms:W3CDTF">2014-11-20T14:39:00Z</dcterms:created>
  <dcterms:modified xsi:type="dcterms:W3CDTF">2014-11-20T14:44:00Z</dcterms:modified>
</cp:coreProperties>
</file>