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96" w:rsidRDefault="00DD3996">
      <w:bookmarkStart w:id="0" w:name="_GoBack"/>
      <w:bookmarkEnd w:id="0"/>
    </w:p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2210BE" w:rsidRPr="00E56F35" w:rsidRDefault="002210BE">
      <w:pPr>
        <w:rPr>
          <w:rFonts w:ascii="Calibri" w:hAnsi="Calibri"/>
        </w:rPr>
      </w:pPr>
    </w:p>
    <w:p w:rsidR="002210BE" w:rsidRPr="00E56F35" w:rsidRDefault="002210BE">
      <w:pPr>
        <w:rPr>
          <w:rFonts w:ascii="Calibri" w:hAnsi="Calibri"/>
        </w:rPr>
      </w:pPr>
    </w:p>
    <w:p w:rsidR="002210BE" w:rsidRPr="00E56F35" w:rsidRDefault="002210BE">
      <w:pPr>
        <w:rPr>
          <w:rFonts w:ascii="Calibri" w:hAnsi="Calibri"/>
        </w:rPr>
      </w:pPr>
    </w:p>
    <w:p w:rsidR="002210BE" w:rsidRPr="00E56F35" w:rsidRDefault="0075065E" w:rsidP="0075065E">
      <w:pPr>
        <w:spacing w:line="240" w:lineRule="auto"/>
        <w:ind w:left="2832"/>
        <w:jc w:val="center"/>
        <w:rPr>
          <w:rFonts w:ascii="Calibri" w:hAnsi="Calibri"/>
          <w:color w:val="0047AC"/>
          <w:sz w:val="144"/>
          <w:szCs w:val="72"/>
        </w:rPr>
      </w:pPr>
      <w:r w:rsidRPr="00E56F35">
        <w:rPr>
          <w:rFonts w:ascii="Calibri" w:hAnsi="Calibri"/>
          <w:color w:val="0047AC"/>
          <w:sz w:val="144"/>
          <w:szCs w:val="72"/>
        </w:rPr>
        <w:t>TELECOBRO</w:t>
      </w:r>
    </w:p>
    <w:p w:rsidR="0075065E" w:rsidRPr="00E56F35" w:rsidRDefault="0075065E" w:rsidP="0075065E">
      <w:pPr>
        <w:spacing w:line="240" w:lineRule="auto"/>
        <w:ind w:left="2832"/>
        <w:jc w:val="center"/>
        <w:rPr>
          <w:rFonts w:ascii="Calibri" w:hAnsi="Calibri"/>
          <w:color w:val="0070C0"/>
          <w:sz w:val="72"/>
          <w:szCs w:val="72"/>
        </w:rPr>
      </w:pPr>
      <w:r w:rsidRPr="00E56F35">
        <w:rPr>
          <w:rFonts w:ascii="Calibri" w:hAnsi="Calibri"/>
          <w:color w:val="0070C0"/>
          <w:sz w:val="72"/>
          <w:szCs w:val="72"/>
        </w:rPr>
        <w:t>MANUAL DE USO</w:t>
      </w:r>
    </w:p>
    <w:p w:rsidR="00494F0B" w:rsidRPr="00494F0B" w:rsidRDefault="00494F0B" w:rsidP="00494F0B"/>
    <w:p w:rsidR="00A949F8" w:rsidRPr="00494F0B" w:rsidRDefault="00A949F8" w:rsidP="00494F0B"/>
    <w:p w:rsidR="00A949F8" w:rsidRDefault="00A949F8" w:rsidP="00A949F8">
      <w:pPr>
        <w:spacing w:line="240" w:lineRule="auto"/>
        <w:ind w:left="2832"/>
        <w:jc w:val="center"/>
        <w:rPr>
          <w:sz w:val="52"/>
          <w:szCs w:val="56"/>
        </w:rPr>
        <w:sectPr w:rsidR="00A949F8" w:rsidSect="00242E75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205DD3" w:rsidRDefault="00205DD3" w:rsidP="00205DD3">
      <w:pPr>
        <w:pStyle w:val="Ttulo"/>
      </w:pPr>
      <w:bookmarkStart w:id="5" w:name="_Toc403658868"/>
      <w:r>
        <w:lastRenderedPageBreak/>
        <w:t>CONTENIDO</w:t>
      </w:r>
      <w:bookmarkEnd w:id="5"/>
    </w:p>
    <w:p w:rsidR="00205DD3" w:rsidRPr="00205DD3" w:rsidRDefault="00205DD3" w:rsidP="00205DD3"/>
    <w:p w:rsidR="00205DD3" w:rsidRDefault="00205DD3" w:rsidP="00205DD3">
      <w:pPr>
        <w:jc w:val="right"/>
      </w:pPr>
      <w:r>
        <w:t>Pág.</w:t>
      </w:r>
    </w:p>
    <w:p w:rsidR="00205DD3" w:rsidRDefault="00205DD3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658869" w:history="1">
        <w:r w:rsidRPr="001225A3">
          <w:rPr>
            <w:rStyle w:val="Hipervnculo"/>
            <w:noProof/>
          </w:rPr>
          <w:t>REGLAS DE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0" w:history="1">
        <w:r w:rsidR="00205DD3" w:rsidRPr="001225A3">
          <w:rPr>
            <w:rStyle w:val="Hipervnculo"/>
            <w:noProof/>
          </w:rPr>
          <w:t>ACCESO A LA OPCIÓN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_Toc403658870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2</w:t>
        </w:r>
        <w:r w:rsidR="00205DD3"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1" w:history="1">
        <w:r w:rsidR="00205DD3" w:rsidRPr="001225A3">
          <w:rPr>
            <w:rStyle w:val="Hipervnculo"/>
            <w:noProof/>
          </w:rPr>
          <w:t>CREAR CONTROL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_Toc403658871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2</w:t>
        </w:r>
        <w:r w:rsidR="00205DD3"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2" w:history="1">
        <w:r w:rsidR="00205DD3" w:rsidRPr="001225A3">
          <w:rPr>
            <w:rStyle w:val="Hipervnculo"/>
            <w:noProof/>
          </w:rPr>
          <w:t>VER PLACAS PROCESADAS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_Toc403658872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4</w:t>
        </w:r>
        <w:r w:rsidR="00205DD3"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3" w:history="1">
        <w:r w:rsidR="00205DD3" w:rsidRPr="001225A3">
          <w:rPr>
            <w:rStyle w:val="Hipervnculo"/>
            <w:noProof/>
          </w:rPr>
          <w:t>REGISTRAR LLAMADA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_Toc403658873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5</w:t>
        </w:r>
        <w:r w:rsidR="00205DD3"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4" w:history="1">
        <w:r w:rsidR="00205DD3" w:rsidRPr="001225A3">
          <w:rPr>
            <w:rStyle w:val="Hipervnculo"/>
            <w:noProof/>
          </w:rPr>
          <w:t>ANÁLISIS DE LLAMADAS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_Toc403658874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5</w:t>
        </w:r>
        <w:r w:rsidR="00205DD3"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5" w:history="1">
        <w:r w:rsidR="00205DD3" w:rsidRPr="001225A3">
          <w:rPr>
            <w:rStyle w:val="Hipervnculo"/>
            <w:noProof/>
          </w:rPr>
          <w:t>ACCESO A LA OPCIÓN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_Toc403658875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5</w:t>
        </w:r>
        <w:r w:rsidR="00205DD3"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6" w:history="1">
        <w:r w:rsidR="00205DD3" w:rsidRPr="001225A3">
          <w:rPr>
            <w:rStyle w:val="Hipervnculo"/>
            <w:noProof/>
          </w:rPr>
          <w:t>VERIFICAR COMPROMISO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_Toc403658876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6</w:t>
        </w:r>
        <w:r w:rsidR="00205DD3">
          <w:rPr>
            <w:noProof/>
            <w:webHidden/>
          </w:rPr>
          <w:fldChar w:fldCharType="end"/>
        </w:r>
      </w:hyperlink>
    </w:p>
    <w:p w:rsidR="00205DD3" w:rsidRDefault="00042125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caps w:val="0"/>
          <w:noProof/>
          <w:color w:val="auto"/>
          <w:lang w:eastAsia="es-ES"/>
        </w:rPr>
      </w:pPr>
      <w:hyperlink w:anchor="_Toc403658877" w:history="1">
        <w:r w:rsidR="00205DD3" w:rsidRPr="001225A3">
          <w:rPr>
            <w:rStyle w:val="Hipervnculo"/>
            <w:noProof/>
          </w:rPr>
          <w:t>EXPORTAR LLAMADAS</w:t>
        </w:r>
        <w:r w:rsidR="00205DD3">
          <w:rPr>
            <w:noProof/>
            <w:webHidden/>
          </w:rPr>
          <w:tab/>
        </w:r>
        <w:r w:rsidR="00205DD3">
          <w:rPr>
            <w:noProof/>
            <w:webHidden/>
          </w:rPr>
          <w:fldChar w:fldCharType="begin"/>
        </w:r>
        <w:r w:rsidR="00205DD3">
          <w:rPr>
            <w:noProof/>
            <w:webHidden/>
          </w:rPr>
          <w:instrText xml:space="preserve"> PAGEREF _Toc403658877 \h </w:instrText>
        </w:r>
        <w:r w:rsidR="00205DD3">
          <w:rPr>
            <w:noProof/>
            <w:webHidden/>
          </w:rPr>
        </w:r>
        <w:r w:rsidR="00205DD3">
          <w:rPr>
            <w:noProof/>
            <w:webHidden/>
          </w:rPr>
          <w:fldChar w:fldCharType="separate"/>
        </w:r>
        <w:r w:rsidR="00A43876">
          <w:rPr>
            <w:noProof/>
            <w:webHidden/>
          </w:rPr>
          <w:t>6</w:t>
        </w:r>
        <w:r w:rsidR="00205DD3">
          <w:rPr>
            <w:noProof/>
            <w:webHidden/>
          </w:rPr>
          <w:fldChar w:fldCharType="end"/>
        </w:r>
      </w:hyperlink>
    </w:p>
    <w:p w:rsidR="00205DD3" w:rsidRPr="00205DD3" w:rsidRDefault="00205DD3" w:rsidP="00205DD3">
      <w:r>
        <w:fldChar w:fldCharType="end"/>
      </w:r>
    </w:p>
    <w:p w:rsidR="00205DD3" w:rsidRPr="00205DD3" w:rsidRDefault="00205DD3" w:rsidP="00205DD3">
      <w:r>
        <w:br w:type="page"/>
      </w:r>
    </w:p>
    <w:p w:rsidR="0037591D" w:rsidRDefault="0075065E" w:rsidP="0075065E">
      <w:pPr>
        <w:pStyle w:val="Ttulo"/>
      </w:pPr>
      <w:bookmarkStart w:id="6" w:name="_Toc403658869"/>
      <w:r>
        <w:lastRenderedPageBreak/>
        <w:t>REGLAS DE CONTROL</w:t>
      </w:r>
      <w:bookmarkEnd w:id="6"/>
    </w:p>
    <w:p w:rsidR="0075065E" w:rsidRDefault="0075065E" w:rsidP="0075065E">
      <w:pPr>
        <w:rPr>
          <w:lang w:eastAsia="es-ES"/>
        </w:rPr>
      </w:pPr>
    </w:p>
    <w:p w:rsidR="0075065E" w:rsidRDefault="0075065E" w:rsidP="0075065E">
      <w:pPr>
        <w:pStyle w:val="Ttulo1"/>
      </w:pPr>
      <w:bookmarkStart w:id="7" w:name="_Toc403658870"/>
      <w:r>
        <w:t>ACCESO A LA OPCIÓN</w:t>
      </w:r>
      <w:bookmarkEnd w:id="7"/>
    </w:p>
    <w:p w:rsidR="0075065E" w:rsidRDefault="00DD1CE3" w:rsidP="0075065E">
      <w:pPr>
        <w:rPr>
          <w:lang w:val="es-CO" w:eastAsia="es-E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EEEF07" wp14:editId="3354C512">
                <wp:simplePos x="0" y="0"/>
                <wp:positionH relativeFrom="column">
                  <wp:posOffset>-4445</wp:posOffset>
                </wp:positionH>
                <wp:positionV relativeFrom="paragraph">
                  <wp:posOffset>78740</wp:posOffset>
                </wp:positionV>
                <wp:extent cx="1334770" cy="1186815"/>
                <wp:effectExtent l="0" t="0" r="0" b="0"/>
                <wp:wrapSquare wrapText="bothSides"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770" cy="1186815"/>
                          <a:chOff x="0" y="1"/>
                          <a:chExt cx="1335136" cy="1193399"/>
                        </a:xfrm>
                      </wpg:grpSpPr>
                      <pic:pic xmlns:pic="http://schemas.openxmlformats.org/drawingml/2006/picture">
                        <pic:nvPicPr>
                          <pic:cNvPr id="6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123"/>
                          <a:stretch/>
                        </pic:blipFill>
                        <pic:spPr bwMode="auto">
                          <a:xfrm>
                            <a:off x="0" y="1"/>
                            <a:ext cx="1335136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8 Cuadro de texto"/>
                        <wps:cNvSpPr txBox="1"/>
                        <wps:spPr>
                          <a:xfrm>
                            <a:off x="0" y="914635"/>
                            <a:ext cx="1334135" cy="278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D1CE3" w:rsidRPr="00FD6399" w:rsidRDefault="00DD1CE3" w:rsidP="00DD1CE3">
                              <w:pPr>
                                <w:pStyle w:val="Epgrafe"/>
                                <w:rPr>
                                  <w:noProof/>
                                  <w:color w:val="00000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4387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Acceso a la Opción Reglas de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left:0;text-align:left;margin-left:-.35pt;margin-top:6.2pt;width:105.1pt;height:93.45pt;z-index:251660288;mso-height-relative:margin" coordorigin="" coordsize="13351,11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">
                <v:shape id="Imagen 2" o:spid="_x0000_s1027" type="#_x0000_t75" style="position:absolute;width:13351;height:8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7q//EAAAA2gAAAA8AAABkcnMvZG93bnJldi54bWxEj09rwkAUxO8Fv8PyhN7qRqkiqZsgAfvn&#10;JLG29PjMPpNo9m3IriZ++65Q6HGYmd8wq3QwjbhS52rLCqaTCARxYXXNpYL95+ZpCcJ5ZI2NZVJw&#10;IwdpMnpYYaxtzzldd74UAcIuRgWV920spSsqMugmtiUO3tF2Bn2QXSl1h32Am0bOomghDdYcFips&#10;KauoOO8uRsGPyb/s5bnfNh/5aR5lb69ZefhW6nE8rF9AeBr8f/iv/a4VLOB+JdwAm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7q//EAAAA2gAAAA8AAAAAAAAAAAAAAAAA&#10;nwIAAGRycy9kb3ducmV2LnhtbFBLBQYAAAAABAAEAPcAAACQAwAAAAA=&#10;">
                  <v:imagedata r:id="rId13" o:title="" cropbottom="105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8 Cuadro de texto" o:spid="_x0000_s1028" type="#_x0000_t202" style="position:absolute;top:9146;width:13341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DD1CE3" w:rsidRPr="00FD6399" w:rsidRDefault="00DD1CE3" w:rsidP="00DD1CE3">
                        <w:pPr>
                          <w:pStyle w:val="Epgrafe"/>
                          <w:rPr>
                            <w:noProof/>
                            <w:color w:val="00000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43876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Acceso a la Opción Reglas de Control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9711B" w:rsidRDefault="0049711B" w:rsidP="0075065E">
      <w:pPr>
        <w:rPr>
          <w:lang w:val="es-CO" w:eastAsia="es-ES"/>
        </w:rPr>
      </w:pPr>
    </w:p>
    <w:p w:rsidR="0075065E" w:rsidRPr="0049711B" w:rsidRDefault="0067150F" w:rsidP="0049711B">
      <w:r>
        <w:rPr>
          <w:lang w:val="es-CO" w:eastAsia="es-ES"/>
        </w:rPr>
        <w:t xml:space="preserve">Desde el menú del sistema de información tributaria, acceda a ruta de las carpetas </w:t>
      </w:r>
      <w:r w:rsidRPr="00C13ABB">
        <w:rPr>
          <w:color w:val="0070C0"/>
          <w:lang w:val="es-CO" w:eastAsia="es-ES"/>
        </w:rPr>
        <w:t>Cobro Coactivo</w:t>
      </w:r>
      <w:r w:rsidRPr="00C13ABB">
        <w:rPr>
          <w:color w:val="0070C0"/>
          <w:lang w:val="es-CO" w:eastAsia="es-ES"/>
        </w:rPr>
        <w:sym w:font="Wingdings" w:char="F0E0"/>
      </w:r>
      <w:r w:rsidRPr="00C13ABB">
        <w:rPr>
          <w:color w:val="0070C0"/>
          <w:lang w:val="es-CO" w:eastAsia="es-ES"/>
        </w:rPr>
        <w:t>Telecobro</w:t>
      </w:r>
      <w:r w:rsidR="00C13ABB" w:rsidRPr="00C13ABB">
        <w:rPr>
          <w:color w:val="0070C0"/>
          <w:lang w:val="es-CO" w:eastAsia="es-ES"/>
        </w:rPr>
        <w:t xml:space="preserve"> </w:t>
      </w:r>
      <w:r w:rsidR="00C13ABB">
        <w:rPr>
          <w:lang w:val="es-CO" w:eastAsia="es-ES"/>
        </w:rPr>
        <w:t xml:space="preserve">y finalmente a la opción </w:t>
      </w:r>
      <w:r w:rsidR="00C13ABB" w:rsidRPr="00C13ABB">
        <w:rPr>
          <w:color w:val="0070C0"/>
          <w:lang w:val="es-CO" w:eastAsia="es-ES"/>
        </w:rPr>
        <w:t>Reglas de Control</w:t>
      </w:r>
      <w:r w:rsidR="00AE2817" w:rsidRPr="00AE2817">
        <w:t xml:space="preserve">. </w:t>
      </w:r>
    </w:p>
    <w:p w:rsidR="00130C8E" w:rsidRDefault="00130C8E" w:rsidP="0049711B"/>
    <w:p w:rsidR="0049711B" w:rsidRDefault="0049711B" w:rsidP="0049711B">
      <w:r>
        <w:t xml:space="preserve">Al acceder, se </w:t>
      </w:r>
      <w:r w:rsidR="00DD1CE3">
        <w:t>visualizara la opción como lo muestra la Figura 2, donde se carga inicialmente en la tabla la lista de los controles que han sido creados.</w:t>
      </w:r>
      <w:r w:rsidR="00FA484D">
        <w:t xml:space="preserve"> </w:t>
      </w:r>
    </w:p>
    <w:p w:rsidR="00B011AF" w:rsidRDefault="00B011AF" w:rsidP="0049711B"/>
    <w:p w:rsidR="00B011AF" w:rsidRDefault="00B011AF" w:rsidP="0049711B">
      <w:r>
        <w:t>Los datos de esta tabla pueden ser filtrados de acuerdo a la clase de vehículo, o digitando un número de placa especifico, lo cual le mostrará en la lista solo los controles que contengan dicha información.</w:t>
      </w:r>
    </w:p>
    <w:p w:rsidR="00567A15" w:rsidRDefault="0049711B" w:rsidP="00567A15">
      <w:pPr>
        <w:keepNext/>
        <w:jc w:val="center"/>
      </w:pPr>
      <w:r>
        <w:rPr>
          <w:noProof/>
          <w:color w:val="0070C0"/>
          <w:lang w:eastAsia="es-ES"/>
        </w:rPr>
        <w:drawing>
          <wp:inline distT="0" distB="0" distL="0" distR="0" wp14:anchorId="56192219" wp14:editId="1D3DFBC4">
            <wp:extent cx="3600000" cy="1973549"/>
            <wp:effectExtent l="0" t="0" r="63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7354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9711B" w:rsidRDefault="00567A15" w:rsidP="00567A15">
      <w:pPr>
        <w:pStyle w:val="Epgrafe"/>
        <w:rPr>
          <w:color w:val="0070C0"/>
          <w:lang w:eastAsia="es-E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2</w:t>
      </w:r>
      <w:r>
        <w:fldChar w:fldCharType="end"/>
      </w:r>
      <w:r>
        <w:t xml:space="preserve">. </w:t>
      </w:r>
      <w:r w:rsidRPr="00C76B14">
        <w:t>Opción Reglas de Control</w:t>
      </w:r>
    </w:p>
    <w:p w:rsidR="00567A15" w:rsidRDefault="00567A15" w:rsidP="0049711B">
      <w:pPr>
        <w:jc w:val="center"/>
        <w:rPr>
          <w:color w:val="0070C0"/>
          <w:lang w:val="es-CO" w:eastAsia="es-ES"/>
        </w:rPr>
      </w:pPr>
    </w:p>
    <w:p w:rsidR="009A779C" w:rsidRPr="00DD1CE3" w:rsidRDefault="00DD1CE3" w:rsidP="00DD1CE3">
      <w:pPr>
        <w:pStyle w:val="Ttulo1"/>
      </w:pPr>
      <w:bookmarkStart w:id="8" w:name="_Toc403658871"/>
      <w:r>
        <w:t>CREAR CONTROL</w:t>
      </w:r>
      <w:bookmarkEnd w:id="8"/>
    </w:p>
    <w:p w:rsidR="0049711B" w:rsidRDefault="0049711B" w:rsidP="00DD1CE3"/>
    <w:p w:rsidR="00FB7CCF" w:rsidRPr="008E5E13" w:rsidRDefault="00FB7CCF" w:rsidP="00FB7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line="276" w:lineRule="auto"/>
        <w:jc w:val="center"/>
        <w:rPr>
          <w:i/>
          <w:color w:val="7F7F7F" w:themeColor="text1" w:themeTint="80"/>
          <w:sz w:val="18"/>
        </w:rPr>
      </w:pPr>
      <w:r w:rsidRPr="008E5E13">
        <w:rPr>
          <w:i/>
          <w:color w:val="7F7F7F" w:themeColor="text1" w:themeTint="80"/>
          <w:sz w:val="18"/>
        </w:rPr>
        <w:t>Un control, es la agrupación de la información de vehículos que se encuentran en procesos de fiscalización y cobro coactivo, que no han cumplido la obligación de declarar el impuesto y aun no se les ha iniciado un proceso de cobro.</w:t>
      </w:r>
    </w:p>
    <w:p w:rsidR="00FB7CCF" w:rsidRDefault="00FB7CCF" w:rsidP="00FB7CCF"/>
    <w:p w:rsidR="00567A15" w:rsidRDefault="00567A15" w:rsidP="00DD1CE3">
      <w:r>
        <w:t xml:space="preserve">Para esto, debe hacer clic en el botón </w:t>
      </w:r>
      <w:r w:rsidRPr="00567A15">
        <w:rPr>
          <w:bdr w:val="single" w:sz="4" w:space="0" w:color="auto"/>
          <w:shd w:val="clear" w:color="auto" w:fill="F8F8F8"/>
        </w:rPr>
        <w:t>Crear Control</w:t>
      </w:r>
      <w:r>
        <w:t xml:space="preserve">, ubicado en la parte superior de la </w:t>
      </w:r>
      <w:r w:rsidR="00C529FB">
        <w:t>forma</w:t>
      </w:r>
      <w:r>
        <w:t>.</w:t>
      </w:r>
    </w:p>
    <w:p w:rsidR="009F0319" w:rsidRDefault="002641ED" w:rsidP="009F0319">
      <w:pPr>
        <w:keepNext/>
        <w:jc w:val="center"/>
      </w:pPr>
      <w:r>
        <w:rPr>
          <w:noProof/>
          <w:color w:val="0070C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4A25" wp14:editId="36595345">
                <wp:simplePos x="0" y="0"/>
                <wp:positionH relativeFrom="column">
                  <wp:posOffset>3619774</wp:posOffset>
                </wp:positionH>
                <wp:positionV relativeFrom="paragraph">
                  <wp:posOffset>631336</wp:posOffset>
                </wp:positionV>
                <wp:extent cx="503249" cy="95387"/>
                <wp:effectExtent l="76200" t="76200" r="68580" b="9525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49" cy="95387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0047AC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6" style="position:absolute;margin-left:285pt;margin-top:49.7pt;width:39.6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" filled="f" strokecolor="#0047ac" strokeweight="1pt">
                <v:shadow on="t" type="perspective" color="black" opacity="26214f" offset="0,0" matrix="66847f,,,66847f"/>
              </v:roundrect>
            </w:pict>
          </mc:Fallback>
        </mc:AlternateContent>
      </w:r>
      <w:r w:rsidR="003F11AC">
        <w:rPr>
          <w:noProof/>
          <w:color w:val="0070C0"/>
          <w:lang w:eastAsia="es-ES"/>
        </w:rPr>
        <w:drawing>
          <wp:inline distT="0" distB="0" distL="0" distR="0" wp14:anchorId="1BDC5237" wp14:editId="6E4ABAC8">
            <wp:extent cx="4533695" cy="838748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53"/>
                    <a:stretch/>
                  </pic:blipFill>
                  <pic:spPr bwMode="auto">
                    <a:xfrm>
                      <a:off x="0" y="0"/>
                      <a:ext cx="4545159" cy="84086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1AC" w:rsidRDefault="009F0319" w:rsidP="009F0319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3</w:t>
      </w:r>
      <w:r>
        <w:fldChar w:fldCharType="end"/>
      </w:r>
      <w:r>
        <w:t>. Botón Crear Control</w:t>
      </w:r>
    </w:p>
    <w:p w:rsidR="00841DCC" w:rsidRDefault="00841DCC" w:rsidP="003F11AC">
      <w:pPr>
        <w:jc w:val="center"/>
      </w:pPr>
    </w:p>
    <w:p w:rsidR="009F0319" w:rsidRDefault="002001E5" w:rsidP="00A7642D">
      <w:r>
        <w:t>El</w:t>
      </w:r>
      <w:r w:rsidR="009F0319">
        <w:t xml:space="preserve"> cuadro de dialogo, solicitará la información del control a crear:</w:t>
      </w:r>
    </w:p>
    <w:p w:rsidR="002001E5" w:rsidRDefault="00D10520" w:rsidP="00D10520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EC6A57" wp14:editId="5FB863CB">
                <wp:simplePos x="0" y="0"/>
                <wp:positionH relativeFrom="column">
                  <wp:posOffset>74295</wp:posOffset>
                </wp:positionH>
                <wp:positionV relativeFrom="paragraph">
                  <wp:posOffset>48260</wp:posOffset>
                </wp:positionV>
                <wp:extent cx="1924050" cy="1577975"/>
                <wp:effectExtent l="0" t="0" r="0" b="3175"/>
                <wp:wrapSquare wrapText="bothSides"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77975"/>
                          <a:chOff x="0" y="0"/>
                          <a:chExt cx="1924050" cy="1577975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15 Cuadro de texto"/>
                        <wps:cNvSpPr txBox="1"/>
                        <wps:spPr>
                          <a:xfrm>
                            <a:off x="0" y="1438275"/>
                            <a:ext cx="1922145" cy="139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16FE0" w:rsidRPr="006639D2" w:rsidRDefault="00516FE0" w:rsidP="00516FE0">
                              <w:pPr>
                                <w:pStyle w:val="Epgrafe"/>
                                <w:rPr>
                                  <w:noProof/>
                                  <w:color w:val="00000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43876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Creación de Control.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6 Grupo" o:spid="_x0000_s1029" style="position:absolute;left:0;text-align:left;margin-left:5.85pt;margin-top:3.8pt;width:151.5pt;height:124.25pt;z-index:251664384" coordsize="19240,15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">
                <v:shape id="Imagen 14" o:spid="_x0000_s1030" type="#_x0000_t75" style="position:absolute;width:19240;height:13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MwFzCAAAA2wAAAA8AAABkcnMvZG93bnJldi54bWxET01rAjEQvQv9D2EK3jSpiLSrUVQQxEqh&#10;VsTjuJnubruZLElct//eFAq9zeN9zmzR2Vq05EPlWMPTUIEgzp2puNBw/NgMnkGEiGywdkwafijA&#10;Yv7Qm2Fm3I3fqT3EQqQQDhlqKGNsMilDXpLFMHQNceI+nbcYE/SFNB5vKdzWcqTURFqsODWU2NC6&#10;pPz7cLUals3u6y2cld2/hMn6tHr1F9VetO4/dsspiEhd/Bf/ubcmzR/D7y/pADm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TMBcwgAAANsAAAAPAAAAAAAAAAAAAAAAAJ8C&#10;AABkcnMvZG93bnJldi54bWxQSwUGAAAAAAQABAD3AAAAjgMAAAAA&#10;">
                  <v:imagedata r:id="rId16" o:title=""/>
                  <v:path arrowok="t"/>
                </v:shape>
                <v:shape id="15 Cuadro de texto" o:spid="_x0000_s1031" type="#_x0000_t202" style="position:absolute;top:14382;width:19221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    <v:textbox style="mso-fit-shape-to-text:t" inset="0,0,0,0">
                    <w:txbxContent>
                      <w:p w:rsidR="00516FE0" w:rsidRPr="006639D2" w:rsidRDefault="00516FE0" w:rsidP="00516FE0">
                        <w:pPr>
                          <w:pStyle w:val="Epgrafe"/>
                          <w:rPr>
                            <w:noProof/>
                            <w:color w:val="00000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43876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Creación de Control.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F0319" w:rsidRPr="00437599">
        <w:rPr>
          <w:b/>
        </w:rPr>
        <w:t xml:space="preserve">Vigencia Desde </w:t>
      </w:r>
      <w:r w:rsidR="002001E5" w:rsidRPr="00437599">
        <w:rPr>
          <w:b/>
        </w:rPr>
        <w:t>-</w:t>
      </w:r>
      <w:r w:rsidR="009F0319" w:rsidRPr="00437599">
        <w:rPr>
          <w:b/>
        </w:rPr>
        <w:t xml:space="preserve"> Hasta: </w:t>
      </w:r>
      <w:r w:rsidR="009F0319">
        <w:t>Seleccione el rango de vigencias adeudadas</w:t>
      </w:r>
      <w:r w:rsidR="002001E5">
        <w:t>.</w:t>
      </w:r>
      <w:r w:rsidR="00F91F98">
        <w:t xml:space="preserve"> </w:t>
      </w:r>
    </w:p>
    <w:p w:rsidR="002001E5" w:rsidRDefault="002001E5" w:rsidP="00437599">
      <w:pPr>
        <w:pStyle w:val="Prrafodelista"/>
        <w:numPr>
          <w:ilvl w:val="0"/>
          <w:numId w:val="5"/>
        </w:numPr>
      </w:pPr>
      <w:r w:rsidRPr="00437599">
        <w:rPr>
          <w:b/>
        </w:rPr>
        <w:t>Monto Desde – Hasta:</w:t>
      </w:r>
      <w:r>
        <w:t xml:space="preserve"> Digite el rango de la deuda.</w:t>
      </w:r>
      <w:r w:rsidR="00437599">
        <w:t xml:space="preserve"> Este campo es opcional. Si no registra aquí ninguna información, en el control se asignaran las placas que cumplan con los demás parámetros </w:t>
      </w:r>
      <w:r w:rsidR="00F91F98">
        <w:t>sin tener en cuenta el valor de su deuda.</w:t>
      </w:r>
    </w:p>
    <w:p w:rsidR="00841DCC" w:rsidRDefault="002001E5" w:rsidP="00437599">
      <w:pPr>
        <w:pStyle w:val="Prrafodelista"/>
        <w:numPr>
          <w:ilvl w:val="0"/>
          <w:numId w:val="5"/>
        </w:numPr>
      </w:pPr>
      <w:r w:rsidRPr="00437599">
        <w:rPr>
          <w:b/>
        </w:rPr>
        <w:t xml:space="preserve">Clase de Vehículo: </w:t>
      </w:r>
      <w:r>
        <w:t xml:space="preserve">seleccione la clase de </w:t>
      </w:r>
      <w:r w:rsidR="00437599">
        <w:t>vehículo</w:t>
      </w:r>
    </w:p>
    <w:p w:rsidR="002001E5" w:rsidRDefault="002001E5" w:rsidP="00437599">
      <w:pPr>
        <w:pStyle w:val="Prrafodelista"/>
        <w:numPr>
          <w:ilvl w:val="0"/>
          <w:numId w:val="5"/>
        </w:numPr>
      </w:pPr>
      <w:r w:rsidRPr="00437599">
        <w:rPr>
          <w:b/>
        </w:rPr>
        <w:t>Placa:</w:t>
      </w:r>
      <w:r>
        <w:t xml:space="preserve"> Digite el </w:t>
      </w:r>
      <w:r w:rsidR="00437599">
        <w:t>número</w:t>
      </w:r>
      <w:r>
        <w:t xml:space="preserve"> de la placa, si desea crear un control para un </w:t>
      </w:r>
      <w:r w:rsidR="00437599">
        <w:t>vehículo</w:t>
      </w:r>
      <w:r>
        <w:t xml:space="preserve"> especifico.</w:t>
      </w:r>
      <w:r w:rsidR="00437599">
        <w:t xml:space="preserve"> Este campo es opcional.</w:t>
      </w:r>
      <w:r w:rsidR="00F91F98">
        <w:t xml:space="preserve"> Si no registra aquí ninguna información, se asignaran al control las placas que cumplan con los demás parámetros.</w:t>
      </w:r>
    </w:p>
    <w:p w:rsidR="007A4EB0" w:rsidRDefault="007A4EB0" w:rsidP="00723A2F"/>
    <w:p w:rsidR="00CD51D6" w:rsidRDefault="00FB7CCF" w:rsidP="00723A2F">
      <w:r>
        <w:t xml:space="preserve">Digitada toda esta información, haga clic en el botón </w:t>
      </w:r>
      <w:r w:rsidRPr="00FB7CCF">
        <w:rPr>
          <w:bdr w:val="single" w:sz="4" w:space="0" w:color="auto"/>
          <w:shd w:val="clear" w:color="auto" w:fill="F8F8F8"/>
        </w:rPr>
        <w:t xml:space="preserve">Registrar </w:t>
      </w:r>
      <w:r w:rsidR="0047728B" w:rsidRPr="00FB7CCF">
        <w:rPr>
          <w:bdr w:val="single" w:sz="4" w:space="0" w:color="auto"/>
          <w:shd w:val="clear" w:color="auto" w:fill="F8F8F8"/>
        </w:rPr>
        <w:t>Parámetros</w:t>
      </w:r>
      <w:r w:rsidR="0047728B" w:rsidRPr="0047728B">
        <w:t>.</w:t>
      </w:r>
      <w:r w:rsidR="00D10520">
        <w:t xml:space="preserve"> </w:t>
      </w:r>
      <w:r w:rsidR="00CD51D6">
        <w:t>Se</w:t>
      </w:r>
      <w:r w:rsidR="007A4EB0">
        <w:t xml:space="preserve"> mostrará un mensaje confirmando la creación del control, y de inmediato un mensaje donde usted debe indicar si desea procesar</w:t>
      </w:r>
      <w:r w:rsidR="00CD51D6">
        <w:t>lo (Ver figura 5.)</w:t>
      </w:r>
    </w:p>
    <w:p w:rsidR="00CD51D6" w:rsidRDefault="00CD51D6" w:rsidP="00CD51D6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D95AEE" wp14:editId="108243CA">
            <wp:extent cx="2831910" cy="945633"/>
            <wp:effectExtent l="0" t="0" r="6985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14" cy="94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D6" w:rsidRDefault="00CD51D6" w:rsidP="00CD51D6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5</w:t>
      </w:r>
      <w:r>
        <w:fldChar w:fldCharType="end"/>
      </w:r>
      <w:r>
        <w:t>. Procesar Control Creado.</w:t>
      </w:r>
    </w:p>
    <w:p w:rsidR="00617B15" w:rsidRPr="00B5597D" w:rsidRDefault="00617B15" w:rsidP="00B5597D"/>
    <w:p w:rsidR="00CD51D6" w:rsidRPr="008E5E13" w:rsidRDefault="008E5E13" w:rsidP="008E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line="240" w:lineRule="auto"/>
        <w:jc w:val="center"/>
        <w:rPr>
          <w:i/>
          <w:color w:val="7F7F7F" w:themeColor="text1" w:themeTint="80"/>
          <w:sz w:val="18"/>
          <w:lang w:val="es-CO"/>
        </w:rPr>
      </w:pPr>
      <w:r w:rsidRPr="008E5E13">
        <w:rPr>
          <w:i/>
          <w:color w:val="7F7F7F" w:themeColor="text1" w:themeTint="80"/>
          <w:sz w:val="18"/>
          <w:lang w:val="es-CO"/>
        </w:rPr>
        <w:t>Cuando se procesa un control, las placas que pertenecen a este se les inicia un proceso de cobro persuasivo.</w:t>
      </w:r>
    </w:p>
    <w:p w:rsidR="004128A9" w:rsidRPr="00B5597D" w:rsidRDefault="004128A9" w:rsidP="00B5597D"/>
    <w:p w:rsidR="00F91F98" w:rsidRPr="00B5597D" w:rsidRDefault="006564BC" w:rsidP="00B5597D">
      <w:r w:rsidRPr="00B5597D">
        <w:t xml:space="preserve">El </w:t>
      </w:r>
      <w:r w:rsidR="00B5597D" w:rsidRPr="00B5597D">
        <w:t xml:space="preserve">registro del </w:t>
      </w:r>
      <w:r w:rsidRPr="00B5597D">
        <w:t>control creado, será visualizado en la tabla presentada en la figura</w:t>
      </w:r>
      <w:r w:rsidR="007F4A34" w:rsidRPr="00B5597D">
        <w:t xml:space="preserve"> 2 de la siguiente manera:</w:t>
      </w:r>
    </w:p>
    <w:p w:rsidR="00B5597D" w:rsidRPr="00B5597D" w:rsidRDefault="00B5597D" w:rsidP="00B5597D"/>
    <w:p w:rsidR="00B5597D" w:rsidRDefault="007A4EB0" w:rsidP="00B5597D">
      <w:pPr>
        <w:keepNext/>
      </w:pPr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706F625D" wp14:editId="7C1D7CA6">
                <wp:extent cx="6578221" cy="1262417"/>
                <wp:effectExtent l="0" t="0" r="13335" b="13970"/>
                <wp:docPr id="47" name="4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221" cy="1262417"/>
                          <a:chOff x="0" y="0"/>
                          <a:chExt cx="6578221" cy="1262417"/>
                        </a:xfrm>
                      </wpg:grpSpPr>
                      <wpg:grpSp>
                        <wpg:cNvPr id="46" name="46 Grupo"/>
                        <wpg:cNvGrpSpPr/>
                        <wpg:grpSpPr>
                          <a:xfrm>
                            <a:off x="0" y="0"/>
                            <a:ext cx="6578221" cy="1262417"/>
                            <a:chOff x="0" y="0"/>
                            <a:chExt cx="6579101" cy="1262419"/>
                          </a:xfrm>
                        </wpg:grpSpPr>
                        <wpg:grpSp>
                          <wpg:cNvPr id="30" name="30 Grupo"/>
                          <wpg:cNvGrpSpPr/>
                          <wpg:grpSpPr>
                            <a:xfrm>
                              <a:off x="129654" y="443552"/>
                              <a:ext cx="6297939" cy="380365"/>
                              <a:chOff x="0" y="-268709"/>
                              <a:chExt cx="6298176" cy="380469"/>
                            </a:xfrm>
                          </wpg:grpSpPr>
                          <wps:wsp>
                            <wps:cNvPr id="18" name="18 Flecha abajo"/>
                            <wps:cNvSpPr/>
                            <wps:spPr>
                              <a:xfrm>
                                <a:off x="0" y="0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Flecha abajo"/>
                            <wps:cNvSpPr/>
                            <wps:spPr>
                              <a:xfrm flipV="1">
                                <a:off x="1903905" y="-268709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21 Flecha abajo"/>
                            <wps:cNvSpPr/>
                            <wps:spPr>
                              <a:xfrm>
                                <a:off x="1180531" y="0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25 Flecha abajo"/>
                            <wps:cNvSpPr/>
                            <wps:spPr>
                              <a:xfrm>
                                <a:off x="3043438" y="0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27 Flecha abajo"/>
                            <wps:cNvSpPr/>
                            <wps:spPr>
                              <a:xfrm>
                                <a:off x="5616054" y="0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29 Flecha abajo"/>
                            <wps:cNvSpPr/>
                            <wps:spPr>
                              <a:xfrm>
                                <a:off x="6148316" y="0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43 Flecha abajo"/>
                            <wps:cNvSpPr/>
                            <wps:spPr>
                              <a:xfrm flipV="1">
                                <a:off x="4496937" y="-268709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44 Flecha abajo"/>
                            <wps:cNvSpPr/>
                            <wps:spPr>
                              <a:xfrm flipV="1">
                                <a:off x="538938" y="-268709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45 Flecha abajo"/>
                            <wps:cNvSpPr/>
                            <wps:spPr>
                              <a:xfrm flipV="1">
                                <a:off x="5957063" y="-268709"/>
                                <a:ext cx="149860" cy="111760"/>
                              </a:xfrm>
                              <a:prstGeom prst="downArrow">
                                <a:avLst>
                                  <a:gd name="adj1" fmla="val 65424"/>
                                  <a:gd name="adj2" fmla="val 50000"/>
                                </a:avLst>
                              </a:prstGeom>
                              <a:solidFill>
                                <a:srgbClr val="0047AC"/>
                              </a:solidFill>
                              <a:ln>
                                <a:solidFill>
                                  <a:srgbClr val="0047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39 Grupo"/>
                          <wpg:cNvGrpSpPr/>
                          <wpg:grpSpPr>
                            <a:xfrm>
                              <a:off x="0" y="0"/>
                              <a:ext cx="6579101" cy="1262419"/>
                              <a:chOff x="-7561" y="-867014"/>
                              <a:chExt cx="7290153" cy="1262619"/>
                            </a:xfrm>
                          </wpg:grpSpPr>
                          <wps:wsp>
                            <wps:cNvPr id="32" name="32 Cuadro de texto"/>
                            <wps:cNvSpPr txBox="1"/>
                            <wps:spPr>
                              <a:xfrm>
                                <a:off x="-7561" y="0"/>
                                <a:ext cx="470535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A34" w:rsidRPr="007A4EB0" w:rsidRDefault="007F4A34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A4EB0">
                                    <w:rPr>
                                      <w:sz w:val="14"/>
                                      <w:szCs w:val="14"/>
                                    </w:rPr>
                                    <w:t>Código del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33 Cuadro de texto"/>
                            <wps:cNvSpPr txBox="1"/>
                            <wps:spPr>
                              <a:xfrm>
                                <a:off x="585191" y="-867014"/>
                                <a:ext cx="470535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A4EB0">
                                    <w:rPr>
                                      <w:sz w:val="14"/>
                                      <w:szCs w:val="14"/>
                                    </w:rPr>
                                    <w:t>Usuario que crea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34 Cuadro de texto"/>
                            <wps:cNvSpPr txBox="1"/>
                            <wps:spPr>
                              <a:xfrm>
                                <a:off x="1292474" y="0"/>
                                <a:ext cx="470535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A4EB0">
                                    <w:rPr>
                                      <w:sz w:val="14"/>
                                      <w:szCs w:val="14"/>
                                    </w:rPr>
                                    <w:t>Fecha de Creación del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35 Cuadro de texto"/>
                            <wps:cNvSpPr txBox="1"/>
                            <wps:spPr>
                              <a:xfrm>
                                <a:off x="2089754" y="-859809"/>
                                <a:ext cx="470535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A4EB0">
                                    <w:rPr>
                                      <w:sz w:val="14"/>
                                      <w:szCs w:val="14"/>
                                    </w:rPr>
                                    <w:t>Vigencia Inicial -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36 Cuadro de texto"/>
                            <wps:cNvSpPr txBox="1"/>
                            <wps:spPr>
                              <a:xfrm>
                                <a:off x="4965725" y="-853120"/>
                                <a:ext cx="470535" cy="395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A4EB0">
                                    <w:rPr>
                                      <w:sz w:val="14"/>
                                      <w:szCs w:val="14"/>
                                    </w:rPr>
                                    <w:t>Clase de Vehículo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37 Cuadro de texto"/>
                            <wps:cNvSpPr txBox="1"/>
                            <wps:spPr>
                              <a:xfrm>
                                <a:off x="3361017" y="0"/>
                                <a:ext cx="470535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A4EB0">
                                    <w:rPr>
                                      <w:sz w:val="14"/>
                                      <w:szCs w:val="14"/>
                                    </w:rPr>
                                    <w:t>Monto Inicial -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38 Cuadro de texto"/>
                            <wps:cNvSpPr txBox="1"/>
                            <wps:spPr>
                              <a:xfrm>
                                <a:off x="6205819" y="0"/>
                                <a:ext cx="470534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A4EB0">
                                    <w:rPr>
                                      <w:sz w:val="14"/>
                                      <w:szCs w:val="14"/>
                                    </w:rPr>
                                    <w:t>Placa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41 Cuadro de texto"/>
                            <wps:cNvSpPr txBox="1"/>
                            <wps:spPr>
                              <a:xfrm>
                                <a:off x="6577862" y="-859809"/>
                                <a:ext cx="470534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Procesar Placas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42 Cuadro de texto"/>
                            <wps:cNvSpPr txBox="1"/>
                            <wps:spPr>
                              <a:xfrm>
                                <a:off x="6812058" y="0"/>
                                <a:ext cx="470534" cy="39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EB0" w:rsidRPr="007A4EB0" w:rsidRDefault="007A4EB0" w:rsidP="007F4A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Ver detalle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4" y="552734"/>
                            <a:ext cx="6400800" cy="150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47 Grupo" o:spid="_x0000_s1032" style="width:517.95pt;height:99.4pt;mso-position-horizontal-relative:char;mso-position-vertical-relative:line" coordsize="65782,12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">
                <v:group id="46 Grupo" o:spid="_x0000_s1033" style="position:absolute;width:65782;height:12624" coordsize="65791,1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30 Grupo" o:spid="_x0000_s1034" style="position:absolute;left:1296;top:4435;width:62979;height:3804" coordorigin=",-2687" coordsize="62981,3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8 Flecha abajo" o:spid="_x0000_s1035" type="#_x0000_t67" style="position:absolute;width:1498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qEsYA&#10;AADbAAAADwAAAGRycy9kb3ducmV2LnhtbESPT0sDQQzF74LfYUjBm52t4h/WTksRBHsQbNVWb2En&#10;7izuZNadtN1+++YgeEt4L+/9Mp0PsTV76nOT2MFkXIAhrpJvuHbw/vZ0eQ8mC7LHNjE5OFKG+ez8&#10;bIqlTwde0X4ttdEQziU6CCJdaW2uAkXM49QRq/ad+oiia19b3+NBw2Nrr4ri1kZsWBsCdvQYqPpZ&#10;76KD5XD3Ka+LsP3Y/H7tXvzx5lpk6dzFaFg8gBEa5N/8d/3sFV9h9RcdwM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GqEsYAAADbAAAADwAAAAAAAAAAAAAAAACYAgAAZHJz&#10;L2Rvd25yZXYueG1sUEsFBgAAAAAEAAQA9QAAAIsDAAAAAA==&#10;" adj="10800,3734" fillcolor="#0047ac" strokecolor="#0047ac" strokeweight="2pt"/>
                    <v:shape id="20 Flecha abajo" o:spid="_x0000_s1036" type="#_x0000_t67" style="position:absolute;left:19039;top:-2687;width:1498;height:111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ycsIA&#10;AADbAAAADwAAAGRycy9kb3ducmV2LnhtbESPwWrDMAyG74O+g1Fht9VpDiVkcUoZFHIo69b0AUSs&#10;JVljOcRuk739dBjsKH79n/QV+8UN6kFT6D0b2G4SUMSNtz23Bq718SUDFSKyxcEzGfihAPty9VRg&#10;bv3Mn/S4xFYJhEOOBroYx1zr0HTkMGz8SCzZl58cRhmnVtsJZ4G7QadJstMOe5YLHY701lFzu9yd&#10;UJr2VvfJ+ZC6rHqvTjV9f3gy5nm9HF5BRVri//Jfu7IGUvleXMQDd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6PJywgAAANsAAAAPAAAAAAAAAAAAAAAAAJgCAABkcnMvZG93&#10;bnJldi54bWxQSwUGAAAAAAQABAD1AAAAhwMAAAAA&#10;" adj="10800,3734" fillcolor="#0047ac" strokecolor="#0047ac" strokeweight="2pt"/>
                    <v:shape id="21 Flecha abajo" o:spid="_x0000_s1037" type="#_x0000_t67" style="position:absolute;left:11805;width:1498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JMsYA&#10;AADbAAAADwAAAGRycy9kb3ducmV2LnhtbESPzUoDQRCE74LvMLTgLZlNxBjWTEIQBHMQTMyft2an&#10;3Vnc6Vl3Osnm7Z1AwGNRVV9Rk1nna3WkNlaBDQz6GSjiItiKSwPrz9feGFQUZIt1YDJwpgiz6e3N&#10;BHMbTryk40pKlSAcczTgRJpc61g48hj7oSFO3ndoPUqSbalti6cE97UeZtlIe6w4LThs6MVR8bM6&#10;eAOL7mkvH3O322x/vw7v9vz4ILIw5v6umz+DEurkP3xtv1kDwwFcvqQfo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fJMsYAAADbAAAADwAAAAAAAAAAAAAAAACYAgAAZHJz&#10;L2Rvd25yZXYueG1sUEsFBgAAAAAEAAQA9QAAAIsDAAAAAA==&#10;" adj="10800,3734" fillcolor="#0047ac" strokecolor="#0047ac" strokeweight="2pt"/>
                    <v:shape id="25 Flecha abajo" o:spid="_x0000_s1038" type="#_x0000_t67" style="position:absolute;left:30434;width:1498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PMcYA&#10;AADbAAAADwAAAGRycy9kb3ducmV2LnhtbESPzUoDQRCE74LvMLTgzcyaEA1rJiEIgeQgaMyft2an&#10;3Vnc6dnsdJLN2zsBwWNRVV9R42nna3WiNlaBDTz2MlDERbAVlwbWn/OHEagoyBbrwGTgQhGmk9ub&#10;MeY2nPmDTispVYJwzNGAE2lyrWPhyGPshYY4ed+h9ShJtqW2LZ4T3Ne6n2VP2mPFacFhQ6+Oip/V&#10;0RtYds97eZ+53WZ7+Dq+2ctwILI05v6um72AEurkP/zXXlgD/SFcv6Qfo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zPMcYAAADbAAAADwAAAAAAAAAAAAAAAACYAgAAZHJz&#10;L2Rvd25yZXYueG1sUEsFBgAAAAAEAAQA9QAAAIsDAAAAAA==&#10;" adj="10800,3734" fillcolor="#0047ac" strokecolor="#0047ac" strokeweight="2pt"/>
                    <v:shape id="27 Flecha abajo" o:spid="_x0000_s1039" type="#_x0000_t67" style="position:absolute;left:56160;width:1499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L03cYA&#10;AADbAAAADwAAAGRycy9kb3ducmV2LnhtbESPzUoDQRCE74LvMLTgzcyaoAlrJiEIgeQgaMyft2an&#10;3Vnc6dnsdJLN2zsBwWNRVV9R42nna3WiNlaBDTz2MlDERbAVlwbWn/OHEagoyBbrwGTgQhGmk9ub&#10;MeY2nPmDTispVYJwzNGAE2lyrWPhyGPshYY4ed+h9ShJtqW2LZ4T3Ne6n2XP2mPFacFhQ6+Oip/V&#10;0RtYdsO9vM/cbrM9fB3f7OVpILI05v6um72AEurkP/zXXlgD/SFcv6Qfo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L03cYAAADbAAAADwAAAAAAAAAAAAAAAACYAgAAZHJz&#10;L2Rvd25yZXYueG1sUEsFBgAAAAAEAAQA9QAAAIsDAAAAAA==&#10;" adj="10800,3734" fillcolor="#0047ac" strokecolor="#0047ac" strokeweight="2pt"/>
                    <v:shape id="29 Flecha abajo" o:spid="_x0000_s1040" type="#_x0000_t67" style="position:absolute;left:61483;width:1498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HFNMYA&#10;AADbAAAADwAAAGRycy9kb3ducmV2LnhtbESPzWoCQRCE70LeYehAbnFWQxKzcRQRhHgIRBPzc2t2&#10;2p3FnZ51p9X17TOBgMeiqr6ixtPO1+pIbawCGxj0M1DERbAVlwY+3he3I1BRkC3WgcnAmSJMJ1e9&#10;MeY2nHhFx7WUKkE45mjAiTS51rFw5DH2Q0OcvG1oPUqSbalti6cE97UeZtmD9lhxWnDY0NxRsVsf&#10;vIFl9/gtbzP3tfnc/xxe7fn+TmRpzM11N3sGJdTJJfzffrEGhk/w9yX9AD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HFNMYAAADbAAAADwAAAAAAAAAAAAAAAACYAgAAZHJz&#10;L2Rvd25yZXYueG1sUEsFBgAAAAAEAAQA9QAAAIsDAAAAAA==&#10;" adj="10800,3734" fillcolor="#0047ac" strokecolor="#0047ac" strokeweight="2pt"/>
                    <v:shape id="43 Flecha abajo" o:spid="_x0000_s1041" type="#_x0000_t67" style="position:absolute;left:44969;top:-2687;width:1498;height:111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JpcIA&#10;AADbAAAADwAAAGRycy9kb3ducmV2LnhtbESP3YrCMBSE74V9h3AE7zT1B5FqLLIg9ELWtfUBDs2x&#10;rW1OShO1vv1mYWEvh5n5htklg2nFk3pXW1Ywn0UgiAuray4VXPPjdAPCeWSNrWVS8CYHyf5jtMNY&#10;2xdf6Jn5UgQIuxgVVN53sZSuqMigm9mOOHg32xv0Qfal1D2+Aty0chFFa2mw5rBQYUefFRVN9jCB&#10;UpRNXkfnw8Js0q/0lNP925JSk/Fw2ILwNPj/8F871QpWS/j9En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YmlwgAAANsAAAAPAAAAAAAAAAAAAAAAAJgCAABkcnMvZG93&#10;bnJldi54bWxQSwUGAAAAAAQABAD1AAAAhwMAAAAA&#10;" adj="10800,3734" fillcolor="#0047ac" strokecolor="#0047ac" strokeweight="2pt"/>
                    <v:shape id="44 Flecha abajo" o:spid="_x0000_s1042" type="#_x0000_t67" style="position:absolute;left:5389;top:-2687;width:1498;height:111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R0b4A&#10;AADbAAAADwAAAGRycy9kb3ducmV2LnhtbESPzQrCMBCE74LvEFbwpqkiItUoIgg9iH/1AZZmbavN&#10;pjRR69sbQfA4zMw3zGLVmko8qXGlZQWjYQSCOLO65FzBJd0OZiCcR9ZYWSYFb3KwWnY7C4y1ffGJ&#10;nmefiwBhF6OCwvs6ltJlBRl0Q1sTB+9qG4M+yCaXusFXgJtKjqNoKg2WHBYKrGlTUHY/P0ygZPk9&#10;LaPDemxmyT7ZpXQ7WlKq32vXcxCeWv8P/9qJVjCZwP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MEdG+AAAA2wAAAA8AAAAAAAAAAAAAAAAAmAIAAGRycy9kb3ducmV2&#10;LnhtbFBLBQYAAAAABAAEAPUAAACDAwAAAAA=&#10;" adj="10800,3734" fillcolor="#0047ac" strokecolor="#0047ac" strokeweight="2pt"/>
                    <v:shape id="45 Flecha abajo" o:spid="_x0000_s1043" type="#_x0000_t67" style="position:absolute;left:59570;top:-2687;width:1499;height:111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0SsIA&#10;AADbAAAADwAAAGRycy9kb3ducmV2LnhtbESP0YrCMBRE34X9h3AF3zRVVKQaiywIfZB1bf2AS3Nt&#10;a5ub0kStf79ZWNjHYWbOMLtkMK14Uu9qywrmswgEcWF1zaWCa36cbkA4j6yxtUwK3uQg2X+Mdhhr&#10;++ILPTNfigBhF6OCyvsultIVFRl0M9sRB+9me4M+yL6UusdXgJtWLqJoLQ3WHBYq7OizoqLJHiZQ&#10;irLJ6+h8WJhN+pWecrp/W1JqMh4OWxCeBv8f/munWsFyBb9fw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LRKwgAAANsAAAAPAAAAAAAAAAAAAAAAAJgCAABkcnMvZG93&#10;bnJldi54bWxQSwUGAAAAAAQABAD1AAAAhwMAAAAA&#10;" adj="10800,3734" fillcolor="#0047ac" strokecolor="#0047ac" strokeweight="2pt"/>
                  </v:group>
                  <v:group id="39 Grupo" o:spid="_x0000_s1044" style="position:absolute;width:65791;height:12624" coordorigin="-75,-8670" coordsize="72901,12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32 Cuadro de texto" o:spid="_x0000_s1045" type="#_x0000_t202" style="position:absolute;left:-75;width:4704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KXRsYA&#10;AADbAAAADwAAAGRycy9kb3ducmV2LnhtbESP3WrCQBSE7wXfYTlCb0Q3VdSSukopKS3FHxr7AIfs&#10;MYlmz4bs1qR9+q4geDnMzDfMct2ZSlyocaVlBY/jCARxZnXJuYLvw9voCYTzyBory6TglxysV/3e&#10;EmNtW/6iS+pzESDsYlRQeF/HUrqsIINubGvi4B1tY9AH2eRSN9gGuKnkJIrm0mDJYaHAml4Lys7p&#10;j1FAZbtPttNhMtsln7Q4bw5/7/ak1MOge3kG4anz9/Ct/aEVTCdw/RJ+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KXRsYAAADbAAAADwAAAAAAAAAAAAAAAACYAgAAZHJz&#10;L2Rvd25yZXYueG1sUEsFBgAAAAAEAAQA9QAAAIsDAAAAAA==&#10;" fillcolor="white [3201]" strokeweight=".5pt">
                      <v:textbox inset="0,0,0,0">
                        <w:txbxContent>
                          <w:p w:rsidR="007F4A34" w:rsidRPr="007A4EB0" w:rsidRDefault="007F4A34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4EB0">
                              <w:rPr>
                                <w:sz w:val="14"/>
                                <w:szCs w:val="14"/>
                              </w:rPr>
                              <w:t>Código del control</w:t>
                            </w:r>
                          </w:p>
                        </w:txbxContent>
                      </v:textbox>
                    </v:shape>
                    <v:shape id="33 Cuadro de texto" o:spid="_x0000_s1046" type="#_x0000_t202" style="position:absolute;left:5851;top:-8670;width:4706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y3cYA&#10;AADbAAAADwAAAGRycy9kb3ducmV2LnhtbESP0WrCQBRE34X+w3ILvohuatCW6CpSUpTSWtR+wCV7&#10;TaLZuyG7NWm/visIPg4zc4aZLztTiQs1rrSs4GkUgSDOrC45V/B9eBu+gHAeWWNlmRT8koPl4qE3&#10;x0Tblnd02ftcBAi7BBUU3teJlC4ryKAb2Zo4eEfbGPRBNrnUDbYBbio5jqKpNFhyWCiwpteCsvP+&#10;xyigsv1KP+NBOtmm7/R8/jj8re1Jqf5jt5qB8NT5e/jW3mgFcQzX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4y3cYAAADbAAAADwAAAAAAAAAAAAAAAACYAgAAZHJz&#10;L2Rvd25yZXYueG1sUEsFBgAAAAAEAAQA9QAAAIs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4EB0">
                              <w:rPr>
                                <w:sz w:val="14"/>
                                <w:szCs w:val="14"/>
                              </w:rPr>
                              <w:t>Usuario que crea Control</w:t>
                            </w:r>
                          </w:p>
                        </w:txbxContent>
                      </v:textbox>
                    </v:shape>
                    <v:shape id="34 Cuadro de texto" o:spid="_x0000_s1047" type="#_x0000_t202" style="position:absolute;left:12924;width:4706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eqqcYA&#10;AADbAAAADwAAAGRycy9kb3ducmV2LnhtbESP0WrCQBRE34X+w3ILvhTdWK1K6ipSUhRpK2o/4JK9&#10;TVKzd0N2NbFf7woFH4eZOcPMFq0pxZlqV1hWMOhHIIhTqwvOFHwf3ntTEM4jaywtk4ILOVjMHzoz&#10;jLVteEfnvc9EgLCLUUHufRVL6dKcDLq+rYiD92Nrgz7IOpO6xibATSmfo2gsDRYcFnKs6C2n9Lg/&#10;GQVUNNvkc/iUvHwlG5ocPw5/K/urVPexXb6C8NT6e/i/vdYKhiO4fQ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eqqcYAAADbAAAADwAAAAAAAAAAAAAAAACYAgAAZHJz&#10;L2Rvd25yZXYueG1sUEsFBgAAAAAEAAQA9QAAAIs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4EB0">
                              <w:rPr>
                                <w:sz w:val="14"/>
                                <w:szCs w:val="14"/>
                              </w:rPr>
                              <w:t>Fecha de Creación del control</w:t>
                            </w:r>
                          </w:p>
                        </w:txbxContent>
                      </v:textbox>
                    </v:shape>
                    <v:shape id="35 Cuadro de texto" o:spid="_x0000_s1048" type="#_x0000_t202" style="position:absolute;left:20897;top:-8598;width:4705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sPMsYA&#10;AADbAAAADwAAAGRycy9kb3ducmV2LnhtbESP0WrCQBRE34X+w3ILfRHdVLFKdJUiKRWxLUY/4JK9&#10;TVKzd0N2a9J+vSsIPg4zc4ZZrDpTiTM1rrSs4HkYgSDOrC45V3A8vA1mIJxH1lhZJgV/5GC1fOgt&#10;MNa25T2dU5+LAGEXo4LC+zqW0mUFGXRDWxMH79s2Bn2QTS51g22Am0qOouhFGiw5LBRY07qg7JT+&#10;GgVUtl/Jx7ifTD6TLU1Pu8P/u/1R6umxe52D8NT5e/jW3mgF4wlcv4Qf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sPMsYAAADbAAAADwAAAAAAAAAAAAAAAACYAgAAZHJz&#10;L2Rvd25yZXYueG1sUEsFBgAAAAAEAAQA9QAAAIs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4EB0">
                              <w:rPr>
                                <w:sz w:val="14"/>
                                <w:szCs w:val="14"/>
                              </w:rPr>
                              <w:t>Vigencia Inicial - Final</w:t>
                            </w:r>
                          </w:p>
                        </w:txbxContent>
                      </v:textbox>
                    </v:shape>
                    <v:shape id="36 Cuadro de texto" o:spid="_x0000_s1049" type="#_x0000_t202" style="position:absolute;left:49657;top:-8531;width:4705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RRcYA&#10;AADbAAAADwAAAGRycy9kb3ducmV2LnhtbESP3WrCQBSE74W+w3IKvRHdVPGH6CpFUipiW4w+wCF7&#10;mqRmz4bs1qR9elcoeDnMzDfMct2ZSlyocaVlBc/DCARxZnXJuYLT8XUwB+E8ssbKMin4JQfr1UNv&#10;ibG2LR/okvpcBAi7GBUU3texlC4ryKAb2po4eF+2MeiDbHKpG2wD3FRyFEVTabDksFBgTZuCsnP6&#10;YxRQ2X4m7+N+MvlIdjQ7749/b/ZbqafH7mUBwlPn7+H/9lYrGE/h9iX8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mRRcYAAADbAAAADwAAAAAAAAAAAAAAAACYAgAAZHJz&#10;L2Rvd25yZXYueG1sUEsFBgAAAAAEAAQA9QAAAIs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4EB0">
                              <w:rPr>
                                <w:sz w:val="14"/>
                                <w:szCs w:val="14"/>
                              </w:rPr>
                              <w:t>Clase de Vehículo</w:t>
                            </w:r>
                          </w:p>
                        </w:txbxContent>
                      </v:textbox>
                    </v:shape>
                    <v:shape id="37 Cuadro de texto" o:spid="_x0000_s1050" type="#_x0000_t202" style="position:absolute;left:33610;width:4705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U03sYA&#10;AADbAAAADwAAAGRycy9kb3ducmV2LnhtbESP0WrCQBRE3wX/YblCX0Q3rWhKdBUpKS1FW9R+wCV7&#10;TaLZuyG7NWm/visIPg4zc4ZZrDpTiQs1rrSs4HEcgSDOrC45V/B9eB09g3AeWWNlmRT8koPVst9b&#10;YKJtyzu67H0uAoRdggoK7+tESpcVZNCNbU0cvKNtDPogm1zqBtsAN5V8iqKZNFhyWCiwppeCsvP+&#10;xyigsv1Kt5NhOv1MPyg+bw5/b/ak1MOgW89BeOr8PXxrv2sFkxi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U03sYAAADbAAAADwAAAAAAAAAAAAAAAACYAgAAZHJz&#10;L2Rvd25yZXYueG1sUEsFBgAAAAAEAAQA9QAAAIs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4EB0">
                              <w:rPr>
                                <w:sz w:val="14"/>
                                <w:szCs w:val="14"/>
                              </w:rPr>
                              <w:t>Monto Inicial - Final</w:t>
                            </w:r>
                          </w:p>
                        </w:txbxContent>
                      </v:textbox>
                    </v:shape>
                    <v:shape id="38 Cuadro de texto" o:spid="_x0000_s1051" type="#_x0000_t202" style="position:absolute;left:62058;width:4705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grMMA&#10;AADbAAAADwAAAGRycy9kb3ducmV2LnhtbERP3WrCMBS+F/YO4Qi7EU1VnKOaFpGODXEbUx/g0Bzb&#10;zuakNJnt9vTLheDlx/e/TntTiyu1rrKsYDqJQBDnVldcKDgdX8bPIJxH1lhbJgW/5CBNHgZrjLXt&#10;+IuuB1+IEMIuRgWl900spctLMugmtiEO3Nm2Bn2AbSF1i10IN7WcRdGTNFhxaCixoW1J+eXwYxRQ&#10;1X1m7/NRtvjIdrS87I9/r/Zbqcdhv1mB8NT7u/jmftMK5mFs+BJ+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qgrMMAAADbAAAADwAAAAAAAAAAAAAAAACYAgAAZHJzL2Rv&#10;d25yZXYueG1sUEsFBgAAAAAEAAQA9QAAAIg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A4EB0">
                              <w:rPr>
                                <w:sz w:val="14"/>
                                <w:szCs w:val="14"/>
                              </w:rPr>
                              <w:t>Placa</w:t>
                            </w:r>
                          </w:p>
                        </w:txbxContent>
                      </v:textbox>
                    </v:shape>
                    <v:shape id="41 Cuadro de texto" o:spid="_x0000_s1052" type="#_x0000_t202" style="position:absolute;left:65778;top:-8598;width:4705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Z6TMYA&#10;AADbAAAADwAAAGRycy9kb3ducmV2LnhtbESP0WrCQBRE34X+w3ILfSm6sVqV1FVEUhRpK2o/4JK9&#10;TVKzd0N2a6Jf7woFH4eZOcNM560pxYlqV1hW0O9FIIhTqwvOFHwf3rsTEM4jaywtk4IzOZjPHjpT&#10;jLVteEenvc9EgLCLUUHufRVL6dKcDLqerYiD92Nrgz7IOpO6xibATSlfomgkDRYcFnKsaJlTetz/&#10;GQVUNNvkc/CcvH4lGxofPw6Xlf1V6umxXbyB8NT6e/i/vdYKhn2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4Z6TMYAAADbAAAADwAAAAAAAAAAAAAAAACYAgAAZHJz&#10;L2Rvd25yZXYueG1sUEsFBgAAAAAEAAQA9QAAAIs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Procesar Placas</w:t>
                            </w:r>
                          </w:p>
                        </w:txbxContent>
                      </v:textbox>
                    </v:shape>
                    <v:shape id="42 Cuadro de texto" o:spid="_x0000_s1053" type="#_x0000_t202" style="position:absolute;left:68120;width:4705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TkO8YA&#10;AADbAAAADwAAAGRycy9kb3ducmV2LnhtbESP3WrCQBSE74W+w3IKvSm68acqqatISVGkrah9gEP2&#10;NEnNng3ZrYk+vSsUvBxm5htmtmhNKU5Uu8Kygn4vAkGcWl1wpuD78N6dgnAeWWNpmRScycFi/tCZ&#10;Yaxtwzs67X0mAoRdjApy76tYSpfmZND1bEUcvB9bG/RB1pnUNTYBbko5iKKxNFhwWMixorec0uP+&#10;zyigotkmn8Pn5OUr2dDk+HG4rOyvUk+P7fIVhKfW38P/7bVWMBrA7Uv4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TkO8YAAADbAAAADwAAAAAAAAAAAAAAAACYAgAAZHJz&#10;L2Rvd25yZXYueG1sUEsFBgAAAAAEAAQA9QAAAIsDAAAAAA==&#10;" fillcolor="white [3201]" strokeweight=".5pt">
                      <v:textbox inset="0,0,0,0">
                        <w:txbxContent>
                          <w:p w:rsidR="007A4EB0" w:rsidRPr="007A4EB0" w:rsidRDefault="007A4EB0" w:rsidP="007F4A34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Ver detalle</w:t>
                            </w:r>
                          </w:p>
                        </w:txbxContent>
                      </v:textbox>
                    </v:shape>
                  </v:group>
                </v:group>
                <v:shape id="Imagen 19" o:spid="_x0000_s1054" type="#_x0000_t75" style="position:absolute;left:68;top:5527;width:64008;height:1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qdJe9AAAA2wAAAA8AAABkcnMvZG93bnJldi54bWxET70KwjAQ3gXfIZzgpqlFRKtRRFF0cPBn&#10;cDyasy02l9JErW9vBMHtPr7fmy0aU4on1a6wrGDQj0AQp1YXnCm4nDe9MQjnkTWWlknBmxws5u3W&#10;DBNtX3yk58lnIoSwS1BB7n2VSOnSnAy6vq2IA3eztUEfYJ1JXeMrhJtSxlE0kgYLDg05VrTKKb2f&#10;HkaBxHh8q/bba3xY2+NyWOImPaBS3U6znILw1Pi/+Ofe6TB/At9fwgFy/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mp0l70AAADbAAAADwAAAAAAAAAAAAAAAACfAgAAZHJz&#10;L2Rvd25yZXYueG1sUEsFBgAAAAAEAAQA9wAAAIkDAAAAAA=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:rsidR="007A4EB0" w:rsidRDefault="00B5597D" w:rsidP="00B5597D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6</w:t>
      </w:r>
      <w:r>
        <w:fldChar w:fldCharType="end"/>
      </w:r>
      <w:r>
        <w:t>. Campos de la Lista Control persuasivo</w:t>
      </w:r>
    </w:p>
    <w:p w:rsidR="006F3F8E" w:rsidRDefault="006F3F8E" w:rsidP="00FB2976"/>
    <w:p w:rsidR="00D957BD" w:rsidRDefault="00FB2976" w:rsidP="00FB2976">
      <w:r>
        <w:t xml:space="preserve">Si no procesa el control al momento de crearlo, el </w:t>
      </w:r>
      <w:proofErr w:type="gramStart"/>
      <w:r>
        <w:t xml:space="preserve">botón </w:t>
      </w:r>
      <w:r w:rsidRPr="00FB2976">
        <w:rPr>
          <w:color w:val="F8F8F8"/>
          <w:bdr w:val="single" w:sz="4" w:space="0" w:color="auto"/>
          <w:shd w:val="clear" w:color="auto" w:fill="F8F8F8"/>
        </w:rPr>
        <w:t>.</w:t>
      </w:r>
      <w:proofErr w:type="gramEnd"/>
      <w:r w:rsidRPr="00FB2976">
        <w:rPr>
          <w:bdr w:val="single" w:sz="4" w:space="0" w:color="auto"/>
          <w:shd w:val="clear" w:color="auto" w:fill="F8F8F8"/>
        </w:rPr>
        <w:t>*</w:t>
      </w:r>
      <w:r w:rsidRPr="00FB2976">
        <w:rPr>
          <w:color w:val="F8F8F8"/>
          <w:bdr w:val="single" w:sz="4" w:space="0" w:color="auto"/>
          <w:shd w:val="clear" w:color="auto" w:fill="F8F8F8"/>
        </w:rPr>
        <w:t>.</w:t>
      </w:r>
      <w:r>
        <w:t xml:space="preserve"> </w:t>
      </w:r>
      <w:proofErr w:type="gramStart"/>
      <w:r>
        <w:t>le</w:t>
      </w:r>
      <w:proofErr w:type="gramEnd"/>
      <w:r>
        <w:t xml:space="preserve"> permitirá hacerlo.</w:t>
      </w:r>
    </w:p>
    <w:p w:rsidR="00DA092F" w:rsidRPr="00DA092F" w:rsidRDefault="00DA092F" w:rsidP="00DA092F"/>
    <w:p w:rsidR="00B64C31" w:rsidRDefault="00B64C31" w:rsidP="00B64C31">
      <w:pPr>
        <w:pStyle w:val="Ttulo1"/>
      </w:pPr>
      <w:bookmarkStart w:id="9" w:name="_Toc403658872"/>
      <w:r>
        <w:t>VER PLACAS PROCESADAS</w:t>
      </w:r>
      <w:bookmarkEnd w:id="9"/>
    </w:p>
    <w:p w:rsidR="00B64C31" w:rsidRDefault="00B64C31" w:rsidP="00FB2976"/>
    <w:p w:rsidR="00D957BD" w:rsidRDefault="00D957BD" w:rsidP="00FB2976">
      <w:r>
        <w:t xml:space="preserve">Con el </w:t>
      </w:r>
      <w:proofErr w:type="gramStart"/>
      <w:r>
        <w:t xml:space="preserve">botón </w:t>
      </w:r>
      <w:r w:rsidRPr="00D957BD">
        <w:rPr>
          <w:color w:val="F8F8F8"/>
          <w:bdr w:val="single" w:sz="4" w:space="0" w:color="auto"/>
          <w:shd w:val="clear" w:color="auto" w:fill="F8F8F8"/>
        </w:rPr>
        <w:t>.</w:t>
      </w:r>
      <w:proofErr w:type="gramEnd"/>
      <w:r w:rsidRPr="00D957BD">
        <w:rPr>
          <w:bdr w:val="single" w:sz="4" w:space="0" w:color="auto"/>
          <w:shd w:val="clear" w:color="auto" w:fill="F8F8F8"/>
        </w:rPr>
        <w:t>+</w:t>
      </w:r>
      <w:r w:rsidRPr="00D957BD">
        <w:rPr>
          <w:color w:val="F8F8F8"/>
          <w:bdr w:val="single" w:sz="4" w:space="0" w:color="auto"/>
          <w:shd w:val="clear" w:color="auto" w:fill="F8F8F8"/>
        </w:rPr>
        <w:t>.</w:t>
      </w:r>
      <w:r w:rsidRPr="00D957BD">
        <w:t xml:space="preserve"> </w:t>
      </w:r>
      <w:proofErr w:type="gramStart"/>
      <w:r w:rsidR="00F203E3">
        <w:t>de</w:t>
      </w:r>
      <w:proofErr w:type="gramEnd"/>
      <w:r w:rsidR="00F203E3">
        <w:t xml:space="preserve"> la lista de controles, </w:t>
      </w:r>
      <w:r w:rsidR="000F00A3">
        <w:t xml:space="preserve">podrá ver el detalle de los vehículos </w:t>
      </w:r>
      <w:r w:rsidR="006F3F8E">
        <w:t>procesados (Ver figura 7). En la ventana, se observa la lista de las placas que pertenecen al control, con la respectiva información del contribuyente y el listado de las vigencias que adeuda indicándole por cada una si tiene proceso de fiscalización o cobro coactivo.</w:t>
      </w:r>
    </w:p>
    <w:p w:rsidR="001A55E3" w:rsidRDefault="001A55E3" w:rsidP="00FB2976"/>
    <w:p w:rsidR="001A55E3" w:rsidRDefault="001A55E3" w:rsidP="00FB2976">
      <w:r>
        <w:t xml:space="preserve">Usted podrá filtrar estas placas según el estado de la llamada, o podrá consultar una placa </w:t>
      </w:r>
      <w:r w:rsidR="00F6252D">
        <w:t>específica</w:t>
      </w:r>
      <w:r>
        <w:t xml:space="preserve"> en esta opción</w:t>
      </w:r>
      <w:r w:rsidR="00F6252D">
        <w:t xml:space="preserve"> colocando la información según lo desee en la parte superior de la forma, y seguido haciendo clic en el botón </w:t>
      </w:r>
      <w:r w:rsidR="00F6252D" w:rsidRPr="00F6252D">
        <w:rPr>
          <w:bdr w:val="single" w:sz="4" w:space="0" w:color="auto"/>
          <w:shd w:val="clear" w:color="auto" w:fill="F8F8F8"/>
        </w:rPr>
        <w:t>Buscar</w:t>
      </w:r>
      <w:r>
        <w:t>.</w:t>
      </w:r>
    </w:p>
    <w:p w:rsidR="00A04B63" w:rsidRDefault="00A04B63" w:rsidP="00A04B63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243D7AE" wp14:editId="4FB5ECED">
            <wp:extent cx="3601941" cy="2204388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00" cy="221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B0" w:rsidRPr="00B5597D" w:rsidRDefault="00A04B63" w:rsidP="00A04B63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7</w:t>
      </w:r>
      <w:r>
        <w:fldChar w:fldCharType="end"/>
      </w:r>
      <w:r>
        <w:t>. Detalle de Vehículos Procesados (Gestión de Llamadas</w:t>
      </w:r>
      <w:r>
        <w:rPr>
          <w:noProof/>
        </w:rPr>
        <w:t>).</w:t>
      </w:r>
    </w:p>
    <w:p w:rsidR="003516BA" w:rsidRPr="00DD47A1" w:rsidRDefault="003516BA" w:rsidP="00DD47A1"/>
    <w:p w:rsidR="00723A2F" w:rsidRDefault="003516BA" w:rsidP="00B5597D">
      <w:r>
        <w:lastRenderedPageBreak/>
        <w:t>Además, en la parte inferior, podrá hacer seguimiento al vehículo, ya que contará con la información de las llamadas que le han sido realizadas y los compromisos pactados con el contribuyente.</w:t>
      </w:r>
    </w:p>
    <w:p w:rsidR="00B64C31" w:rsidRDefault="00B64C31" w:rsidP="00B5597D"/>
    <w:p w:rsidR="00B64C31" w:rsidRDefault="00FE2B9A" w:rsidP="00FE2B9A">
      <w:pPr>
        <w:pStyle w:val="Ttulo1"/>
      </w:pPr>
      <w:bookmarkStart w:id="10" w:name="_Toc403658873"/>
      <w:r w:rsidRPr="00FE2B9A">
        <w:t>REGISTRAR LLAMADA</w:t>
      </w:r>
      <w:bookmarkEnd w:id="10"/>
    </w:p>
    <w:p w:rsidR="00FE2B9A" w:rsidRDefault="00FE2B9A" w:rsidP="00FE2B9A">
      <w:pPr>
        <w:rPr>
          <w:lang w:val="es-CO" w:eastAsia="es-ES"/>
        </w:rPr>
      </w:pPr>
    </w:p>
    <w:p w:rsidR="00022A19" w:rsidRDefault="00460FF0" w:rsidP="00FE2B9A">
      <w:pPr>
        <w:rPr>
          <w:lang w:val="es-CO" w:eastAsia="es-ES"/>
        </w:rPr>
      </w:pPr>
      <w:r>
        <w:rPr>
          <w:lang w:val="es-CO" w:eastAsia="es-ES"/>
        </w:rPr>
        <w:t xml:space="preserve">En la parte inferior de la opción </w:t>
      </w:r>
      <w:r w:rsidR="00320F31">
        <w:rPr>
          <w:lang w:val="es-CO" w:eastAsia="es-ES"/>
        </w:rPr>
        <w:t>Gestión</w:t>
      </w:r>
      <w:r>
        <w:rPr>
          <w:lang w:val="es-CO" w:eastAsia="es-ES"/>
        </w:rPr>
        <w:t xml:space="preserve"> de Llamadas, se encuentra el botón Registrar Llamada</w:t>
      </w:r>
      <w:r w:rsidR="00320F31">
        <w:rPr>
          <w:lang w:val="es-CO" w:eastAsia="es-ES"/>
        </w:rPr>
        <w:t xml:space="preserve">s, </w:t>
      </w:r>
      <w:r w:rsidR="000F3641">
        <w:rPr>
          <w:lang w:val="es-CO" w:eastAsia="es-ES"/>
        </w:rPr>
        <w:t>el cual muestra el siguiente formulario para registrarlas (ver figura 8)</w:t>
      </w:r>
    </w:p>
    <w:p w:rsidR="00E0289A" w:rsidRDefault="00E0289A" w:rsidP="00E0289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14F1B37" wp14:editId="22D3BBAA">
            <wp:extent cx="2146100" cy="1800751"/>
            <wp:effectExtent l="0" t="0" r="698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664" cy="180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1" w:rsidRDefault="00E0289A" w:rsidP="00E0289A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8</w:t>
      </w:r>
      <w:r>
        <w:fldChar w:fldCharType="end"/>
      </w:r>
      <w:r>
        <w:t>. Formulario de Registro de llamadas</w:t>
      </w:r>
    </w:p>
    <w:p w:rsidR="00973E1F" w:rsidRDefault="00973E1F" w:rsidP="00973E1F">
      <w:pPr>
        <w:rPr>
          <w:lang w:val="es-CO" w:eastAsia="es-ES"/>
        </w:rPr>
      </w:pPr>
    </w:p>
    <w:p w:rsidR="00973E1F" w:rsidRDefault="00973E1F" w:rsidP="00973E1F">
      <w:pPr>
        <w:rPr>
          <w:lang w:val="es-CO" w:eastAsia="es-ES"/>
        </w:rPr>
      </w:pPr>
      <w:r>
        <w:rPr>
          <w:lang w:val="es-CO" w:eastAsia="es-ES"/>
        </w:rPr>
        <w:t>En este, usted debe diligenciar los campos: causal, tipo de compromiso, fecha compromiso y descripción.</w:t>
      </w:r>
    </w:p>
    <w:p w:rsidR="00973E1F" w:rsidRDefault="00F203E3" w:rsidP="00973E1F">
      <w:pPr>
        <w:rPr>
          <w:lang w:val="es-CO" w:eastAsia="es-ES"/>
        </w:rPr>
      </w:pPr>
      <w:r>
        <w:rPr>
          <w:lang w:val="es-CO" w:eastAsia="es-ES"/>
        </w:rPr>
        <w:t>Las llamadas registradas, serán visualizadas en el detalle del control, como lo muestra la figura 9:</w:t>
      </w:r>
    </w:p>
    <w:p w:rsidR="00F203E3" w:rsidRDefault="00F203E3" w:rsidP="00F203E3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2FD32274" wp14:editId="51DD90BC">
            <wp:extent cx="4597880" cy="814208"/>
            <wp:effectExtent l="0" t="0" r="0" b="508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983" cy="8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E3" w:rsidRDefault="00F203E3" w:rsidP="00F203E3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9</w:t>
      </w:r>
      <w:r>
        <w:fldChar w:fldCharType="end"/>
      </w:r>
      <w:r>
        <w:t>. Registro de Llamadas</w:t>
      </w:r>
    </w:p>
    <w:p w:rsidR="00696D7F" w:rsidRPr="00696D7F" w:rsidRDefault="00696D7F" w:rsidP="00696D7F">
      <w:pPr>
        <w:rPr>
          <w:lang w:val="es-CO"/>
        </w:rPr>
      </w:pPr>
    </w:p>
    <w:p w:rsidR="00696D7F" w:rsidRDefault="00696D7F" w:rsidP="00696D7F">
      <w:pPr>
        <w:pStyle w:val="Ttulo"/>
      </w:pPr>
      <w:bookmarkStart w:id="11" w:name="_Toc403658874"/>
      <w:r>
        <w:t>ANÁLISIS DE LLAMADAS</w:t>
      </w:r>
      <w:bookmarkEnd w:id="11"/>
    </w:p>
    <w:p w:rsidR="00696D7F" w:rsidRDefault="00696D7F" w:rsidP="00696D7F">
      <w:pPr>
        <w:rPr>
          <w:lang w:eastAsia="es-ES"/>
        </w:rPr>
      </w:pPr>
    </w:p>
    <w:p w:rsidR="00696D7F" w:rsidRDefault="00696D7F" w:rsidP="00696D7F">
      <w:pPr>
        <w:pStyle w:val="Ttulo1"/>
      </w:pPr>
      <w:bookmarkStart w:id="12" w:name="_Toc403658875"/>
      <w:r>
        <w:t>ACCESO A LA OPCIÓN</w:t>
      </w:r>
      <w:bookmarkEnd w:id="12"/>
    </w:p>
    <w:p w:rsidR="00696D7F" w:rsidRDefault="00696D7F" w:rsidP="00696D7F">
      <w:pPr>
        <w:rPr>
          <w:lang w:val="es-CO" w:eastAsia="es-E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0658E9" wp14:editId="5A8DA99A">
                <wp:simplePos x="0" y="0"/>
                <wp:positionH relativeFrom="column">
                  <wp:posOffset>3810</wp:posOffset>
                </wp:positionH>
                <wp:positionV relativeFrom="paragraph">
                  <wp:posOffset>220980</wp:posOffset>
                </wp:positionV>
                <wp:extent cx="1587500" cy="1503680"/>
                <wp:effectExtent l="0" t="0" r="0" b="1270"/>
                <wp:wrapSquare wrapText="bothSides"/>
                <wp:docPr id="57" name="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1503680"/>
                          <a:chOff x="0" y="0"/>
                          <a:chExt cx="1587500" cy="1503680"/>
                        </a:xfrm>
                      </wpg:grpSpPr>
                      <pic:pic xmlns:pic="http://schemas.openxmlformats.org/drawingml/2006/picture">
                        <pic:nvPicPr>
                          <pic:cNvPr id="55" name="Imagen 5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261" cy="116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56 Cuadro de texto"/>
                        <wps:cNvSpPr txBox="1"/>
                        <wps:spPr>
                          <a:xfrm>
                            <a:off x="0" y="1224915"/>
                            <a:ext cx="1587500" cy="278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96D7F" w:rsidRPr="00252EB5" w:rsidRDefault="00696D7F" w:rsidP="00696D7F">
                              <w:pPr>
                                <w:pStyle w:val="Epgrafe"/>
                                <w:rPr>
                                  <w:noProof/>
                                  <w:color w:val="00000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43876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 w:rsidRPr="006B2989">
                                <w:t>Acceso a la Opción Reglas de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7 Grupo" o:spid="_x0000_s1055" style="position:absolute;left:0;text-align:left;margin-left:.3pt;margin-top:17.4pt;width:125pt;height:118.4pt;z-index:251667456;mso-position-horizontal-relative:text;mso-position-vertical-relative:text" coordsize="15875,15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">
                <v:shape id="Imagen 55" o:spid="_x0000_s1056" type="#_x0000_t75" style="position:absolute;width:15872;height:1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z2wDEAAAA2wAAAA8AAABkcnMvZG93bnJldi54bWxEj0FrAjEUhO9C/0N4BS9SswqKbI1SpVUR&#10;D2pLe31sXjerm5dlE3X990YQPA4z8w0znja2FGeqfeFYQa+bgCDOnC44V/Dz/fU2AuEDssbSMSm4&#10;kofp5KU1xlS7C+/ovA+5iBD2KSowIVSplD4zZNF3XUUcvX9XWwxR1rnUNV4i3JaynyRDabHguGCw&#10;ormh7Lg/WQVyMezQuvz73bocR4vDcva5mRul2q/NxzuIQE14hh/tlVYwGMD9S/wBcnI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z2wDEAAAA2wAAAA8AAAAAAAAAAAAAAAAA&#10;nwIAAGRycy9kb3ducmV2LnhtbFBLBQYAAAAABAAEAPcAAACQAwAAAAA=&#10;">
                  <v:imagedata r:id="rId24" o:title=""/>
                  <v:path arrowok="t"/>
                </v:shape>
                <v:shape id="56 Cuadro de texto" o:spid="_x0000_s1057" type="#_x0000_t202" style="position:absolute;top:12249;width:15875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f6cYA&#10;AADbAAAADwAAAGRycy9kb3ducmV2LnhtbESPQWsCMRSE74X+h/AKvZSabWsXWY0i0kLrRbr14u2x&#10;eW7Wbl6WJKvrvzcFweMwM98ws8VgW3EkHxrHCl5GGQjiyumGawXb38/nCYgQkTW2jknBmQIs5vd3&#10;Myy0O/EPHctYiwThUKACE2NXSBkqQxbDyHXEyds7bzEm6WupPZ4S3LbyNctyabHhtGCwo5Wh6q/s&#10;rYLNeLcxT/3+Y70cv/nvbb/KD3Wp1OPDsJyCiDTEW/ja/tIK3nP4/5J+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4f6cYAAADbAAAADwAAAAAAAAAAAAAAAACYAgAAZHJz&#10;L2Rvd25yZXYueG1sUEsFBgAAAAAEAAQA9QAAAIsDAAAAAA==&#10;" stroked="f">
                  <v:textbox style="mso-fit-shape-to-text:t" inset="0,0,0,0">
                    <w:txbxContent>
                      <w:p w:rsidR="00696D7F" w:rsidRPr="00252EB5" w:rsidRDefault="00696D7F" w:rsidP="00696D7F">
                        <w:pPr>
                          <w:pStyle w:val="Epgrafe"/>
                          <w:rPr>
                            <w:noProof/>
                            <w:color w:val="00000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43876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 w:rsidRPr="006B2989">
                          <w:t>Acceso a la Opción Reglas de Control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96D7F" w:rsidRPr="0049711B" w:rsidRDefault="00696D7F" w:rsidP="00696D7F">
      <w:r>
        <w:rPr>
          <w:lang w:val="es-CO" w:eastAsia="es-ES"/>
        </w:rPr>
        <w:t xml:space="preserve">Desde el menú del sistema de información tributaria, acceda a ruta de las carpetas </w:t>
      </w:r>
      <w:r w:rsidRPr="00C13ABB">
        <w:rPr>
          <w:color w:val="0070C0"/>
          <w:lang w:val="es-CO" w:eastAsia="es-ES"/>
        </w:rPr>
        <w:t>Cobro Coactivo</w:t>
      </w:r>
      <w:r w:rsidRPr="00C13ABB">
        <w:rPr>
          <w:color w:val="0070C0"/>
          <w:lang w:val="es-CO" w:eastAsia="es-ES"/>
        </w:rPr>
        <w:sym w:font="Wingdings" w:char="F0E0"/>
      </w:r>
      <w:r w:rsidRPr="00C13ABB">
        <w:rPr>
          <w:color w:val="0070C0"/>
          <w:lang w:val="es-CO" w:eastAsia="es-ES"/>
        </w:rPr>
        <w:t xml:space="preserve">Telecobro </w:t>
      </w:r>
      <w:r>
        <w:rPr>
          <w:lang w:val="es-CO" w:eastAsia="es-ES"/>
        </w:rPr>
        <w:t xml:space="preserve">y finalmente a la opción </w:t>
      </w:r>
      <w:r>
        <w:rPr>
          <w:color w:val="0070C0"/>
          <w:lang w:val="es-CO" w:eastAsia="es-ES"/>
        </w:rPr>
        <w:t>Análisis de Llamadas</w:t>
      </w:r>
      <w:r w:rsidRPr="00AE2817">
        <w:t xml:space="preserve">. </w:t>
      </w:r>
    </w:p>
    <w:p w:rsidR="00696D7F" w:rsidRDefault="00696D7F" w:rsidP="00696D7F"/>
    <w:p w:rsidR="00696D7F" w:rsidRDefault="00696D7F" w:rsidP="00696D7F">
      <w:r>
        <w:t xml:space="preserve">La opción despliega un listado de </w:t>
      </w:r>
      <w:r w:rsidR="00A875A9">
        <w:t xml:space="preserve">las llamadas realizadas a los contribuyentes, relacionando cada una con la placa del </w:t>
      </w:r>
      <w:r w:rsidR="004A73EA">
        <w:t>vehículo</w:t>
      </w:r>
      <w:r w:rsidR="00A875A9">
        <w:t>. Aquí se muestra por color de acuerdo al estado del compromiso:</w:t>
      </w:r>
    </w:p>
    <w:p w:rsidR="004A73EA" w:rsidRDefault="004A73EA" w:rsidP="00696D7F"/>
    <w:p w:rsidR="00A875A9" w:rsidRDefault="00A875A9" w:rsidP="00A875A9">
      <w:r>
        <w:rPr>
          <w:noProof/>
          <w:lang w:eastAsia="es-ES"/>
        </w:rPr>
        <w:drawing>
          <wp:inline distT="0" distB="0" distL="0" distR="0" wp14:anchorId="07B05350" wp14:editId="1278D9CA">
            <wp:extent cx="460800" cy="144000"/>
            <wp:effectExtent l="0" t="0" r="0" b="889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se cumplió el compromiso pactado</w:t>
      </w:r>
    </w:p>
    <w:p w:rsidR="008C5671" w:rsidRDefault="00A875A9" w:rsidP="00A875A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147D6ED" wp14:editId="7C0D12F1">
            <wp:extent cx="460800" cy="144000"/>
            <wp:effectExtent l="0" t="0" r="0" b="889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5A9">
        <w:rPr>
          <w:noProof/>
          <w:lang w:eastAsia="es-ES"/>
        </w:rPr>
        <w:t xml:space="preserve"> </w:t>
      </w:r>
      <w:r>
        <w:rPr>
          <w:noProof/>
          <w:lang w:eastAsia="es-ES"/>
        </w:rPr>
        <w:t>El compromiso se ha cumplido parcialmente</w:t>
      </w:r>
    </w:p>
    <w:p w:rsidR="00A875A9" w:rsidRDefault="00A875A9" w:rsidP="00A875A9">
      <w:r>
        <w:rPr>
          <w:noProof/>
          <w:lang w:eastAsia="es-ES"/>
        </w:rPr>
        <w:drawing>
          <wp:inline distT="0" distB="0" distL="0" distR="0" wp14:anchorId="1C9CA762" wp14:editId="40CE0995">
            <wp:extent cx="460800" cy="151200"/>
            <wp:effectExtent l="0" t="0" r="0" b="12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71">
        <w:t xml:space="preserve"> Indica cumplimiento del compromiso </w:t>
      </w:r>
    </w:p>
    <w:p w:rsidR="004A73EA" w:rsidRDefault="004A73EA" w:rsidP="004A73E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B526EB3" wp14:editId="646D8D23">
            <wp:extent cx="3789273" cy="2210536"/>
            <wp:effectExtent l="0" t="0" r="190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40" cy="22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7F" w:rsidRDefault="004A73EA" w:rsidP="004A73EA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3876">
        <w:rPr>
          <w:noProof/>
        </w:rPr>
        <w:t>11</w:t>
      </w:r>
      <w:r>
        <w:fldChar w:fldCharType="end"/>
      </w:r>
      <w:r>
        <w:t>. Opción Análisis de Llamadas</w:t>
      </w:r>
    </w:p>
    <w:p w:rsidR="00696D7F" w:rsidRDefault="00696D7F" w:rsidP="00696D7F"/>
    <w:p w:rsidR="004A73EA" w:rsidRDefault="004A73EA" w:rsidP="004A73EA">
      <w:pPr>
        <w:pStyle w:val="Ttulo1"/>
      </w:pPr>
      <w:bookmarkStart w:id="13" w:name="_Toc403658876"/>
      <w:r>
        <w:t>VERIFICAR COMPROMISO</w:t>
      </w:r>
      <w:bookmarkEnd w:id="13"/>
    </w:p>
    <w:p w:rsidR="00F203E3" w:rsidRDefault="00F203E3" w:rsidP="00F203E3">
      <w:pPr>
        <w:rPr>
          <w:lang w:val="es-CO" w:eastAsia="es-ES"/>
        </w:rPr>
      </w:pPr>
    </w:p>
    <w:p w:rsidR="004A73EA" w:rsidRDefault="004A73EA" w:rsidP="00F203E3">
      <w:pPr>
        <w:rPr>
          <w:lang w:val="es-CO" w:eastAsia="es-ES"/>
        </w:rPr>
      </w:pPr>
      <w:r>
        <w:rPr>
          <w:lang w:val="es-CO" w:eastAsia="es-ES"/>
        </w:rPr>
        <w:t xml:space="preserve">Haga clic en el botón </w:t>
      </w:r>
      <w:r w:rsidRPr="004A73EA">
        <w:rPr>
          <w:bdr w:val="single" w:sz="4" w:space="0" w:color="auto"/>
          <w:shd w:val="clear" w:color="auto" w:fill="F8F8F8"/>
          <w:lang w:val="es-CO" w:eastAsia="es-ES"/>
        </w:rPr>
        <w:t>Verificar Compromiso</w:t>
      </w:r>
      <w:r>
        <w:rPr>
          <w:lang w:val="es-CO" w:eastAsia="es-ES"/>
        </w:rPr>
        <w:t xml:space="preserve"> para actualizar los estados mencionados anteriormente en cada llamada que se encuentra en la lista.</w:t>
      </w:r>
    </w:p>
    <w:p w:rsidR="004A73EA" w:rsidRDefault="004A73EA" w:rsidP="00F203E3">
      <w:pPr>
        <w:rPr>
          <w:lang w:val="es-CO" w:eastAsia="es-ES"/>
        </w:rPr>
      </w:pPr>
    </w:p>
    <w:p w:rsidR="004A73EA" w:rsidRDefault="004A73EA" w:rsidP="004A73EA">
      <w:pPr>
        <w:pStyle w:val="Ttulo1"/>
      </w:pPr>
      <w:bookmarkStart w:id="14" w:name="_Toc403658877"/>
      <w:r>
        <w:t>EXPORTAR LLAMADAS</w:t>
      </w:r>
      <w:bookmarkEnd w:id="14"/>
    </w:p>
    <w:p w:rsidR="004A73EA" w:rsidRDefault="004A73EA" w:rsidP="004A73EA">
      <w:pPr>
        <w:rPr>
          <w:lang w:val="es-CO" w:eastAsia="es-ES"/>
        </w:rPr>
      </w:pPr>
    </w:p>
    <w:p w:rsidR="004A73EA" w:rsidRDefault="004A73EA" w:rsidP="004A73EA">
      <w:pPr>
        <w:rPr>
          <w:bdr w:val="single" w:sz="4" w:space="0" w:color="auto"/>
          <w:shd w:val="clear" w:color="auto" w:fill="F8F8F8"/>
          <w:lang w:val="es-CO" w:eastAsia="es-ES"/>
        </w:rPr>
      </w:pPr>
      <w:r>
        <w:rPr>
          <w:lang w:val="es-CO" w:eastAsia="es-ES"/>
        </w:rPr>
        <w:t xml:space="preserve">Extraiga la información de la lista en un documento de Excel, haciendo clic en el botón </w:t>
      </w:r>
      <w:r w:rsidRPr="004A73EA">
        <w:rPr>
          <w:bdr w:val="single" w:sz="4" w:space="0" w:color="auto"/>
          <w:shd w:val="clear" w:color="auto" w:fill="F8F8F8"/>
          <w:lang w:val="es-CO" w:eastAsia="es-ES"/>
        </w:rPr>
        <w:t>Exportar Archivos</w:t>
      </w:r>
    </w:p>
    <w:p w:rsidR="004A73EA" w:rsidRDefault="004A73EA" w:rsidP="004A73EA">
      <w:r>
        <w:t xml:space="preserve">Este documento se generara en la ruta indicada en el parámetro </w:t>
      </w:r>
      <w:proofErr w:type="spellStart"/>
      <w:r>
        <w:t>DAI</w:t>
      </w:r>
      <w:proofErr w:type="spellEnd"/>
      <w:r>
        <w:t>, en las definiciones del sistema.</w:t>
      </w:r>
    </w:p>
    <w:sectPr w:rsidR="004A73EA" w:rsidSect="00440CB2">
      <w:pgSz w:w="12240" w:h="15840" w:code="1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125" w:rsidRDefault="00042125" w:rsidP="00A949F8">
      <w:pPr>
        <w:spacing w:line="240" w:lineRule="auto"/>
      </w:pPr>
      <w:r>
        <w:separator/>
      </w:r>
    </w:p>
    <w:p w:rsidR="00042125" w:rsidRDefault="00042125"/>
  </w:endnote>
  <w:endnote w:type="continuationSeparator" w:id="0">
    <w:p w:rsidR="00042125" w:rsidRDefault="00042125" w:rsidP="00A949F8">
      <w:pPr>
        <w:spacing w:line="240" w:lineRule="auto"/>
      </w:pPr>
      <w:r>
        <w:continuationSeparator/>
      </w:r>
    </w:p>
    <w:p w:rsidR="00042125" w:rsidRDefault="00042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C00000"/>
      </w:tblBorders>
      <w:tblLook w:val="04A0" w:firstRow="1" w:lastRow="0" w:firstColumn="1" w:lastColumn="0" w:noHBand="0" w:noVBand="1"/>
    </w:tblPr>
    <w:tblGrid>
      <w:gridCol w:w="8593"/>
      <w:gridCol w:w="1703"/>
    </w:tblGrid>
    <w:tr w:rsidR="008E3A2B" w:rsidRPr="00440CB2" w:rsidTr="00440CB2">
      <w:trPr>
        <w:jc w:val="center"/>
      </w:trPr>
      <w:tc>
        <w:tcPr>
          <w:tcW w:w="4173" w:type="pct"/>
          <w:tcBorders>
            <w:top w:val="single" w:sz="4" w:space="0" w:color="002060"/>
            <w:right w:val="single" w:sz="4" w:space="0" w:color="002060"/>
          </w:tcBorders>
          <w:shd w:val="clear" w:color="auto" w:fill="auto"/>
        </w:tcPr>
        <w:p w:rsidR="008E3A2B" w:rsidRPr="00440CB2" w:rsidRDefault="00A32B95" w:rsidP="00440CB2">
          <w:pPr>
            <w:spacing w:line="240" w:lineRule="auto"/>
            <w:jc w:val="right"/>
            <w:rPr>
              <w:color w:val="002060"/>
              <w:sz w:val="20"/>
              <w:lang w:val="es-CO"/>
            </w:rPr>
          </w:pPr>
          <w:r>
            <w:rPr>
              <w:color w:val="002060"/>
              <w:sz w:val="20"/>
              <w:lang w:val="es-CO"/>
            </w:rPr>
            <w:t xml:space="preserve">MANUAL DE USUARIO </w:t>
          </w:r>
        </w:p>
        <w:p w:rsidR="008E3A2B" w:rsidRPr="00440CB2" w:rsidRDefault="00A32B95" w:rsidP="00A32B95">
          <w:pPr>
            <w:spacing w:line="240" w:lineRule="auto"/>
            <w:jc w:val="right"/>
            <w:rPr>
              <w:i/>
              <w:lang w:val="es-CO"/>
            </w:rPr>
          </w:pPr>
          <w:r w:rsidRPr="00A32B95">
            <w:rPr>
              <w:i/>
              <w:color w:val="004D86"/>
              <w:sz w:val="18"/>
              <w:lang w:val="es-CO"/>
            </w:rPr>
            <w:t xml:space="preserve">Módulo de </w:t>
          </w:r>
          <w:r>
            <w:rPr>
              <w:i/>
              <w:color w:val="004D86"/>
              <w:sz w:val="18"/>
              <w:lang w:val="es-CO"/>
            </w:rPr>
            <w:t>T</w:t>
          </w:r>
          <w:r w:rsidRPr="00A32B95">
            <w:rPr>
              <w:i/>
              <w:color w:val="004D86"/>
              <w:sz w:val="18"/>
              <w:lang w:val="es-CO"/>
            </w:rPr>
            <w:t>elecobro</w:t>
          </w:r>
        </w:p>
      </w:tc>
      <w:tc>
        <w:tcPr>
          <w:tcW w:w="827" w:type="pct"/>
          <w:tcBorders>
            <w:top w:val="single" w:sz="4" w:space="0" w:color="002060"/>
            <w:left w:val="single" w:sz="4" w:space="0" w:color="002060"/>
          </w:tcBorders>
          <w:shd w:val="clear" w:color="auto" w:fill="auto"/>
          <w:vAlign w:val="center"/>
        </w:tcPr>
        <w:p w:rsidR="008E3A2B" w:rsidRPr="00440CB2" w:rsidRDefault="008E3A2B" w:rsidP="00440CB2">
          <w:pPr>
            <w:spacing w:line="240" w:lineRule="auto"/>
            <w:jc w:val="left"/>
            <w:rPr>
              <w:color w:val="0070C0"/>
              <w:sz w:val="18"/>
              <w:lang w:val="es-CO"/>
            </w:rPr>
          </w:pPr>
          <w:r w:rsidRPr="00440CB2">
            <w:rPr>
              <w:color w:val="0047AC"/>
              <w:sz w:val="18"/>
            </w:rPr>
            <w:t xml:space="preserve">Página </w:t>
          </w:r>
          <w:r w:rsidRPr="00440CB2">
            <w:rPr>
              <w:color w:val="0047AC"/>
              <w:sz w:val="18"/>
              <w:lang w:val="es-CO"/>
            </w:rPr>
            <w:fldChar w:fldCharType="begin"/>
          </w:r>
          <w:r w:rsidRPr="00440CB2">
            <w:rPr>
              <w:color w:val="0047AC"/>
              <w:sz w:val="18"/>
              <w:lang w:val="es-CO"/>
            </w:rPr>
            <w:instrText>PAGE  \* Arabic  \* MERGEFORMAT</w:instrText>
          </w:r>
          <w:r w:rsidRPr="00440CB2">
            <w:rPr>
              <w:color w:val="0047AC"/>
              <w:sz w:val="18"/>
              <w:lang w:val="es-CO"/>
            </w:rPr>
            <w:fldChar w:fldCharType="separate"/>
          </w:r>
          <w:r w:rsidR="00A43876">
            <w:rPr>
              <w:noProof/>
              <w:color w:val="0047AC"/>
              <w:sz w:val="18"/>
              <w:lang w:val="es-CO"/>
            </w:rPr>
            <w:t>1</w:t>
          </w:r>
          <w:r w:rsidRPr="00440CB2">
            <w:rPr>
              <w:color w:val="0047AC"/>
              <w:sz w:val="18"/>
              <w:lang w:val="es-CO"/>
            </w:rPr>
            <w:fldChar w:fldCharType="end"/>
          </w:r>
          <w:r w:rsidRPr="00440CB2">
            <w:rPr>
              <w:color w:val="0047AC"/>
              <w:sz w:val="18"/>
            </w:rPr>
            <w:t xml:space="preserve"> de </w:t>
          </w:r>
          <w:r w:rsidRPr="00440CB2">
            <w:rPr>
              <w:color w:val="0047AC"/>
              <w:sz w:val="18"/>
              <w:lang w:val="es-CO"/>
            </w:rPr>
            <w:fldChar w:fldCharType="begin"/>
          </w:r>
          <w:r w:rsidRPr="00440CB2">
            <w:rPr>
              <w:color w:val="0047AC"/>
              <w:sz w:val="18"/>
              <w:lang w:val="es-CO"/>
            </w:rPr>
            <w:instrText>NUMPAGES  \* Arabic  \* MERGEFORMAT</w:instrText>
          </w:r>
          <w:r w:rsidRPr="00440CB2">
            <w:rPr>
              <w:color w:val="0047AC"/>
              <w:sz w:val="18"/>
              <w:lang w:val="es-CO"/>
            </w:rPr>
            <w:fldChar w:fldCharType="separate"/>
          </w:r>
          <w:r w:rsidR="00A43876">
            <w:rPr>
              <w:noProof/>
              <w:color w:val="0047AC"/>
              <w:sz w:val="18"/>
              <w:lang w:val="es-CO"/>
            </w:rPr>
            <w:t>7</w:t>
          </w:r>
          <w:r w:rsidRPr="00440CB2">
            <w:rPr>
              <w:color w:val="0047AC"/>
              <w:sz w:val="18"/>
              <w:lang w:val="es-CO"/>
            </w:rPr>
            <w:fldChar w:fldCharType="end"/>
          </w:r>
          <w:bookmarkStart w:id="1" w:name="_Toc391626567"/>
          <w:bookmarkStart w:id="2" w:name="_Toc391998871"/>
          <w:bookmarkStart w:id="3" w:name="_Toc391998873"/>
          <w:bookmarkStart w:id="4" w:name="_Toc392666094"/>
        </w:p>
      </w:tc>
    </w:tr>
    <w:bookmarkEnd w:id="1"/>
    <w:bookmarkEnd w:id="2"/>
    <w:bookmarkEnd w:id="3"/>
    <w:bookmarkEnd w:id="4"/>
  </w:tbl>
  <w:p w:rsidR="008E3A2B" w:rsidRDefault="008E3A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125" w:rsidRDefault="00042125" w:rsidP="00A949F8">
      <w:pPr>
        <w:spacing w:line="240" w:lineRule="auto"/>
      </w:pPr>
      <w:r>
        <w:separator/>
      </w:r>
    </w:p>
    <w:p w:rsidR="00042125" w:rsidRDefault="00042125"/>
  </w:footnote>
  <w:footnote w:type="continuationSeparator" w:id="0">
    <w:p w:rsidR="00042125" w:rsidRDefault="00042125" w:rsidP="00A949F8">
      <w:pPr>
        <w:spacing w:line="240" w:lineRule="auto"/>
      </w:pPr>
      <w:r>
        <w:continuationSeparator/>
      </w:r>
    </w:p>
    <w:p w:rsidR="00042125" w:rsidRDefault="000421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A2B" w:rsidRPr="00A54B60" w:rsidRDefault="0075065E" w:rsidP="008E3A2B">
    <w:pPr>
      <w:pStyle w:val="Encabezado"/>
      <w:jc w:val="center"/>
      <w:rPr>
        <w:sz w:val="18"/>
        <w:szCs w:val="18"/>
      </w:rPr>
    </w:pPr>
    <w:r>
      <w:rPr>
        <w:noProof/>
        <w:lang w:eastAsia="es-ES"/>
      </w:rPr>
      <w:drawing>
        <wp:inline distT="0" distB="0" distL="0" distR="0">
          <wp:extent cx="1806575" cy="712470"/>
          <wp:effectExtent l="0" t="0" r="3175" b="0"/>
          <wp:docPr id="1" name="Imagen 3140" descr="Descripción: logoinf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140" descr="Descripción: logoinf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3A2B" w:rsidRPr="00A54B60" w:rsidRDefault="008E3A2B" w:rsidP="008E3A2B">
    <w:pPr>
      <w:spacing w:line="240" w:lineRule="auto"/>
      <w:jc w:val="center"/>
      <w:rPr>
        <w:color w:val="002060"/>
        <w:sz w:val="18"/>
        <w:szCs w:val="18"/>
      </w:rPr>
    </w:pPr>
    <w:r>
      <w:rPr>
        <w:color w:val="002060"/>
        <w:sz w:val="18"/>
        <w:szCs w:val="18"/>
      </w:rPr>
      <w:t xml:space="preserve">                      </w:t>
    </w:r>
    <w:r w:rsidRPr="00A54B60">
      <w:rPr>
        <w:color w:val="002060"/>
        <w:sz w:val="18"/>
        <w:szCs w:val="18"/>
      </w:rPr>
      <w:t>NIT. 900.318.963-9</w:t>
    </w:r>
  </w:p>
  <w:p w:rsidR="008E3A2B" w:rsidRPr="00A54B60" w:rsidRDefault="008E3A2B" w:rsidP="008E3A2B">
    <w:pPr>
      <w:spacing w:line="240" w:lineRule="auto"/>
      <w:jc w:val="center"/>
      <w:rPr>
        <w:color w:val="002060"/>
        <w:sz w:val="18"/>
        <w:szCs w:val="18"/>
      </w:rPr>
    </w:pPr>
    <w:r w:rsidRPr="00A54B60">
      <w:rPr>
        <w:color w:val="002060"/>
        <w:sz w:val="18"/>
        <w:szCs w:val="18"/>
      </w:rPr>
      <w:t>SOLUCIONES EXITOSAS EN TECNOLOGÍAS DE LA  INFORMACIÓN</w:t>
    </w:r>
  </w:p>
  <w:p w:rsidR="008E3A2B" w:rsidRDefault="008E3A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37" w:rsidRPr="008E3A2B" w:rsidRDefault="0075065E" w:rsidP="008E3A2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-692785</wp:posOffset>
              </wp:positionH>
              <wp:positionV relativeFrom="paragraph">
                <wp:posOffset>-450215</wp:posOffset>
              </wp:positionV>
              <wp:extent cx="6983095" cy="10058400"/>
              <wp:effectExtent l="0" t="0" r="0" b="0"/>
              <wp:wrapNone/>
              <wp:docPr id="2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3095" cy="10058400"/>
                        <a:chOff x="-1413" y="0"/>
                        <a:chExt cx="69825" cy="100584"/>
                      </a:xfrm>
                    </wpg:grpSpPr>
                    <wps:wsp>
                      <wps:cNvPr id="3" name="Rectangle 1"/>
                      <wps:cNvSpPr>
                        <a:spLocks noChangeArrowheads="1"/>
                      </wps:cNvSpPr>
                      <wps:spPr bwMode="auto">
                        <a:xfrm>
                          <a:off x="-1413" y="0"/>
                          <a:ext cx="23998" cy="10058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2060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n 3140" descr="logoinf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54" y="14468"/>
                          <a:ext cx="37395" cy="147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26 Cuadro de texto"/>
                      <wps:cNvSpPr txBox="1">
                        <a:spLocks noChangeArrowheads="1"/>
                      </wps:cNvSpPr>
                      <wps:spPr bwMode="auto">
                        <a:xfrm>
                          <a:off x="26203" y="25659"/>
                          <a:ext cx="42209" cy="2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A2B" w:rsidRPr="00AD60A3" w:rsidRDefault="008E3A2B" w:rsidP="008E3A2B">
                            <w:pPr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</w:pPr>
                            <w:r w:rsidRPr="00AD60A3"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  <w:t>Soluciones exitosas en tecnologías de la  información</w:t>
                            </w:r>
                          </w:p>
                          <w:p w:rsidR="008E3A2B" w:rsidRPr="00440CB2" w:rsidRDefault="008E3A2B" w:rsidP="008E3A2B">
                            <w:pPr>
                              <w:rPr>
                                <w:rFonts w:ascii="Arial" w:hAnsi="Arial" w:cs="Arial"/>
                                <w:color w:val="548DD4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58" style="position:absolute;left:0;text-align:left;margin-left:-54.55pt;margin-top:-35.45pt;width:549.85pt;height:11in;z-index:251657728;mso-position-horizontal-relative:text;mso-position-vertical-relative:text" coordorigin="-1413" coordsize="69825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">
              <v:rect id="Rectangle 1" o:spid="_x0000_s1059" style="position:absolute;left:-1413;width:2399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XVsMA&#10;AADaAAAADwAAAGRycy9kb3ducmV2LnhtbESP0WrCQBRE3wX/YblCX6RujCA2uoptLYo+mfYDLtlr&#10;EszeDdlt3P59VxB8HGbmDLPaBNOInjpXW1YwnSQgiAuray4V/Hx/vS5AOI+ssbFMCv7IwWY9HKww&#10;0/bGZ+pzX4oIYZehgsr7NpPSFRUZdBPbEkfvYjuDPsqulLrDW4SbRqZJMpcGa44LFbb0UVFxzX+N&#10;gmOo3WeTn/Jd2L3tp++ndDzrU6VeRmG7BOEp+Gf40T5oBTO4X4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FXVsMAAADaAAAADwAAAAAAAAAAAAAAAACYAgAAZHJzL2Rv&#10;d25yZXYueG1sUEsFBgAAAAAEAAQA9QAAAIgDAAAAAA==&#10;" fillcolor="#00b0f0" stroked="f">
                <v:fill color2="#002060" focus="100%" type="gradient"/>
                <v:shadow opacity=".5" offset="-3pt,-3p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140" o:spid="_x0000_s1060" type="#_x0000_t75" alt="logoinfor" style="position:absolute;left:11054;top:14468;width:37395;height:14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MlvrDAAAA2gAAAA8AAABkcnMvZG93bnJldi54bWxEj91qwkAUhO8LfYflFHpXN7ZSJLoJKrQI&#10;UsQ/vD1kj0k0ezbdXTXt03cLgpfDzHzDjPPONOJCzteWFfR7CQjiwuqaSwXbzcfLEIQPyBoby6Tg&#10;hzzk2ePDGFNtr7yiyzqUIkLYp6igCqFNpfRFRQZ9z7bE0TtYZzBE6UqpHV4j3DTyNUnepcGa40KF&#10;Lc0qKk7rs1Gw+N5Nv5a4dyfGo+Tft+HnsvRKPT91kxGIQF24h2/tuVYwgP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4yW+sMAAADaAAAADwAAAAAAAAAAAAAAAACf&#10;AgAAZHJzL2Rvd25yZXYueG1sUEsFBgAAAAAEAAQA9wAAAI8DAAAAAA==&#10;">
                <v:imagedata r:id="rId2" o:title="logoinfor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61" type="#_x0000_t202" style="position:absolute;left:26203;top:25659;width:42209;height:2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<v:textbox>
                  <w:txbxContent>
                    <w:p w:rsidR="008E3A2B" w:rsidRPr="00AD60A3" w:rsidRDefault="008E3A2B" w:rsidP="008E3A2B">
                      <w:pPr>
                        <w:rPr>
                          <w:rFonts w:ascii="Arial" w:hAnsi="Arial" w:cs="Arial"/>
                          <w:color w:val="A1D5EE"/>
                          <w:sz w:val="16"/>
                        </w:rPr>
                      </w:pPr>
                      <w:r w:rsidRPr="00AD60A3">
                        <w:rPr>
                          <w:rFonts w:ascii="Arial" w:hAnsi="Arial" w:cs="Arial"/>
                          <w:color w:val="A1D5EE"/>
                          <w:sz w:val="16"/>
                        </w:rPr>
                        <w:t>Soluciones exitosas en tecnologías de la  información</w:t>
                      </w:r>
                    </w:p>
                    <w:p w:rsidR="008E3A2B" w:rsidRPr="00440CB2" w:rsidRDefault="008E3A2B" w:rsidP="008E3A2B">
                      <w:pPr>
                        <w:rPr>
                          <w:rFonts w:ascii="Arial" w:hAnsi="Arial" w:cs="Arial"/>
                          <w:color w:val="548DD4"/>
                          <w:sz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.7pt;height:8.15pt;visibility:visible;mso-wrap-style:square" o:bullet="t">
        <v:imagedata r:id="rId1" o:title=""/>
      </v:shape>
    </w:pict>
  </w:numPicBullet>
  <w:abstractNum w:abstractNumId="0">
    <w:nsid w:val="1D20041D"/>
    <w:multiLevelType w:val="hybridMultilevel"/>
    <w:tmpl w:val="D0BC4740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95539"/>
    <w:multiLevelType w:val="hybridMultilevel"/>
    <w:tmpl w:val="7D3CD3C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46E64"/>
    <w:multiLevelType w:val="hybridMultilevel"/>
    <w:tmpl w:val="9BD6D7C6"/>
    <w:lvl w:ilvl="0" w:tplc="783277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970C9"/>
    <w:multiLevelType w:val="hybridMultilevel"/>
    <w:tmpl w:val="7E6A0A8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72F7C"/>
    <w:multiLevelType w:val="hybridMultilevel"/>
    <w:tmpl w:val="DD908AAC"/>
    <w:lvl w:ilvl="0" w:tplc="8806C1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9AA6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EE5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908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E4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AC6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E8B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3E0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ECDC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B9506DB"/>
    <w:multiLevelType w:val="hybridMultilevel"/>
    <w:tmpl w:val="8A8A6A1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E"/>
    <w:rsid w:val="00007017"/>
    <w:rsid w:val="0002243F"/>
    <w:rsid w:val="00022A19"/>
    <w:rsid w:val="0002331C"/>
    <w:rsid w:val="00032431"/>
    <w:rsid w:val="00042125"/>
    <w:rsid w:val="00074528"/>
    <w:rsid w:val="00097309"/>
    <w:rsid w:val="000B4F56"/>
    <w:rsid w:val="000E796D"/>
    <w:rsid w:val="000F00A3"/>
    <w:rsid w:val="000F1D68"/>
    <w:rsid w:val="000F3641"/>
    <w:rsid w:val="00130C8E"/>
    <w:rsid w:val="00134907"/>
    <w:rsid w:val="00134E6E"/>
    <w:rsid w:val="00137EB0"/>
    <w:rsid w:val="001653CA"/>
    <w:rsid w:val="001708AB"/>
    <w:rsid w:val="001A3737"/>
    <w:rsid w:val="001A55E3"/>
    <w:rsid w:val="001F46B2"/>
    <w:rsid w:val="002001E5"/>
    <w:rsid w:val="00205DD3"/>
    <w:rsid w:val="002210BE"/>
    <w:rsid w:val="002337E0"/>
    <w:rsid w:val="00234983"/>
    <w:rsid w:val="00242E75"/>
    <w:rsid w:val="00243FFB"/>
    <w:rsid w:val="00255E2E"/>
    <w:rsid w:val="002641ED"/>
    <w:rsid w:val="002724D3"/>
    <w:rsid w:val="002C39ED"/>
    <w:rsid w:val="00320F31"/>
    <w:rsid w:val="003516BA"/>
    <w:rsid w:val="0037591D"/>
    <w:rsid w:val="0039659B"/>
    <w:rsid w:val="003F11AC"/>
    <w:rsid w:val="004104CD"/>
    <w:rsid w:val="004128A9"/>
    <w:rsid w:val="00423F04"/>
    <w:rsid w:val="00432A50"/>
    <w:rsid w:val="00437599"/>
    <w:rsid w:val="00440CB2"/>
    <w:rsid w:val="00460FF0"/>
    <w:rsid w:val="0047728B"/>
    <w:rsid w:val="00494F0B"/>
    <w:rsid w:val="0049711B"/>
    <w:rsid w:val="004A2D37"/>
    <w:rsid w:val="004A73EA"/>
    <w:rsid w:val="004B561D"/>
    <w:rsid w:val="004D7244"/>
    <w:rsid w:val="00501E9E"/>
    <w:rsid w:val="00516FE0"/>
    <w:rsid w:val="005358F8"/>
    <w:rsid w:val="00553694"/>
    <w:rsid w:val="00567A15"/>
    <w:rsid w:val="00577BA7"/>
    <w:rsid w:val="00594A99"/>
    <w:rsid w:val="00595041"/>
    <w:rsid w:val="005A7B25"/>
    <w:rsid w:val="005B2D5D"/>
    <w:rsid w:val="00602C0B"/>
    <w:rsid w:val="00617B15"/>
    <w:rsid w:val="00617CA6"/>
    <w:rsid w:val="00621C1D"/>
    <w:rsid w:val="006564BC"/>
    <w:rsid w:val="006636F0"/>
    <w:rsid w:val="0067150F"/>
    <w:rsid w:val="00696D7F"/>
    <w:rsid w:val="006D6995"/>
    <w:rsid w:val="006D73E6"/>
    <w:rsid w:val="006E0742"/>
    <w:rsid w:val="006F3F8E"/>
    <w:rsid w:val="006F761E"/>
    <w:rsid w:val="00706A38"/>
    <w:rsid w:val="0071564B"/>
    <w:rsid w:val="00723A2F"/>
    <w:rsid w:val="00730399"/>
    <w:rsid w:val="0075065E"/>
    <w:rsid w:val="007553F8"/>
    <w:rsid w:val="007A4EB0"/>
    <w:rsid w:val="007D52C8"/>
    <w:rsid w:val="007D573E"/>
    <w:rsid w:val="007F4A34"/>
    <w:rsid w:val="00815403"/>
    <w:rsid w:val="00824F86"/>
    <w:rsid w:val="00841DCC"/>
    <w:rsid w:val="00842C99"/>
    <w:rsid w:val="00883556"/>
    <w:rsid w:val="008A66B9"/>
    <w:rsid w:val="008C5671"/>
    <w:rsid w:val="008E3A2B"/>
    <w:rsid w:val="008E5E13"/>
    <w:rsid w:val="00912FF8"/>
    <w:rsid w:val="00973E1F"/>
    <w:rsid w:val="009774C8"/>
    <w:rsid w:val="009A779C"/>
    <w:rsid w:val="009B58EC"/>
    <w:rsid w:val="009C2078"/>
    <w:rsid w:val="009D42E6"/>
    <w:rsid w:val="009D4A31"/>
    <w:rsid w:val="009E681E"/>
    <w:rsid w:val="009E7771"/>
    <w:rsid w:val="009F0319"/>
    <w:rsid w:val="00A04B63"/>
    <w:rsid w:val="00A318C7"/>
    <w:rsid w:val="00A32B95"/>
    <w:rsid w:val="00A43876"/>
    <w:rsid w:val="00A54B60"/>
    <w:rsid w:val="00A7642D"/>
    <w:rsid w:val="00A875A9"/>
    <w:rsid w:val="00A949F8"/>
    <w:rsid w:val="00AE2817"/>
    <w:rsid w:val="00AF1457"/>
    <w:rsid w:val="00B011AF"/>
    <w:rsid w:val="00B429BC"/>
    <w:rsid w:val="00B5597D"/>
    <w:rsid w:val="00B64C31"/>
    <w:rsid w:val="00B93846"/>
    <w:rsid w:val="00BA2C54"/>
    <w:rsid w:val="00C13ABB"/>
    <w:rsid w:val="00C15422"/>
    <w:rsid w:val="00C370DB"/>
    <w:rsid w:val="00C529FB"/>
    <w:rsid w:val="00C8368C"/>
    <w:rsid w:val="00CA19D8"/>
    <w:rsid w:val="00CD51D6"/>
    <w:rsid w:val="00D02C98"/>
    <w:rsid w:val="00D0782B"/>
    <w:rsid w:val="00D10520"/>
    <w:rsid w:val="00D46F53"/>
    <w:rsid w:val="00D53CC6"/>
    <w:rsid w:val="00D957BD"/>
    <w:rsid w:val="00DA092F"/>
    <w:rsid w:val="00DC190E"/>
    <w:rsid w:val="00DC2849"/>
    <w:rsid w:val="00DD1CE3"/>
    <w:rsid w:val="00DD3996"/>
    <w:rsid w:val="00DD47A1"/>
    <w:rsid w:val="00DE1098"/>
    <w:rsid w:val="00E0289A"/>
    <w:rsid w:val="00E56F35"/>
    <w:rsid w:val="00ED13E7"/>
    <w:rsid w:val="00F0691F"/>
    <w:rsid w:val="00F203E3"/>
    <w:rsid w:val="00F27B49"/>
    <w:rsid w:val="00F36886"/>
    <w:rsid w:val="00F6252D"/>
    <w:rsid w:val="00F908FD"/>
    <w:rsid w:val="00F91F98"/>
    <w:rsid w:val="00F93C4D"/>
    <w:rsid w:val="00F940A2"/>
    <w:rsid w:val="00F9483E"/>
    <w:rsid w:val="00FA484D"/>
    <w:rsid w:val="00FB2976"/>
    <w:rsid w:val="00FB7CCF"/>
    <w:rsid w:val="00FE2B9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8"/>
    <w:pPr>
      <w:spacing w:line="360" w:lineRule="auto"/>
      <w:jc w:val="both"/>
    </w:pPr>
    <w:rPr>
      <w:rFonts w:ascii="Calibri Light" w:hAnsi="Calibri Light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A38"/>
    <w:p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val="es-CO"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706A38"/>
    <w:pPr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3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  <w:lang w:val="es-CO"/>
    </w:rPr>
  </w:style>
  <w:style w:type="character" w:customStyle="1" w:styleId="Ttulo2Car">
    <w:name w:val="Título 2 Car"/>
    <w:link w:val="Ttulo2"/>
    <w:uiPriority w:val="9"/>
    <w:rsid w:val="00706A38"/>
    <w:rPr>
      <w:rFonts w:ascii="Calibri Light" w:eastAsia="Times New Roman" w:hAnsi="Calibri Light" w:cs="Arial"/>
      <w:b/>
      <w:color w:val="0047AC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6A38"/>
    <w:rPr>
      <w:rFonts w:ascii="Cambria" w:eastAsia="Times New Roman" w:hAnsi="Cambria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205DD3"/>
    <w:rPr>
      <w:cap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  <w:rPr>
      <w:color w:val="auto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05DD3"/>
    <w:pPr>
      <w:ind w:left="22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8"/>
    <w:pPr>
      <w:spacing w:line="360" w:lineRule="auto"/>
      <w:jc w:val="both"/>
    </w:pPr>
    <w:rPr>
      <w:rFonts w:ascii="Calibri Light" w:hAnsi="Calibri Light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A38"/>
    <w:p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val="es-CO"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706A38"/>
    <w:pPr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3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  <w:lang w:val="es-CO"/>
    </w:rPr>
  </w:style>
  <w:style w:type="character" w:customStyle="1" w:styleId="Ttulo2Car">
    <w:name w:val="Título 2 Car"/>
    <w:link w:val="Ttulo2"/>
    <w:uiPriority w:val="9"/>
    <w:rsid w:val="00706A38"/>
    <w:rPr>
      <w:rFonts w:ascii="Calibri Light" w:eastAsia="Times New Roman" w:hAnsi="Calibri Light" w:cs="Arial"/>
      <w:b/>
      <w:color w:val="0047AC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6A38"/>
    <w:rPr>
      <w:rFonts w:ascii="Cambria" w:eastAsia="Times New Roman" w:hAnsi="Cambria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205DD3"/>
    <w:rPr>
      <w:cap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  <w:rPr>
      <w:color w:val="auto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05DD3"/>
    <w:pPr>
      <w:ind w:left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MAGENES%20Y%20PLANTILLAS\PLANTILLA%20MANU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1430-2A69-4F49-8B20-3821A3A7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MANUAL.dot</Template>
  <TotalTime>1</TotalTime>
  <Pages>1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PATRICIA PICHON PACHECO</dc:creator>
  <cp:lastModifiedBy>LEYDI PATRICIA PICHON PACHECO</cp:lastModifiedBy>
  <cp:revision>4</cp:revision>
  <cp:lastPrinted>2014-11-13T21:20:00Z</cp:lastPrinted>
  <dcterms:created xsi:type="dcterms:W3CDTF">2014-11-13T21:19:00Z</dcterms:created>
  <dcterms:modified xsi:type="dcterms:W3CDTF">2014-11-13T21:21:00Z</dcterms:modified>
</cp:coreProperties>
</file>